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396F72" w:rsidRDefault="00396F72" w:rsidP="00396F72">
            <w:pPr>
              <w:pStyle w:val="Absender"/>
            </w:pPr>
            <w:r>
              <w:t>LANAT Amt für Landwirtschaft und Natur</w:t>
            </w:r>
          </w:p>
          <w:p w:rsidR="00396F72" w:rsidRDefault="00396F72" w:rsidP="00396F72">
            <w:pPr>
              <w:pStyle w:val="Absender"/>
            </w:pPr>
            <w:r>
              <w:t>Abteilung Naturförderung (ANF)</w:t>
            </w:r>
          </w:p>
          <w:p w:rsidR="00396F72" w:rsidRDefault="00396F72" w:rsidP="00396F72">
            <w:pPr>
              <w:pStyle w:val="Absender"/>
            </w:pPr>
            <w:r>
              <w:t>Schwand 17</w:t>
            </w:r>
          </w:p>
          <w:p w:rsidR="00495178" w:rsidRDefault="00396F72" w:rsidP="00396F72">
            <w:pPr>
              <w:pStyle w:val="Absender"/>
            </w:pPr>
            <w:r>
              <w:t>3110 Münsingen</w:t>
            </w:r>
          </w:p>
          <w:p w:rsidR="00DA2228" w:rsidRDefault="00DA2228" w:rsidP="0041440D">
            <w:pPr>
              <w:pStyle w:val="Absender"/>
            </w:pPr>
          </w:p>
          <w:p w:rsidR="00396F72" w:rsidRPr="0041440D" w:rsidRDefault="00396F72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396F72" w:rsidP="0041440D">
      <w:pPr>
        <w:pStyle w:val="BetreffTitel"/>
      </w:pPr>
      <w:r>
        <w:t>Mitbericht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96F72" w:rsidRDefault="00396F72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145AC">
              <w:rPr>
                <w:lang w:eastAsia="de-DE"/>
              </w:rPr>
            </w:r>
            <w:r w:rsidR="00014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96F72" w:rsidRPr="007A1D8D" w:rsidRDefault="00396F72" w:rsidP="00396F72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145AC">
              <w:rPr>
                <w:lang w:eastAsia="de-DE"/>
              </w:rPr>
            </w:r>
            <w:r w:rsidR="00014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96F72" w:rsidRDefault="00396F72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396F72" w:rsidRPr="00AA6625" w:rsidRDefault="00396F72" w:rsidP="00396F72">
            <w:pPr>
              <w:pStyle w:val="FettbasierendaufStandard"/>
              <w:rPr>
                <w:lang w:eastAsia="de-DE"/>
              </w:rPr>
            </w:pPr>
            <w:r>
              <w:t>Heckenrodung / Eingriffe in Hecken und Feldgehölz</w:t>
            </w:r>
          </w:p>
        </w:tc>
      </w:tr>
      <w:tr w:rsidR="00396F72" w:rsidTr="000145AC">
        <w:tc>
          <w:tcPr>
            <w:tcW w:w="2098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96F72" w:rsidRDefault="00396F72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145AC">
              <w:rPr>
                <w:lang w:eastAsia="de-DE"/>
              </w:rPr>
            </w:r>
            <w:r w:rsidR="00014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145AC">
              <w:rPr>
                <w:lang w:eastAsia="de-DE"/>
              </w:rPr>
            </w:r>
            <w:r w:rsidR="000145A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496AC7" w:rsidRDefault="00396F72" w:rsidP="00DA2228">
      <w:r>
        <w:rPr>
          <w:lang w:eastAsia="de-DE"/>
        </w:rPr>
        <w:t>Sehr geehrte Damen und Herren</w:t>
      </w:r>
    </w:p>
    <w:p w:rsidR="00396F72" w:rsidRDefault="00396F72" w:rsidP="00DA2228">
      <w:pPr>
        <w:rPr>
          <w:lang w:eastAsia="de-DE"/>
        </w:rPr>
      </w:pPr>
      <w:r>
        <w:t>{{</w:t>
      </w:r>
      <w:r w:rsidRPr="00396F72">
        <w:t>ALLE_GESUCHSTELLER</w:t>
      </w:r>
      <w: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hat"/>
              <w:listEntry w:val="haben"/>
            </w:ddList>
          </w:ffData>
        </w:fldChar>
      </w:r>
      <w:r>
        <w:rPr>
          <w:lang w:eastAsia="de-DE"/>
        </w:rPr>
        <w:instrText xml:space="preserve"> FORMDROPDOWN </w:instrText>
      </w:r>
      <w:r w:rsidR="000145AC">
        <w:rPr>
          <w:lang w:eastAsia="de-DE"/>
        </w:rPr>
      </w:r>
      <w:r w:rsidR="000145A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396F72">
        <w:t xml:space="preserve">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145AC">
        <w:rPr>
          <w:lang w:eastAsia="de-DE"/>
        </w:rPr>
      </w:r>
      <w:r w:rsidR="000145A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396F72">
        <w:t>ein Gesuch um Erteilung einer Ausnahme zum Beseitigungsverbot einer Hecke oder eines Feldgehölzes eingereicht.</w:t>
      </w:r>
      <w:r>
        <w:rPr>
          <w:rStyle w:val="Funotenzeichen"/>
        </w:rPr>
        <w:footnoteReference w:id="1"/>
      </w:r>
      <w:r w:rsidRPr="00396F72">
        <w:t xml:space="preserve"> Wir bitten Sie um Ihren Amtsbericht bis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145AC">
        <w:rPr>
          <w:lang w:eastAsia="de-DE"/>
        </w:rPr>
      </w:r>
      <w:r w:rsidR="000145A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.</w:t>
      </w:r>
    </w:p>
    <w:p w:rsidR="00396F72" w:rsidRDefault="00396F72" w:rsidP="00DA2228">
      <w:r w:rsidRPr="00396F72">
        <w:t>Für Fragen stehen wir Ihnen gerne zur Verfügung.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396F72"/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96F72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0145AC">
                            <w:fldChar w:fldCharType="begin"/>
                          </w:r>
                          <w:r w:rsidR="000145AC">
                            <w:instrText xml:space="preserve"> NUMPAGES   \* MERGEFORMAT </w:instrText>
                          </w:r>
                          <w:r w:rsidR="000145AC">
                            <w:fldChar w:fldCharType="separate"/>
                          </w:r>
                          <w:r w:rsidR="00396F72">
                            <w:t>2</w:t>
                          </w:r>
                          <w:r w:rsidR="000145AC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96F72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396F72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396F72" w:rsidRDefault="00396F7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396F72">
        <w:t>Art. 27 Naturschutzgesetz vom 15. September 1992 (NSchG; BSG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45AC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96F72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509DC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9509DC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F474-A747-44AB-902E-816AF220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8</cp:revision>
  <dcterms:created xsi:type="dcterms:W3CDTF">2021-03-29T08:32:00Z</dcterms:created>
  <dcterms:modified xsi:type="dcterms:W3CDTF">2021-11-17T10:48:00Z</dcterms:modified>
</cp:coreProperties>
</file>