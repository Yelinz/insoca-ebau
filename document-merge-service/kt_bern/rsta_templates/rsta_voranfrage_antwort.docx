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:rsidTr="007E6AA0">
        <w:tc>
          <w:tcPr>
            <w:tcW w:w="720" w:type="dxa"/>
            <w:shd w:val="clear" w:color="auto" w:fill="auto"/>
          </w:tcPr>
          <w:p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:rsidTr="007E6AA0">
        <w:tc>
          <w:tcPr>
            <w:tcW w:w="4860" w:type="dxa"/>
            <w:gridSpan w:val="3"/>
            <w:shd w:val="clear" w:color="auto" w:fill="auto"/>
          </w:tcPr>
          <w:p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C2FB0" w:rsidRPr="00A52110" w:rsidRDefault="00FC2FB0" w:rsidP="00DD6033">
            <w:pPr>
              <w:pStyle w:val="Absender"/>
            </w:pPr>
          </w:p>
        </w:tc>
      </w:tr>
      <w:tr w:rsidR="00FB4667" w:rsidRPr="007E6AA0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:rsidR="00FB4667" w:rsidRPr="00A52110" w:rsidRDefault="00FB4667" w:rsidP="00DD6033">
            <w:pPr>
              <w:pStyle w:val="Absender"/>
            </w:pPr>
          </w:p>
        </w:tc>
      </w:tr>
      <w:tr w:rsidR="00FC2FB0" w:rsidRPr="007E6AA0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:rsidR="00FC2FB0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{{GESUCHSTELLER}}</w:t>
            </w:r>
          </w:p>
          <w:p w:rsidR="00FB4667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{{GESUCHSTELLER_ADRESSE_1}}</w:t>
            </w:r>
          </w:p>
          <w:p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  <w:r>
              <w:rPr>
                <w:rFonts w:cs="Arial"/>
                <w:lang w:eastAsia="de-DE"/>
              </w:rPr>
              <w:t>{{GESUCHSTELLER_ADRESSE_2}}</w:t>
            </w:r>
          </w:p>
        </w:tc>
      </w:tr>
      <w:tr w:rsidR="00FC2FB0" w:rsidRPr="007E6AA0" w:rsidTr="007E6AA0">
        <w:trPr>
          <w:trHeight w:val="309"/>
        </w:trPr>
        <w:tc>
          <w:tcPr>
            <w:tcW w:w="3960" w:type="dxa"/>
            <w:shd w:val="clear" w:color="auto" w:fill="auto"/>
          </w:tcPr>
          <w:p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:rsidR="00DD6033" w:rsidRDefault="001B53D2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Voranfrage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9E2BBD" w:rsidTr="00045C45">
        <w:tc>
          <w:tcPr>
            <w:tcW w:w="2098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:rsidR="009E2BBD" w:rsidRDefault="009E2BBD" w:rsidP="00045C45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CE5B4C" w:rsidTr="00417A18">
        <w:tc>
          <w:tcPr>
            <w:tcW w:w="2098" w:type="dxa"/>
          </w:tcPr>
          <w:p w:rsidR="00CE5B4C" w:rsidRDefault="00CE5B4C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:rsidR="00CE5B4C" w:rsidRPr="007A1D8D" w:rsidRDefault="00CE5B4C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CE5B4C" w:rsidTr="00417A18">
        <w:tc>
          <w:tcPr>
            <w:tcW w:w="2098" w:type="dxa"/>
          </w:tcPr>
          <w:p w:rsidR="00CE5B4C" w:rsidRDefault="00CE5B4C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26E65">
              <w:rPr>
                <w:lang w:eastAsia="de-DE"/>
              </w:rPr>
            </w:r>
            <w:r w:rsidR="00826E6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CE5B4C" w:rsidRDefault="00CE5B4C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9E2BBD" w:rsidTr="00045C45">
        <w:tc>
          <w:tcPr>
            <w:tcW w:w="2098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:rsidR="009E2BBD" w:rsidRDefault="009E2BBD" w:rsidP="00045C45">
            <w:pPr>
              <w:pStyle w:val="BetreffTitel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9E2BBD" w:rsidTr="00045C45">
        <w:tc>
          <w:tcPr>
            <w:tcW w:w="2098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:rsidR="009E2BBD" w:rsidRDefault="009E2BBD" w:rsidP="00045C45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26E65">
              <w:rPr>
                <w:lang w:eastAsia="de-DE"/>
              </w:rPr>
            </w:r>
            <w:r w:rsidR="00826E6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26E65">
              <w:rPr>
                <w:lang w:eastAsia="de-DE"/>
              </w:rPr>
            </w:r>
            <w:r w:rsidR="00826E6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</w:tc>
      </w:tr>
      <w:tr w:rsidR="001B53D2" w:rsidTr="00045C45">
        <w:tc>
          <w:tcPr>
            <w:tcW w:w="2098" w:type="dxa"/>
          </w:tcPr>
          <w:p w:rsidR="001B53D2" w:rsidRDefault="001B53D2" w:rsidP="001B53D2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26E65">
              <w:rPr>
                <w:lang w:eastAsia="de-DE"/>
              </w:rPr>
            </w:r>
            <w:r w:rsidR="00826E6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:rsidR="001B53D2" w:rsidRDefault="001B53D2" w:rsidP="001B53D2">
            <w:pPr>
              <w:pStyle w:val="AufzhlungBrief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usnahmen aufzähle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826E65">
              <w:rPr>
                <w:lang w:eastAsia="de-DE"/>
              </w:rPr>
            </w:r>
            <w:r w:rsidR="00826E65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327140" w:rsidRDefault="00327140" w:rsidP="00DD6033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826E65">
        <w:rPr>
          <w:lang w:eastAsia="de-DE"/>
        </w:rPr>
      </w:r>
      <w:r w:rsidR="00826E6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B53D2" w:rsidRDefault="001B53D2" w:rsidP="001B53D2">
      <w:r>
        <w:t xml:space="preserve">Sie haben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826E65">
        <w:rPr>
          <w:lang w:eastAsia="de-DE"/>
        </w:rPr>
      </w:r>
      <w:r w:rsidR="00826E65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bei der Gemeinde {{GEMEINDE}} eine Voranfrage eingereicht.</w:t>
      </w:r>
    </w:p>
    <w:p w:rsidR="00152552" w:rsidRDefault="001B53D2" w:rsidP="001B53D2">
      <w:r>
        <w:t xml:space="preserve">Da ein allfälliges Baubewilligungsverfahren für das obgenannte Bauvorhaben voraussichtlich das {{MEINE_ORGANISATION_NAME}} </w:t>
      </w:r>
      <w:r>
        <w:rPr>
          <w:rFonts w:cs="Arial"/>
        </w:rPr>
        <w:t xml:space="preserve">durchführt, hat uns die Gemeinde </w:t>
      </w:r>
      <w:r>
        <w:t xml:space="preserve">{{GEMEINDE}} </w:t>
      </w:r>
      <w:r>
        <w:rPr>
          <w:rFonts w:cs="Arial"/>
        </w:rPr>
        <w:t xml:space="preserve">die Voranfrageakten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um)"/>
            </w:ddList>
          </w:ffData>
        </w:fldChar>
      </w:r>
      <w:r>
        <w:rPr>
          <w:lang w:eastAsia="de-DE"/>
        </w:rPr>
        <w:instrText xml:space="preserve"> FORMDROPDOWN </w:instrText>
      </w:r>
      <w:r w:rsidR="00826E65">
        <w:rPr>
          <w:lang w:eastAsia="de-DE"/>
        </w:rPr>
      </w:r>
      <w:r w:rsidR="00826E65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weitergeleitet.</w:t>
      </w:r>
    </w:p>
    <w:p w:rsidR="001B53D2" w:rsidRDefault="001B53D2" w:rsidP="001B53D2">
      <w:r>
        <w:t>Um die konkreten Fragen, die mit der eingereichten Voranfrage verbunden sind, zu beantworten, haben wir bei den folgenden Amts- und Fachstellen Stellungnahmen eingeholt:</w:t>
      </w:r>
      <w:r w:rsidRPr="001B53D2">
        <w:t xml:space="preserve"> </w:t>
      </w:r>
      <w:r>
        <w:t xml:space="preserve">{% </w:t>
      </w:r>
      <w:proofErr w:type="spellStart"/>
      <w:r>
        <w:t>for</w:t>
      </w:r>
      <w:proofErr w:type="spellEnd"/>
      <w:r>
        <w:t xml:space="preserve"> fachstelle in ZIRKULATION_ALLE %}</w:t>
      </w:r>
    </w:p>
    <w:p w:rsidR="001B53D2" w:rsidRDefault="001B53D2" w:rsidP="001B53D2">
      <w:pPr>
        <w:pStyle w:val="AufzhlungBrief"/>
        <w:rPr>
          <w:lang w:eastAsia="de-DE"/>
        </w:rPr>
      </w:pPr>
      <w:proofErr w:type="gramStart"/>
      <w:r>
        <w:t>{{ fachstelle.NAME</w:t>
      </w:r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1B53D2" w:rsidRDefault="001B53D2" w:rsidP="001B53D2">
      <w:pPr>
        <w:pStyle w:val="AufzhlungBrief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"/>
            </w:ddList>
          </w:ffData>
        </w:fldChar>
      </w:r>
      <w:r>
        <w:rPr>
          <w:lang w:eastAsia="de-DE"/>
        </w:rPr>
        <w:instrText xml:space="preserve"> FORMDROPDOWN </w:instrText>
      </w:r>
      <w:r w:rsidR="00826E65">
        <w:rPr>
          <w:lang w:eastAsia="de-DE"/>
        </w:rPr>
      </w:r>
      <w:r w:rsidR="00826E6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B53D2" w:rsidRDefault="001B53D2" w:rsidP="001B53D2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Stellungnahme"/>
            </w:ddList>
          </w:ffData>
        </w:fldChar>
      </w:r>
      <w:r>
        <w:rPr>
          <w:lang w:eastAsia="de-DE"/>
        </w:rPr>
        <w:instrText xml:space="preserve"> FORMDROPDOWN </w:instrText>
      </w:r>
      <w:r w:rsidR="00826E65">
        <w:rPr>
          <w:lang w:eastAsia="de-DE"/>
        </w:rPr>
      </w:r>
      <w:r w:rsidR="00826E6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B53D2" w:rsidRDefault="001B53D2" w:rsidP="001B53D2">
      <w:r>
        <w:t xml:space="preserve">Wir halten fest, dass sich die Beantwortung der Voranfrage lediglich auf die eingereichten Unterlagen und auf die aufgeworfene Fragestellung bezieht. Die Unterlagen und die Fragestellung </w:t>
      </w:r>
      <w:r>
        <w:lastRenderedPageBreak/>
        <w:t>wurden anhand der heute geltenden Gesetzgebung geprüft. Gesetzesänderungen könnten das Ergebnis der Voranfragebeantwortung beeinflussen bzw. verändern.</w:t>
      </w:r>
    </w:p>
    <w:p w:rsidR="001B53D2" w:rsidRDefault="001B53D2" w:rsidP="001B53D2">
      <w:r>
        <w:t xml:space="preserve">Unsere Beurteilung ist zudem lediglich summarischer Natur. Die definitive Prüfung und auch mögliche Einsprachen in einem allfälligen Baubewilligungsverfahren bleiben vorbehalten. </w:t>
      </w:r>
      <w:r w:rsidR="00826E65">
        <w:t>Das Gleiche gilt für</w:t>
      </w:r>
      <w:r>
        <w:t xml:space="preserve"> weitere Amts- und Fachberichte, die im Baubewilligungsver</w:t>
      </w:r>
      <w:r w:rsidR="00826E65">
        <w:t>fahren eingeholt werden müssen.</w:t>
      </w:r>
      <w:bookmarkStart w:id="0" w:name="_GoBack"/>
      <w:bookmarkEnd w:id="0"/>
    </w:p>
    <w:p w:rsidR="001B53D2" w:rsidRDefault="001B53D2" w:rsidP="001B53D2">
      <w:r>
        <w:rPr>
          <w:rStyle w:val="berschrift2Zchn"/>
          <w:rFonts w:eastAsia="Arial"/>
        </w:rPr>
        <w:t>Ein anfechtbarer bzw. rechtskräftiger Entscheid kann erst im Rahmen des Baubewilligungsver</w:t>
      </w:r>
      <w:r>
        <w:t>fahrens ausgestellt werden.</w:t>
      </w:r>
    </w:p>
    <w:p w:rsidR="001B53D2" w:rsidRDefault="001B53D2" w:rsidP="001B53D2">
      <w:r>
        <w:t>Die Gebühren für die Behandlung der Voranfrage werden wie folgt festgesetzt:</w:t>
      </w:r>
    </w:p>
    <w:tbl>
      <w:tblPr>
        <w:tblW w:w="87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0" w:type="dxa"/>
          <w:right w:w="71" w:type="dxa"/>
        </w:tblCellMar>
        <w:tblLook w:val="0000" w:firstRow="0" w:lastRow="0" w:firstColumn="0" w:lastColumn="0" w:noHBand="0" w:noVBand="0"/>
      </w:tblPr>
      <w:tblGrid>
        <w:gridCol w:w="6600"/>
        <w:gridCol w:w="671"/>
        <w:gridCol w:w="1479"/>
      </w:tblGrid>
      <w:tr w:rsidR="001B53D2" w:rsidRPr="00AC2364" w:rsidTr="001B53D2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  <w:r w:rsidRPr="00AC2364">
              <w:t>Gebühr</w:t>
            </w:r>
            <w:r>
              <w:t>en</w:t>
            </w:r>
            <w:r w:rsidRPr="00AC2364">
              <w:t xml:space="preserve"> </w:t>
            </w:r>
            <w:r w:rsidRPr="00081ABC">
              <w:t>{{MEINE_ORGANISATION_NAME}}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  <w:jc w:val="right"/>
            </w:pPr>
            <w:r w:rsidRPr="005204EF">
              <w:fldChar w:fldCharType="begin">
                <w:ffData>
                  <w:name w:val=""/>
                  <w:enabled/>
                  <w:calcOnExit w:val="0"/>
                  <w:ddList/>
                </w:ffData>
              </w:fldChar>
            </w:r>
            <w:r w:rsidRPr="005204EF">
              <w:instrText xml:space="preserve"> FORMDROPDOWN </w:instrText>
            </w:r>
            <w:r w:rsidR="00826E65">
              <w:fldChar w:fldCharType="separate"/>
            </w:r>
            <w:r w:rsidRPr="005204EF">
              <w:fldChar w:fldCharType="end"/>
            </w:r>
          </w:p>
        </w:tc>
      </w:tr>
      <w:tr w:rsidR="001B53D2" w:rsidRPr="00AC2364" w:rsidTr="001B53D2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for</w:t>
            </w:r>
            <w:proofErr w:type="spellEnd"/>
            <w:r w:rsidRPr="00AC2364">
              <w:t xml:space="preserve"> GEBUEHR in GEBUEHREN %}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  <w:jc w:val="right"/>
            </w:pPr>
          </w:p>
        </w:tc>
      </w:tr>
      <w:tr w:rsidR="001B53D2" w:rsidRPr="00AC2364" w:rsidTr="001B53D2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  <w:r w:rsidRPr="00AC2364">
              <w:t>{{GEBUEHR.POSITION}}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  <w:r w:rsidRPr="00AC2364">
              <w:t>CHF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  <w:jc w:val="right"/>
            </w:pPr>
            <w:r w:rsidRPr="00AC2364">
              <w:t>{{GEBUEHR.BETRAG}}</w:t>
            </w:r>
          </w:p>
        </w:tc>
      </w:tr>
      <w:tr w:rsidR="001B53D2" w:rsidRPr="00AC2364" w:rsidTr="001B53D2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  <w:r w:rsidRPr="00AC2364">
              <w:t>{%</w:t>
            </w:r>
            <w:proofErr w:type="spellStart"/>
            <w:r w:rsidRPr="00AC2364">
              <w:t>tr</w:t>
            </w:r>
            <w:proofErr w:type="spellEnd"/>
            <w:r w:rsidRPr="00AC2364">
              <w:t xml:space="preserve"> </w:t>
            </w:r>
            <w:proofErr w:type="spellStart"/>
            <w:r w:rsidRPr="00AC2364">
              <w:t>endfor</w:t>
            </w:r>
            <w:proofErr w:type="spellEnd"/>
            <w:r w:rsidRPr="00AC2364">
              <w:t xml:space="preserve"> %}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KeinLeerraum"/>
            </w:pPr>
          </w:p>
        </w:tc>
      </w:tr>
      <w:tr w:rsidR="001B53D2" w:rsidRPr="00AC2364" w:rsidTr="001B53D2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BetreffTitel"/>
            </w:pPr>
            <w:r w:rsidRPr="00AC2364">
              <w:t>Total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BetreffTitel"/>
            </w:pPr>
            <w:r w:rsidRPr="00AC2364">
              <w:t>CHF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1B53D2" w:rsidRPr="00AC2364" w:rsidRDefault="001B53D2" w:rsidP="006C7410">
            <w:pPr>
              <w:pStyle w:val="Ausrichtungrechtsfett"/>
            </w:pPr>
            <w:r w:rsidRPr="00AC2364">
              <w:t>{{GEBUEHREN_TOTAL}}</w:t>
            </w:r>
            <w:r w:rsidRPr="00AC2364">
              <w:rPr>
                <w:highlight w:val="green"/>
              </w:rPr>
              <w:t xml:space="preserve"> </w:t>
            </w:r>
          </w:p>
        </w:tc>
      </w:tr>
    </w:tbl>
    <w:p w:rsidR="001B53D2" w:rsidRPr="008D57A7" w:rsidRDefault="001B53D2" w:rsidP="001B53D2">
      <w:pPr>
        <w:rPr>
          <w:lang w:eastAsia="de-DE"/>
        </w:rPr>
      </w:pPr>
      <w:r>
        <w:rPr>
          <w:lang w:eastAsia="de-DE"/>
        </w:rPr>
        <w:t>Die Rechnung folgt mit separater Post.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7E6AA0" w:rsidRDefault="00E25771" w:rsidP="001F2716">
            <w:pPr>
              <w:keepNext/>
              <w:keepLines/>
            </w:pPr>
            <w:r w:rsidRPr="007E6AA0">
              <w:t>Freundliche Grüsse</w:t>
            </w:r>
          </w:p>
        </w:tc>
      </w:tr>
      <w:tr w:rsidR="00E25771" w:rsidRPr="007E6AA0" w:rsidTr="007E6AA0">
        <w:tc>
          <w:tcPr>
            <w:tcW w:w="3965" w:type="dxa"/>
            <w:shd w:val="clear" w:color="auto" w:fill="auto"/>
          </w:tcPr>
          <w:p w:rsidR="00E25771" w:rsidRPr="008D57A7" w:rsidRDefault="00FB4667" w:rsidP="001F2716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:rsidTr="007E6AA0">
        <w:trPr>
          <w:trHeight w:val="850"/>
        </w:trPr>
        <w:tc>
          <w:tcPr>
            <w:tcW w:w="3965" w:type="dxa"/>
            <w:shd w:val="clear" w:color="auto" w:fill="auto"/>
          </w:tcPr>
          <w:p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E25771" w:rsidRPr="007E6AA0" w:rsidRDefault="002933B4" w:rsidP="00DD6033">
            <w:pPr>
              <w:pStyle w:val="KeinLeerraum"/>
            </w:pPr>
            <w:r w:rsidRPr="002933B4">
              <w:t>{{ZUSTAENDIG_NAME}}</w:t>
            </w:r>
          </w:p>
        </w:tc>
      </w:tr>
    </w:tbl>
    <w:p w:rsidR="008D57A7" w:rsidRDefault="00DD6033" w:rsidP="00DD6033">
      <w:pPr>
        <w:pStyle w:val="KeinLeerraum"/>
      </w:pPr>
      <w:r>
        <w:t>Beilage:</w:t>
      </w:r>
    </w:p>
    <w:p w:rsidR="00DD6033" w:rsidRPr="00DD6033" w:rsidRDefault="00DD6033" w:rsidP="00DD6033">
      <w:pPr>
        <w:pStyle w:val="AufzhlungBrief"/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826E65">
        <w:rPr>
          <w:rFonts w:eastAsia="Times New Roman"/>
          <w:noProof/>
          <w:szCs w:val="20"/>
          <w:lang w:eastAsia="de-DE"/>
        </w:rPr>
      </w:r>
      <w:r w:rsidR="00826E65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</w:p>
    <w:p w:rsidR="00DD6033" w:rsidRDefault="001B53D2" w:rsidP="00DD6033">
      <w:pPr>
        <w:pStyle w:val="KeinLeerraum"/>
      </w:pPr>
      <w:r>
        <w:t>Kopie an</w:t>
      </w:r>
      <w:r w:rsidR="00DD6033">
        <w:t>:</w:t>
      </w:r>
    </w:p>
    <w:p w:rsidR="00DD6033" w:rsidRPr="00DD6033" w:rsidRDefault="001B53D2" w:rsidP="00DD6033">
      <w:pPr>
        <w:pStyle w:val="AufzhlungBrief"/>
      </w:pPr>
      <w:r>
        <w:t>{{ALLE_PROJEKTVERFASSER_NAME_ADRESSE | multiline}}</w:t>
      </w:r>
    </w:p>
    <w:p w:rsidR="00327140" w:rsidRPr="00327140" w:rsidRDefault="001B53D2" w:rsidP="00327140">
      <w:pPr>
        <w:pStyle w:val="AufzhlungBrief"/>
        <w:jc w:val="both"/>
        <w:rPr>
          <w:rFonts w:eastAsia="Times New Roman"/>
          <w:noProof/>
          <w:szCs w:val="20"/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eitere"/>
            </w:ddList>
          </w:ffData>
        </w:fldChar>
      </w:r>
      <w:r>
        <w:rPr>
          <w:lang w:eastAsia="de-DE"/>
        </w:rPr>
        <w:instrText xml:space="preserve"> FORMDROPDOWN </w:instrText>
      </w:r>
      <w:r w:rsidR="00826E65">
        <w:rPr>
          <w:lang w:eastAsia="de-DE"/>
        </w:rPr>
      </w:r>
      <w:r w:rsidR="00826E65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sectPr w:rsidR="00327140" w:rsidRPr="00327140" w:rsidSect="00ED2DA3">
      <w:headerReference w:type="default" r:id="rId7"/>
      <w:footerReference w:type="default" r:id="rId8"/>
      <w:headerReference w:type="first" r:id="rId9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A0" w:rsidRDefault="007E6AA0" w:rsidP="00E61129">
      <w:pPr>
        <w:spacing w:after="0"/>
      </w:pPr>
      <w:r>
        <w:separator/>
      </w:r>
    </w:p>
  </w:endnote>
  <w:endnote w:type="continuationSeparator" w:id="0">
    <w:p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826E65" w:rsidRPr="00826E65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826E65" w:rsidRPr="00826E65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A0" w:rsidRDefault="007E6AA0" w:rsidP="00E61129">
      <w:pPr>
        <w:spacing w:after="0"/>
      </w:pPr>
      <w:r>
        <w:separator/>
      </w:r>
    </w:p>
  </w:footnote>
  <w:footnote w:type="continuationSeparator" w:id="0">
    <w:p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:rsidTr="007E6AA0">
      <w:trPr>
        <w:trHeight w:hRule="exact" w:val="1077"/>
      </w:trPr>
      <w:tc>
        <w:tcPr>
          <w:tcW w:w="2438" w:type="dxa"/>
          <w:shd w:val="clear" w:color="auto" w:fill="auto"/>
        </w:tcPr>
        <w:p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:rsidR="000760D8" w:rsidRPr="007E6AA0" w:rsidRDefault="000760D8" w:rsidP="00C6476B">
          <w:pPr>
            <w:pStyle w:val="KopfDirektion9ptFett"/>
          </w:pPr>
        </w:p>
      </w:tc>
    </w:tr>
    <w:tr w:rsidR="000760D8" w:rsidRPr="007E6AA0" w:rsidTr="007E6AA0">
      <w:trPr>
        <w:trHeight w:hRule="exact" w:val="771"/>
      </w:trPr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:rsidR="000760D8" w:rsidRPr="007E6AA0" w:rsidRDefault="000760D8" w:rsidP="00704994">
          <w:pPr>
            <w:pStyle w:val="KopfAmt9pt"/>
          </w:pPr>
        </w:p>
      </w:tc>
    </w:tr>
  </w:tbl>
  <w:p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7F45"/>
    <w:rsid w:val="00152552"/>
    <w:rsid w:val="0015559D"/>
    <w:rsid w:val="00157EDE"/>
    <w:rsid w:val="00164CE8"/>
    <w:rsid w:val="00170109"/>
    <w:rsid w:val="001B53D2"/>
    <w:rsid w:val="001F2716"/>
    <w:rsid w:val="001F5496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736B"/>
    <w:rsid w:val="004425C2"/>
    <w:rsid w:val="00453748"/>
    <w:rsid w:val="00456EEE"/>
    <w:rsid w:val="00480786"/>
    <w:rsid w:val="00496374"/>
    <w:rsid w:val="004C17BE"/>
    <w:rsid w:val="00515202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901A8"/>
    <w:rsid w:val="00691DD4"/>
    <w:rsid w:val="006A103A"/>
    <w:rsid w:val="006D36D8"/>
    <w:rsid w:val="00730CD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26E65"/>
    <w:rsid w:val="008519B7"/>
    <w:rsid w:val="008D57A7"/>
    <w:rsid w:val="00913807"/>
    <w:rsid w:val="009453CA"/>
    <w:rsid w:val="00954DF4"/>
    <w:rsid w:val="009773BD"/>
    <w:rsid w:val="00994AE1"/>
    <w:rsid w:val="009B08EE"/>
    <w:rsid w:val="009C0A93"/>
    <w:rsid w:val="009D476C"/>
    <w:rsid w:val="009E2BBD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6E3D"/>
    <w:rsid w:val="00C6476B"/>
    <w:rsid w:val="00CC2326"/>
    <w:rsid w:val="00CC5498"/>
    <w:rsid w:val="00CE1A46"/>
    <w:rsid w:val="00CE5B4C"/>
    <w:rsid w:val="00CF6440"/>
    <w:rsid w:val="00D32604"/>
    <w:rsid w:val="00D551EB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503E6"/>
    <w:rsid w:val="00FB4667"/>
    <w:rsid w:val="00FC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786C166E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qFormat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13CC55EF.dotm</Template>
  <TotalTime>0</TotalTime>
  <Pages>2</Pages>
  <Words>356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Stebler Romi, JGK-RSTA-Seeland</cp:lastModifiedBy>
  <cp:revision>9</cp:revision>
  <cp:lastPrinted>2018-04-06T07:19:00Z</cp:lastPrinted>
  <dcterms:created xsi:type="dcterms:W3CDTF">2020-02-06T14:30:00Z</dcterms:created>
  <dcterms:modified xsi:type="dcterms:W3CDTF">2020-02-24T14:52:00Z</dcterms:modified>
</cp:coreProperties>
</file>