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1C17C7" w:rsidTr="006A0B99">
        <w:tc>
          <w:tcPr>
            <w:tcW w:w="2098" w:type="dxa"/>
          </w:tcPr>
          <w:p w:rsidR="001C17C7" w:rsidRDefault="001C17C7" w:rsidP="001C17C7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1C17C7" w:rsidRDefault="001C17C7" w:rsidP="001C17C7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1C17C7" w:rsidTr="006A0B99">
        <w:tc>
          <w:tcPr>
            <w:tcW w:w="2098" w:type="dxa"/>
          </w:tcPr>
          <w:p w:rsidR="001C17C7" w:rsidRDefault="00437C67" w:rsidP="00437C67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1C17C7" w:rsidRPr="007A1D8D" w:rsidRDefault="001C17C7" w:rsidP="001F0A0F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C17C7" w:rsidTr="006A0B99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F90AE0">
              <w:rPr>
                <w:lang w:eastAsia="de-DE"/>
              </w:rPr>
            </w:r>
            <w:r w:rsidR="00F90AE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1C17C7" w:rsidRDefault="001C17C7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C17C7" w:rsidTr="006A0B99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1C17C7" w:rsidRDefault="001C17C7" w:rsidP="001F0A0F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1C17C7" w:rsidTr="006A0B99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F90AE0">
              <w:rPr>
                <w:lang w:eastAsia="de-DE"/>
              </w:rPr>
            </w:r>
            <w:r w:rsidR="00F90AE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F90AE0">
              <w:rPr>
                <w:lang w:eastAsia="de-DE"/>
              </w:rPr>
            </w:r>
            <w:r w:rsidR="00F90AE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>}}</w:t>
            </w:r>
          </w:p>
        </w:tc>
      </w:tr>
      <w:tr w:rsidR="00437C67" w:rsidTr="006A0B99">
        <w:tc>
          <w:tcPr>
            <w:tcW w:w="2098" w:type="dxa"/>
          </w:tcPr>
          <w:p w:rsidR="00437C67" w:rsidRDefault="00437C6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F90AE0">
              <w:rPr>
                <w:lang w:eastAsia="de-DE"/>
              </w:rPr>
            </w:r>
            <w:r w:rsidR="00F90AE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772"/>
            </w:tblGrid>
            <w:tr w:rsidR="00B41584" w:rsidTr="00A56F5E">
              <w:tc>
                <w:tcPr>
                  <w:tcW w:w="7772" w:type="dxa"/>
                </w:tcPr>
                <w:p w:rsidR="00B41584" w:rsidRDefault="00B41584" w:rsidP="00B41584">
                  <w:pPr>
                    <w:pStyle w:val="AufzhlungBrief"/>
                    <w:numPr>
                      <w:ilvl w:val="0"/>
                      <w:numId w:val="0"/>
                    </w:numPr>
                    <w:spacing w:after="0" w:line="280" w:lineRule="atLeast"/>
                    <w:ind w:left="357" w:hanging="357"/>
                    <w:rPr>
                      <w:lang w:eastAsia="de-DE"/>
                    </w:rPr>
                  </w:pPr>
                  <w:r>
                    <w:t>{%</w:t>
                  </w:r>
                  <w:proofErr w:type="spellStart"/>
                  <w:r>
                    <w:t>tr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POSITION in EINSPRECHENDE %}</w:t>
                  </w:r>
                </w:p>
              </w:tc>
            </w:tr>
            <w:tr w:rsidR="00B41584" w:rsidRPr="00A942D9" w:rsidTr="00A56F5E">
              <w:tc>
                <w:tcPr>
                  <w:tcW w:w="7772" w:type="dxa"/>
                </w:tcPr>
                <w:p w:rsidR="00B41584" w:rsidRPr="00A942D9" w:rsidRDefault="00B41584" w:rsidP="00B41584">
                  <w:pPr>
                    <w:pStyle w:val="AufzhlungBrief"/>
                    <w:numPr>
                      <w:ilvl w:val="0"/>
                      <w:numId w:val="26"/>
                    </w:numPr>
                    <w:spacing w:after="0" w:line="280" w:lineRule="atLeast"/>
                  </w:pPr>
                  <w:r>
                    <w:t>{{POSITION.NAME}}, {{POSITION.ADRESSE}}</w:t>
                  </w:r>
                </w:p>
              </w:tc>
            </w:tr>
            <w:tr w:rsidR="00B41584" w:rsidRPr="00A942D9" w:rsidTr="00A56F5E">
              <w:tc>
                <w:tcPr>
                  <w:tcW w:w="7772" w:type="dxa"/>
                </w:tcPr>
                <w:p w:rsidR="00B41584" w:rsidRPr="00A942D9" w:rsidRDefault="00B41584" w:rsidP="00B41584">
                  <w:pPr>
                    <w:pStyle w:val="AufzhlungBrief"/>
                    <w:numPr>
                      <w:ilvl w:val="0"/>
                      <w:numId w:val="0"/>
                    </w:numPr>
                    <w:spacing w:after="0" w:line="280" w:lineRule="atLeast"/>
                    <w:ind w:left="357" w:hanging="357"/>
                  </w:pPr>
                  <w:r>
                    <w:t>{%</w:t>
                  </w:r>
                  <w:proofErr w:type="spellStart"/>
                  <w:r>
                    <w:t>tr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endfor</w:t>
                  </w:r>
                  <w:proofErr w:type="spellEnd"/>
                  <w:r>
                    <w:t xml:space="preserve"> %}</w:t>
                  </w:r>
                </w:p>
              </w:tc>
            </w:tr>
          </w:tbl>
          <w:p w:rsidR="00437C67" w:rsidRDefault="00437C67" w:rsidP="00B41584">
            <w:pPr>
              <w:pStyle w:val="AufzhlungBrief"/>
              <w:numPr>
                <w:ilvl w:val="0"/>
                <w:numId w:val="0"/>
              </w:numPr>
              <w:spacing w:line="280" w:lineRule="atLeast"/>
              <w:ind w:left="357" w:hanging="357"/>
              <w:rPr>
                <w:lang w:eastAsia="de-DE"/>
              </w:rPr>
            </w:pP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7C2791" w:rsidRDefault="00437C67" w:rsidP="007C2791">
      <w:pPr>
        <w:pStyle w:val="berschrift2"/>
      </w:pPr>
      <w:r>
        <w:t xml:space="preserve">Mit Brief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F90AE0">
        <w:rPr>
          <w:lang w:eastAsia="de-DE"/>
        </w:rPr>
      </w:r>
      <w:r w:rsidR="00F90AE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 xml:space="preserve">hat die Bauherrschaft und mit Stellungnahme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F90AE0">
        <w:rPr>
          <w:lang w:eastAsia="de-DE"/>
        </w:rPr>
      </w:r>
      <w:r w:rsidR="00F90AE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die Gemeinde {{GEMEINDE}} zu den Einsprachen Stellung genommen.</w:t>
      </w:r>
    </w:p>
    <w:p w:rsidR="007C2791" w:rsidRDefault="00437C67" w:rsidP="007C2791">
      <w:pPr>
        <w:pStyle w:val="berschrift2"/>
      </w:pPr>
      <w:r>
        <w:t>Auf die Durchführung einer Einigungsverhandlung wird verzichtet. Die Einsprechenden erhalten jedoch Gelegenheit, Schlussbemerkungen einzureichen.</w:t>
      </w:r>
    </w:p>
    <w:p w:rsidR="007C2791" w:rsidRPr="007C2791" w:rsidRDefault="00437C67" w:rsidP="007C279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F90AE0">
        <w:rPr>
          <w:lang w:eastAsia="de-DE"/>
        </w:rPr>
      </w:r>
      <w:r w:rsidR="00F90AE0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7C2791" w:rsidRDefault="00437C67" w:rsidP="007C2791">
      <w:pPr>
        <w:pStyle w:val="berschrift2"/>
      </w:pPr>
      <w:r>
        <w:t>Die Stellungnahmen der Bauherrschaft und der Gemeinde {{GEMEINDE}} zu den Einsprachen werden den Verfahrensbeteiligten wechselseitig zugestellt.</w:t>
      </w:r>
    </w:p>
    <w:p w:rsidR="007C2791" w:rsidRDefault="00437C67" w:rsidP="007C279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F90AE0">
        <w:rPr>
          <w:lang w:eastAsia="de-DE"/>
        </w:rPr>
      </w:r>
      <w:r w:rsidR="00F90AE0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37C67" w:rsidRDefault="00437C67" w:rsidP="007C2791">
      <w:pPr>
        <w:pStyle w:val="berschrift2"/>
      </w:pPr>
      <w:r>
        <w:t>Auf die Durchführung einer Einigungsverhandlung wird verzichtet.</w:t>
      </w:r>
    </w:p>
    <w:p w:rsidR="00437C67" w:rsidRDefault="00437C67" w:rsidP="007C2791">
      <w:pPr>
        <w:pStyle w:val="berschrift2"/>
      </w:pPr>
      <w:r>
        <w:rPr>
          <w:szCs w:val="22"/>
        </w:rPr>
        <w:t xml:space="preserve">Die Einsprechenden erhalten Gelegenheit, </w:t>
      </w:r>
      <w:r w:rsidRPr="007E61E4">
        <w:t xml:space="preserve">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F90AE0">
        <w:rPr>
          <w:lang w:eastAsia="de-DE"/>
        </w:rPr>
      </w:r>
      <w:r w:rsidR="00F90AE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7E61E4">
        <w:t>Schlussbemerkungen</w:t>
      </w:r>
      <w:r>
        <w:rPr>
          <w:szCs w:val="22"/>
        </w:rPr>
        <w:t xml:space="preserve"> einzureichen oder allenfalls ihre Einsprachen zurückzuziehen.</w:t>
      </w:r>
    </w:p>
    <w:p w:rsidR="007C2791" w:rsidRDefault="007C2791" w:rsidP="007C2791">
      <w:pPr>
        <w:pStyle w:val="berschrift2"/>
      </w:pPr>
      <w:r>
        <w:lastRenderedPageBreak/>
        <w:t>Eröffnung</w:t>
      </w:r>
    </w:p>
    <w:p w:rsidR="007C2791" w:rsidRDefault="00437C67" w:rsidP="00F92689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it 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F90AE0">
        <w:rPr>
          <w:lang w:eastAsia="de-DE"/>
        </w:rPr>
      </w:r>
      <w:r w:rsidR="00F90AE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</w:ddList>
          </w:ffData>
        </w:fldChar>
      </w:r>
      <w:r>
        <w:rPr>
          <w:lang w:eastAsia="de-DE"/>
        </w:rPr>
        <w:instrText xml:space="preserve"> FORMDROPDOWN </w:instrText>
      </w:r>
      <w:r w:rsidR="00F90AE0">
        <w:rPr>
          <w:lang w:eastAsia="de-DE"/>
        </w:rPr>
      </w:r>
      <w:r w:rsidR="00F90AE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tbl>
      <w:tblPr>
        <w:tblW w:w="0" w:type="auto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F90AE0" w:rsidTr="00F90AE0">
        <w:tblPrEx>
          <w:tblCellMar>
            <w:top w:w="0" w:type="dxa"/>
            <w:bottom w:w="0" w:type="dxa"/>
          </w:tblCellMar>
        </w:tblPrEx>
        <w:tc>
          <w:tcPr>
            <w:tcW w:w="9993" w:type="dxa"/>
          </w:tcPr>
          <w:p w:rsidR="00F90AE0" w:rsidRDefault="00F90AE0" w:rsidP="00A56F5E">
            <w:pPr>
              <w:pStyle w:val="AufzhlungBrief"/>
              <w:numPr>
                <w:ilvl w:val="0"/>
                <w:numId w:val="0"/>
              </w:numPr>
              <w:spacing w:after="0" w:line="280" w:lineRule="atLeast"/>
              <w:ind w:left="357" w:hanging="357"/>
              <w:rPr>
                <w:lang w:eastAsia="de-DE"/>
              </w:rPr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POSITION in EINSPRECHENDE %}</w:t>
            </w:r>
          </w:p>
        </w:tc>
      </w:tr>
      <w:tr w:rsidR="00F90AE0" w:rsidRPr="00A942D9" w:rsidTr="00F90AE0">
        <w:tblPrEx>
          <w:tblCellMar>
            <w:top w:w="0" w:type="dxa"/>
            <w:bottom w:w="0" w:type="dxa"/>
          </w:tblCellMar>
        </w:tblPrEx>
        <w:tc>
          <w:tcPr>
            <w:tcW w:w="9993" w:type="dxa"/>
          </w:tcPr>
          <w:p w:rsidR="00F90AE0" w:rsidRPr="00A942D9" w:rsidRDefault="00F90AE0" w:rsidP="00F90AE0">
            <w:pPr>
              <w:pStyle w:val="AufzhlungVerfgung"/>
              <w:numPr>
                <w:ilvl w:val="0"/>
                <w:numId w:val="8"/>
              </w:numPr>
              <w:spacing w:after="0" w:line="280" w:lineRule="atLeast"/>
              <w:rPr>
                <w:lang w:eastAsia="de-DE"/>
              </w:rPr>
            </w:pPr>
            <w:r>
              <w:t xml:space="preserve">{{POSITION.NAME}}, {{POSITION.ADRESSE}} </w:t>
            </w:r>
            <w:r w:rsidRPr="000F519F">
              <w:rPr>
                <w:highlight w:val="yellow"/>
              </w:rPr>
              <w:t>(inkl. Beilagen gemäss Ziff</w:t>
            </w:r>
            <w:r>
              <w:rPr>
                <w:highlight w:val="yellow"/>
              </w:rPr>
              <w:t>er</w:t>
            </w:r>
            <w:r w:rsidRPr="000F519F">
              <w:rPr>
                <w:highlight w:val="yellow"/>
              </w:rP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r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 w:rsidRPr="000F519F">
              <w:rPr>
                <w:highlight w:val="yellow"/>
              </w:rPr>
              <w:t>)</w:t>
            </w:r>
          </w:p>
        </w:tc>
      </w:tr>
      <w:tr w:rsidR="00F90AE0" w:rsidRPr="00A942D9" w:rsidTr="00F90AE0">
        <w:tblPrEx>
          <w:tblCellMar>
            <w:top w:w="0" w:type="dxa"/>
            <w:bottom w:w="0" w:type="dxa"/>
          </w:tblCellMar>
        </w:tblPrEx>
        <w:tc>
          <w:tcPr>
            <w:tcW w:w="9993" w:type="dxa"/>
          </w:tcPr>
          <w:p w:rsidR="00F90AE0" w:rsidRPr="00A942D9" w:rsidRDefault="00F90AE0" w:rsidP="00A56F5E">
            <w:pPr>
              <w:pStyle w:val="AufzhlungBrief"/>
              <w:numPr>
                <w:ilvl w:val="0"/>
                <w:numId w:val="0"/>
              </w:numPr>
              <w:spacing w:after="0" w:line="280" w:lineRule="atLeast"/>
              <w:ind w:left="357" w:hanging="357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F92689" w:rsidRPr="007C2791" w:rsidRDefault="00437C67" w:rsidP="00F92689">
      <w:pPr>
        <w:pStyle w:val="berschrift3"/>
      </w:pPr>
      <w:r>
        <w:rPr>
          <w:lang w:eastAsia="de-DE"/>
        </w:rPr>
        <w:t>Diese Verfügung geht mit normaler Post an:</w:t>
      </w:r>
    </w:p>
    <w:p w:rsidR="00437C67" w:rsidRDefault="00437C67" w:rsidP="00437C67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F90AE0">
        <w:rPr>
          <w:lang w:eastAsia="de-DE"/>
        </w:rPr>
      </w:r>
      <w:r w:rsidR="00F90AE0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</w:t>
      </w:r>
      <w:bookmarkStart w:id="0" w:name="_GoBack"/>
      <w:bookmarkEnd w:id="0"/>
      <w:r w:rsidRPr="00E45FBD">
        <w:t xml:space="preserve">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F90AE0">
        <w:rPr>
          <w:lang w:eastAsia="de-DE"/>
        </w:rPr>
      </w:r>
      <w:r w:rsidR="00F90AE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rPr>
          <w:highlight w:val="yellow"/>
        </w:rPr>
        <w:t>)</w:t>
      </w:r>
    </w:p>
    <w:p w:rsidR="00437C67" w:rsidRDefault="00437C67" w:rsidP="00437C67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B06DF1">
        <w:t>PROJEKTVERFASSER_NAME_ADRESSE</w:t>
      </w:r>
      <w:r>
        <w:t xml:space="preserve"> </w:t>
      </w:r>
      <w:r w:rsidRPr="00E45FBD">
        <w:t xml:space="preserve">| </w:t>
      </w:r>
      <w:proofErr w:type="spellStart"/>
      <w:r w:rsidRPr="00E45FBD">
        <w:t>multiline</w:t>
      </w:r>
      <w:proofErr w:type="spellEnd"/>
      <w:r>
        <w:t>}}</w:t>
      </w:r>
    </w:p>
    <w:p w:rsidR="00F92689" w:rsidRDefault="00437C67" w:rsidP="00437C67">
      <w:pPr>
        <w:pStyle w:val="AufzhlungVerfgung"/>
      </w:pPr>
      <w:r>
        <w:rPr>
          <w:lang w:eastAsia="de-DE"/>
        </w:rPr>
        <w:t xml:space="preserve">{{GEMEINDE_NAME_ADRESSE}} </w:t>
      </w:r>
      <w:r w:rsidRPr="000F519F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.)"/>
            </w:ddList>
          </w:ffData>
        </w:fldChar>
      </w:r>
      <w:r>
        <w:rPr>
          <w:lang w:eastAsia="de-DE"/>
        </w:rPr>
        <w:instrText xml:space="preserve"> FORMDROPDOWN </w:instrText>
      </w:r>
      <w:r w:rsidR="00F90AE0">
        <w:rPr>
          <w:lang w:eastAsia="de-DE"/>
        </w:rPr>
      </w:r>
      <w:r w:rsidR="00F90AE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0F519F">
        <w:rPr>
          <w:highlight w:val="yellow"/>
        </w:rPr>
        <w:t>)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37C67" w:rsidP="00F92689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Pr="005007D3" w:rsidRDefault="00496AC7" w:rsidP="00437C67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F90AE0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F90AE0">
                            <w:fldChar w:fldCharType="begin"/>
                          </w:r>
                          <w:r w:rsidR="00F90AE0">
                            <w:instrText xml:space="preserve"> NUMPAGES   \* MERGEFORMAT </w:instrText>
                          </w:r>
                          <w:r w:rsidR="00F90AE0">
                            <w:fldChar w:fldCharType="separate"/>
                          </w:r>
                          <w:r w:rsidR="00F90AE0">
                            <w:t>2</w:t>
                          </w:r>
                          <w:r w:rsidR="00F90AE0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F90AE0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F90AE0">
                      <w:fldChar w:fldCharType="begin"/>
                    </w:r>
                    <w:r w:rsidR="00F90AE0">
                      <w:instrText xml:space="preserve"> NUMPAGES   \* MERGEFORMAT </w:instrText>
                    </w:r>
                    <w:r w:rsidR="00F90AE0">
                      <w:fldChar w:fldCharType="separate"/>
                    </w:r>
                    <w:r w:rsidR="00F90AE0">
                      <w:t>2</w:t>
                    </w:r>
                    <w:r w:rsidR="00F90AE0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096418"/>
    <w:multiLevelType w:val="hybridMultilevel"/>
    <w:tmpl w:val="17D21FAA"/>
    <w:lvl w:ilvl="0" w:tplc="16A8914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0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3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9"/>
  </w:num>
  <w:num w:numId="18">
    <w:abstractNumId w:val="4"/>
  </w:num>
  <w:num w:numId="19">
    <w:abstractNumId w:val="8"/>
  </w:num>
  <w:num w:numId="20">
    <w:abstractNumId w:val="1"/>
  </w:num>
  <w:num w:numId="21">
    <w:abstractNumId w:val="6"/>
  </w:num>
  <w:num w:numId="22">
    <w:abstractNumId w:val="2"/>
  </w:num>
  <w:num w:numId="23">
    <w:abstractNumId w:val="11"/>
  </w:num>
  <w:num w:numId="24">
    <w:abstractNumId w:val="0"/>
  </w:num>
  <w:num w:numId="25">
    <w:abstractNumId w:val="10"/>
  </w:num>
  <w:num w:numId="2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A4CE5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37C67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F5AC8"/>
    <w:rsid w:val="00617696"/>
    <w:rsid w:val="00630F1C"/>
    <w:rsid w:val="006636B6"/>
    <w:rsid w:val="0066578F"/>
    <w:rsid w:val="0069623B"/>
    <w:rsid w:val="006A0B99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46F68"/>
    <w:rsid w:val="007609AA"/>
    <w:rsid w:val="007A1DE8"/>
    <w:rsid w:val="007A2EA2"/>
    <w:rsid w:val="007A6C01"/>
    <w:rsid w:val="007B7ED1"/>
    <w:rsid w:val="007C2791"/>
    <w:rsid w:val="007C3295"/>
    <w:rsid w:val="007C3E76"/>
    <w:rsid w:val="007D44B2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3879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584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0AE0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74449EBD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D3879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TableContents">
    <w:name w:val="Table Contents"/>
    <w:basedOn w:val="Standard"/>
    <w:qFormat/>
    <w:rsid w:val="000A4CE5"/>
    <w:pPr>
      <w:spacing w:after="0" w:line="240" w:lineRule="auto"/>
    </w:pPr>
    <w:rPr>
      <w:rFonts w:eastAsia="Times New Roman"/>
      <w:color w:val="00000A"/>
      <w:spacing w:val="8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907C0-8B7E-4C67-BDB1-53F8513B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Stettler Deborah, DIJ-ADR-AI</cp:lastModifiedBy>
  <cp:revision>6</cp:revision>
  <dcterms:created xsi:type="dcterms:W3CDTF">2022-01-26T08:45:00Z</dcterms:created>
  <dcterms:modified xsi:type="dcterms:W3CDTF">2022-01-31T06:07:00Z</dcterms:modified>
</cp:coreProperties>
</file>