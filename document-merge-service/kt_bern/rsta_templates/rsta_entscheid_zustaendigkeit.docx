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Default="00F25B11" w:rsidP="00DD6033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Gemeinde </w:t>
            </w:r>
            <w:r w:rsidRPr="0042154F">
              <w:rPr>
                <w:lang w:eastAsia="de-DE"/>
              </w:rPr>
              <w:t>{{GEMEINDE}}</w:t>
            </w:r>
          </w:p>
          <w:p w:rsidR="00F25B11" w:rsidRDefault="00F25B11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</w:t>
            </w:r>
            <w:r w:rsidRPr="00F25B11">
              <w:rPr>
                <w:rFonts w:cs="Arial"/>
                <w:lang w:eastAsia="de-DE"/>
              </w:rPr>
              <w:t>GEMEINDE_ADRESSE_1</w:t>
            </w:r>
            <w:r>
              <w:rPr>
                <w:rFonts w:cs="Arial"/>
                <w:lang w:eastAsia="de-DE"/>
              </w:rPr>
              <w:t>}}</w:t>
            </w:r>
          </w:p>
          <w:p w:rsidR="00F25B11" w:rsidRPr="006A103A" w:rsidRDefault="00F25B11" w:rsidP="00A7472A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</w:t>
            </w:r>
            <w:r w:rsidRPr="00F25B11">
              <w:rPr>
                <w:rFonts w:cs="Arial"/>
                <w:lang w:eastAsia="de-DE"/>
              </w:rPr>
              <w:t>GE</w:t>
            </w:r>
            <w:r>
              <w:rPr>
                <w:rFonts w:cs="Arial"/>
                <w:lang w:eastAsia="de-DE"/>
              </w:rPr>
              <w:t>MEINDE_ADRESSE_2}}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F25B11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Verfügung über die Zuständigkeit</w:t>
      </w:r>
      <w:r>
        <w:rPr>
          <w:rStyle w:val="Funotenzeichen"/>
        </w:rPr>
        <w:footnoteReference w:id="1"/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A9079F" w:rsidTr="00417A18">
        <w:tc>
          <w:tcPr>
            <w:tcW w:w="2098" w:type="dxa"/>
          </w:tcPr>
          <w:p w:rsidR="00A9079F" w:rsidRDefault="00A9079F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:rsidR="00A9079F" w:rsidRPr="007A1D8D" w:rsidRDefault="00A9079F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9079F" w:rsidTr="00417A18">
        <w:tc>
          <w:tcPr>
            <w:tcW w:w="2098" w:type="dxa"/>
          </w:tcPr>
          <w:p w:rsidR="00A9079F" w:rsidRDefault="00A9079F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C09A4">
              <w:rPr>
                <w:lang w:eastAsia="de-DE"/>
              </w:rPr>
            </w:r>
            <w:r w:rsidR="004C09A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A9079F" w:rsidRDefault="00A9079F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617CBE">
        <w:tc>
          <w:tcPr>
            <w:tcW w:w="209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C09A4">
              <w:rPr>
                <w:lang w:eastAsia="de-DE"/>
              </w:rPr>
            </w:r>
            <w:r w:rsidR="004C09A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C09A4">
              <w:rPr>
                <w:lang w:eastAsia="de-DE"/>
              </w:rPr>
            </w:r>
            <w:r w:rsidR="004C09A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:rsidR="00A85A0E" w:rsidRDefault="00A85A0E" w:rsidP="0042154F">
      <w:pPr>
        <w:pStyle w:val="berschrift2"/>
        <w:rPr>
          <w:lang w:eastAsia="de-DE"/>
        </w:rPr>
      </w:pPr>
      <w:r>
        <w:rPr>
          <w:lang w:eastAsia="de-CH"/>
        </w:rPr>
        <w:t>Baubewilligungsbehörde ist der Regierungsstatthalter bzw. die Regierungsstatthalterin oder die zuständige Behörde der Gemeinde.</w:t>
      </w:r>
    </w:p>
    <w:p w:rsidR="00A85A0E" w:rsidRDefault="00A85A0E" w:rsidP="0042154F">
      <w:pPr>
        <w:pStyle w:val="berschrift2"/>
        <w:rPr>
          <w:lang w:eastAsia="de-DE"/>
        </w:rPr>
      </w:pPr>
      <w:r>
        <w:rPr>
          <w:lang w:eastAsia="de-CH"/>
        </w:rPr>
        <w:t>Örtlich zuständig für die Bewilligung sind die Behörden am Ort des Baugrundstücks.</w:t>
      </w:r>
    </w:p>
    <w:p w:rsidR="00A85A0E" w:rsidRPr="00A85A0E" w:rsidRDefault="00A85A0E" w:rsidP="0042154F">
      <w:pPr>
        <w:pStyle w:val="berschrift2"/>
        <w:rPr>
          <w:lang w:eastAsia="de-DE"/>
        </w:rPr>
      </w:pPr>
      <w:r>
        <w:rPr>
          <w:rFonts w:cs="Arial"/>
          <w:szCs w:val="22"/>
        </w:rPr>
        <w:t>Gemeinden mit weniger als 10'000 Einwohnern (kleine Gemeinden) sind zuständig für die Beurteilung der im Baubewilligungsdekret</w:t>
      </w:r>
      <w:r>
        <w:rPr>
          <w:rStyle w:val="Funotenzeichen"/>
          <w:rFonts w:cs="Arial"/>
          <w:szCs w:val="22"/>
        </w:rPr>
        <w:footnoteReference w:id="2"/>
      </w:r>
      <w:r w:rsidRPr="00A85A0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umschriebenen Bauvorhaben mit geringem Koordinationsaufwand.</w:t>
      </w:r>
      <w:r>
        <w:rPr>
          <w:rStyle w:val="Funotenzeichen"/>
          <w:rFonts w:cs="Arial"/>
          <w:szCs w:val="22"/>
        </w:rPr>
        <w:footnoteReference w:id="3"/>
      </w:r>
    </w:p>
    <w:p w:rsidR="00A85A0E" w:rsidRPr="00A85A0E" w:rsidRDefault="00A85A0E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rFonts w:cs="Arial"/>
          <w:szCs w:val="22"/>
        </w:rPr>
        <w:t>Das Bauvorhaben erfordert erhöhte Koordination. Das Baubewilligungsverfahren fällt dadurch in die sachliche Kompetenz des Regierungsstatthalteramts.</w:t>
      </w:r>
      <w:r>
        <w:rPr>
          <w:rStyle w:val="Funotenzeichen"/>
          <w:rFonts w:cs="Arial"/>
          <w:szCs w:val="22"/>
        </w:rPr>
        <w:footnoteReference w:id="4"/>
      </w:r>
      <w:r>
        <w:rPr>
          <w:rFonts w:cs="Arial"/>
          <w:szCs w:val="22"/>
        </w:rPr>
        <w:t xml:space="preserve"> Da das Bauvorhaben in der </w:t>
      </w:r>
      <w:r w:rsidRPr="00A85A0E">
        <w:rPr>
          <w:rFonts w:cs="Arial"/>
          <w:szCs w:val="22"/>
        </w:rPr>
        <w:t>Gemeinde</w:t>
      </w:r>
      <w:r>
        <w:rPr>
          <w:rFonts w:cs="Arial"/>
          <w:szCs w:val="22"/>
        </w:rPr>
        <w:t xml:space="preserve"> {{GEMEINDE}} liegt, ist das {{MEINE_ORGANISATION</w:t>
      </w:r>
      <w:r w:rsidRPr="00A85A0E">
        <w:rPr>
          <w:rFonts w:cs="Arial"/>
          <w:szCs w:val="22"/>
        </w:rPr>
        <w:t>_NAME}}</w:t>
      </w:r>
      <w:r>
        <w:rPr>
          <w:rFonts w:cs="Arial"/>
          <w:szCs w:val="22"/>
        </w:rPr>
        <w:t xml:space="preserve"> auch örtlich zuständig.</w:t>
      </w:r>
    </w:p>
    <w:p w:rsidR="00A85A0E" w:rsidRDefault="00A85A0E" w:rsidP="00A85A0E">
      <w:pPr>
        <w:rPr>
          <w:lang w:eastAsia="de-DE"/>
        </w:rPr>
      </w:pPr>
      <w:r w:rsidRPr="00A85A0E">
        <w:rPr>
          <w:highlight w:val="yellow"/>
          <w:lang w:eastAsia="de-DE"/>
        </w:rPr>
        <w:lastRenderedPageBreak/>
        <w:t>oder</w:t>
      </w:r>
    </w:p>
    <w:p w:rsidR="00A85A0E" w:rsidRPr="004C09A4" w:rsidRDefault="00A85A0E" w:rsidP="00A85A0E">
      <w:pPr>
        <w:pStyle w:val="berschrift2"/>
        <w:rPr>
          <w:color w:val="FF0000"/>
          <w:lang w:eastAsia="de-DE"/>
        </w:rPr>
      </w:pPr>
      <w:r w:rsidRPr="004C09A4">
        <w:rPr>
          <w:rFonts w:cs="Arial"/>
          <w:color w:val="FF0000"/>
          <w:szCs w:val="22"/>
        </w:rPr>
        <w:t>Gemeinden mit weniger als 10'000 Einwohnern (kleine Gemeinden) sind zuständig für die Beurteilung der im Baubewilligungsdekret</w:t>
      </w:r>
      <w:r w:rsidRPr="004C09A4">
        <w:rPr>
          <w:rStyle w:val="Funotenzeichen"/>
          <w:rFonts w:cs="Arial"/>
          <w:color w:val="FF0000"/>
          <w:szCs w:val="22"/>
        </w:rPr>
        <w:footnoteReference w:id="5"/>
      </w:r>
      <w:r w:rsidRPr="004C09A4">
        <w:rPr>
          <w:rFonts w:cs="Arial"/>
          <w:color w:val="FF0000"/>
          <w:szCs w:val="22"/>
        </w:rPr>
        <w:t xml:space="preserve"> umschriebenen Bauvorhaben mit geringem Koordinationsaufwand.</w:t>
      </w:r>
      <w:r w:rsidRPr="004C09A4">
        <w:rPr>
          <w:rStyle w:val="Funotenzeichen"/>
          <w:rFonts w:cs="Arial"/>
          <w:color w:val="FF0000"/>
          <w:szCs w:val="22"/>
        </w:rPr>
        <w:footnoteReference w:id="6"/>
      </w:r>
      <w:r w:rsidRPr="004C09A4">
        <w:rPr>
          <w:rFonts w:cs="Arial"/>
          <w:color w:val="FF0000"/>
          <w:szCs w:val="22"/>
        </w:rPr>
        <w:t xml:space="preserve"> Die Baubewilligungskompetenz entfällt bei einer kleinen Gemeinde, wenn die Baukosten eine Million Franken übersteigen.</w:t>
      </w:r>
      <w:r w:rsidRPr="004C09A4">
        <w:rPr>
          <w:rStyle w:val="Funotenzeichen"/>
          <w:rFonts w:cs="Arial"/>
          <w:color w:val="FF0000"/>
          <w:szCs w:val="22"/>
        </w:rPr>
        <w:footnoteReference w:id="7"/>
      </w:r>
    </w:p>
    <w:p w:rsidR="00A85A0E" w:rsidRPr="004C09A4" w:rsidRDefault="00A85A0E" w:rsidP="00A85A0E">
      <w:pPr>
        <w:pStyle w:val="berschrift2"/>
        <w:rPr>
          <w:color w:val="FF0000"/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4C09A4" w:rsidRPr="004C09A4">
        <w:rPr>
          <w:color w:val="FF0000"/>
          <w:lang w:eastAsia="de-DE"/>
        </w:rPr>
      </w:r>
      <w:r w:rsidR="004C09A4" w:rsidRPr="004C09A4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="00DA1456" w:rsidRPr="004C09A4">
        <w:rPr>
          <w:color w:val="FF0000"/>
        </w:rPr>
        <w:t xml:space="preserve">Die Baukosten für das Bauvorhaben übersteigen diesen Betrag. </w:t>
      </w:r>
      <w:r w:rsidR="00DA1456"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DA1456" w:rsidRPr="00DA1456" w:rsidRDefault="00DA1456" w:rsidP="00DA1456">
      <w:pPr>
        <w:rPr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DA1456" w:rsidRPr="004C09A4" w:rsidRDefault="00DA1456" w:rsidP="00A85A0E">
      <w:pPr>
        <w:pStyle w:val="berschrift2"/>
        <w:rPr>
          <w:color w:val="FF0000"/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8"/>
      </w:r>
    </w:p>
    <w:p w:rsidR="00DA1456" w:rsidRPr="004C09A4" w:rsidRDefault="00DA1456" w:rsidP="00A85A0E">
      <w:pPr>
        <w:pStyle w:val="berschrift2"/>
        <w:rPr>
          <w:color w:val="FF0000"/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4C09A4" w:rsidRPr="004C09A4">
        <w:rPr>
          <w:color w:val="FF0000"/>
          <w:lang w:eastAsia="de-DE"/>
        </w:rPr>
      </w:r>
      <w:r w:rsidR="004C09A4" w:rsidRPr="004C09A4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ist für Zwecke der Gemeinde {{GEMEINDE}} bestimmt.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</w:p>
    <w:p w:rsidR="00DA1456" w:rsidRPr="00DA1456" w:rsidRDefault="00DA1456" w:rsidP="00DA1456">
      <w:pPr>
        <w:rPr>
          <w:szCs w:val="26"/>
          <w:lang w:eastAsia="de-DE"/>
        </w:rPr>
      </w:pPr>
      <w:r w:rsidRPr="00A85A0E">
        <w:rPr>
          <w:highlight w:val="yellow"/>
          <w:lang w:eastAsia="de-DE"/>
        </w:rPr>
        <w:t>oder</w:t>
      </w:r>
    </w:p>
    <w:p w:rsidR="00DA1456" w:rsidRPr="004C09A4" w:rsidRDefault="00DA1456" w:rsidP="00A85A0E">
      <w:pPr>
        <w:pStyle w:val="berschrift2"/>
        <w:rPr>
          <w:color w:val="FF0000"/>
          <w:lang w:eastAsia="de-DE"/>
        </w:rPr>
      </w:pPr>
      <w:r w:rsidRPr="004C09A4">
        <w:rPr>
          <w:color w:val="FF0000"/>
        </w:rPr>
        <w:t>Die Regierungsstatthalterin oder der Regierungsstatthalter ist in jedem Fall zuständig für Gastgewerbebetriebe, Prostitutionsbetriebe, Bauvorhaben in Gewässern, die keiner Gemeindehoheit unterliegen und Bauvorhaben, die für Zwecke der Gemeinde bestimmt sind.</w:t>
      </w:r>
      <w:r w:rsidRPr="004C09A4">
        <w:rPr>
          <w:rStyle w:val="Funotenzeichen"/>
          <w:color w:val="FF0000"/>
        </w:rPr>
        <w:footnoteReference w:id="9"/>
      </w:r>
    </w:p>
    <w:p w:rsidR="00DA1456" w:rsidRPr="004C09A4" w:rsidRDefault="00DA1456" w:rsidP="00A85A0E">
      <w:pPr>
        <w:pStyle w:val="berschrift2"/>
        <w:rPr>
          <w:color w:val="FF0000"/>
          <w:lang w:eastAsia="de-DE"/>
        </w:rPr>
      </w:pPr>
      <w:r w:rsidRPr="004C09A4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Begründung"/>
            </w:ddList>
          </w:ffData>
        </w:fldChar>
      </w:r>
      <w:r w:rsidRPr="004C09A4">
        <w:rPr>
          <w:color w:val="FF0000"/>
          <w:lang w:eastAsia="de-DE"/>
        </w:rPr>
        <w:instrText xml:space="preserve"> FORMDROPDOWN </w:instrText>
      </w:r>
      <w:r w:rsidR="004C09A4" w:rsidRPr="004C09A4">
        <w:rPr>
          <w:color w:val="FF0000"/>
          <w:lang w:eastAsia="de-DE"/>
        </w:rPr>
      </w:r>
      <w:r w:rsidR="004C09A4" w:rsidRPr="004C09A4">
        <w:rPr>
          <w:color w:val="FF0000"/>
          <w:lang w:eastAsia="de-DE"/>
        </w:rPr>
        <w:fldChar w:fldCharType="separate"/>
      </w:r>
      <w:r w:rsidRPr="004C09A4">
        <w:rPr>
          <w:color w:val="FF0000"/>
          <w:lang w:eastAsia="de-DE"/>
        </w:rPr>
        <w:fldChar w:fldCharType="end"/>
      </w:r>
      <w:r w:rsidRPr="004C09A4">
        <w:rPr>
          <w:color w:val="FF0000"/>
          <w:lang w:eastAsia="de-DE"/>
        </w:rPr>
        <w:t xml:space="preserve"> </w:t>
      </w:r>
      <w:r w:rsidRPr="004C09A4">
        <w:rPr>
          <w:color w:val="FF0000"/>
        </w:rPr>
        <w:t xml:space="preserve">Das Bauvorhaben betrifft einen Gastgewerbebetrieb. Daher fällt das Baubewilligungsverfahren in die sachliche Kompetenz des Regierungsstatthalteramts. </w:t>
      </w:r>
      <w:r w:rsidRPr="004C09A4">
        <w:rPr>
          <w:rFonts w:cs="Arial"/>
          <w:color w:val="FF0000"/>
          <w:szCs w:val="22"/>
        </w:rPr>
        <w:t>Da das Bauvorhaben in der Gemeinde {{GEMEINDE}} liegt, ist das {{MEINE_ORGANISATION_NAME}} auch örtlich zuständig.</w:t>
      </w:r>
      <w:bookmarkStart w:id="0" w:name="_GoBack"/>
      <w:bookmarkEnd w:id="0"/>
    </w:p>
    <w:p w:rsidR="007E61E4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A1456" w:rsidRPr="00DA1456" w:rsidRDefault="00DA1456" w:rsidP="0042154F">
      <w:pPr>
        <w:pStyle w:val="berschrift2"/>
        <w:rPr>
          <w:lang w:eastAsia="de-DE"/>
        </w:rPr>
      </w:pPr>
      <w:r>
        <w:rPr>
          <w:lang w:eastAsia="de-DE"/>
        </w:rPr>
        <w:t xml:space="preserve">Die Gebühren werden auf </w:t>
      </w:r>
      <w:r w:rsidRPr="00DA1456">
        <w:rPr>
          <w:lang w:eastAsia="de-DE"/>
        </w:rPr>
        <w:t xml:space="preserve">CHF </w:t>
      </w:r>
      <w:r w:rsidRPr="00DA1456">
        <w:t>{{GEBUEHREN_TOTAL}}</w:t>
      </w:r>
      <w:r>
        <w:t xml:space="preserve"> festgesetzt.</w:t>
      </w:r>
      <w:r>
        <w:rPr>
          <w:rStyle w:val="Funotenzeichen"/>
        </w:rPr>
        <w:footnoteReference w:id="10"/>
      </w:r>
    </w:p>
    <w:p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:rsidR="007E61E4" w:rsidRDefault="00DA1456" w:rsidP="00DA1456">
      <w:pPr>
        <w:pStyle w:val="berschrift2"/>
        <w:rPr>
          <w:lang w:eastAsia="de-DE"/>
        </w:rPr>
      </w:pPr>
      <w:r w:rsidRPr="00DA1456">
        <w:t>Für das Bauvorhaben {{</w:t>
      </w:r>
      <w:r>
        <w:t>BESCHREIBUNG_</w:t>
      </w:r>
      <w:r w:rsidRPr="00DA1456">
        <w:t xml:space="preserve">BAUVORHABEN}} auf </w:t>
      </w:r>
      <w:r w:rsidR="00441C27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Parzelle Nr."/>
              <w:listEntry w:val="den Parzellen Nrn."/>
            </w:ddList>
          </w:ffData>
        </w:fldChar>
      </w:r>
      <w:r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</w:t>
      </w:r>
      <w:r w:rsidRPr="00DA1456">
        <w:t xml:space="preserve">{{PARZELLE}} ist </w:t>
      </w:r>
      <w:r w:rsidRPr="00075C71">
        <w:rPr>
          <w:color w:val="FF0000"/>
        </w:rPr>
        <w:t>die Gemeinde {{GEMEINDE}} das {{MEINE_ORGANISATION_NAME}}</w:t>
      </w:r>
      <w:r w:rsidRPr="00DA1456">
        <w:t xml:space="preserve"> die zuständige Baubewilligungsbehörde.</w:t>
      </w:r>
    </w:p>
    <w:p w:rsidR="00075C71" w:rsidRDefault="00075C71" w:rsidP="00DA1456">
      <w:pPr>
        <w:pStyle w:val="berschrift2"/>
        <w:rPr>
          <w:lang w:eastAsia="de-DE"/>
        </w:rPr>
      </w:pPr>
      <w:r>
        <w:t>Die Gebühren von CHF {{GEBUEHREN_TOTAL}} werden der Bauherrschaft auferlegt. Die Rechnung folgt mit separater Post.</w:t>
      </w:r>
    </w:p>
    <w:p w:rsidR="00D67624" w:rsidRDefault="00D67624" w:rsidP="0042154F">
      <w:pPr>
        <w:pStyle w:val="berschrift2"/>
        <w:rPr>
          <w:lang w:eastAsia="de-DE"/>
        </w:rPr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  <w:r w:rsidR="00075C71">
        <w:rPr>
          <w:lang w:eastAsia="de-DE"/>
        </w:rPr>
        <w:t xml:space="preserve"> (</w:t>
      </w:r>
      <w:r w:rsidR="00075C71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 w:rsidR="00075C71"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 w:rsidR="00075C71">
        <w:rPr>
          <w:lang w:eastAsia="de-DE"/>
        </w:rPr>
        <w:fldChar w:fldCharType="end"/>
      </w:r>
      <w:r w:rsidR="00075C71" w:rsidRPr="00075C71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 w:rsidR="00075C71" w:rsidRPr="00075C71"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 w:rsidR="00075C71" w:rsidRPr="00075C71">
        <w:rPr>
          <w:lang w:eastAsia="de-DE"/>
        </w:rPr>
        <w:fldChar w:fldCharType="end"/>
      </w:r>
      <w:r w:rsidR="00075C71">
        <w:rPr>
          <w:lang w:eastAsia="de-DE"/>
        </w:rPr>
        <w:t>)</w:t>
      </w:r>
    </w:p>
    <w:p w:rsidR="007E61E4" w:rsidRDefault="00075C71" w:rsidP="000164D8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4C09A4">
        <w:rPr>
          <w:lang w:eastAsia="de-DE"/>
        </w:rPr>
      </w:r>
      <w:r w:rsidR="004C09A4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0164D8" w:rsidRDefault="00075C71" w:rsidP="000164D8">
      <w:pPr>
        <w:pStyle w:val="AufzhlungVerfgung"/>
        <w:numPr>
          <w:ilvl w:val="0"/>
          <w:numId w:val="2"/>
        </w:numPr>
      </w:pPr>
      <w:r w:rsidRPr="00E45FBD">
        <w:t>{{</w:t>
      </w:r>
      <w:r>
        <w:t>GEMEINDE</w:t>
      </w:r>
      <w:r w:rsidRPr="00E45FBD">
        <w:t>_NAME_ADRESSE</w:t>
      </w:r>
      <w:r>
        <w:t>}}</w:t>
      </w:r>
    </w:p>
    <w:p w:rsidR="000F519F" w:rsidRPr="0042154F" w:rsidRDefault="000164D8" w:rsidP="007E61E4">
      <w:pPr>
        <w:pStyle w:val="AufzhlungVerfgung"/>
        <w:rPr>
          <w:lang w:eastAsia="de-DE"/>
        </w:rPr>
      </w:pPr>
      <w:r>
        <w:rPr>
          <w:lang w:eastAsia="de-DE"/>
        </w:rPr>
        <w:t>intern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562564">
            <w:pPr>
              <w:pStyle w:val="BetreffTitel"/>
              <w:keepNext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081ABC" w:rsidRDefault="00081ABC" w:rsidP="00081ABC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C09A4">
              <w:rPr>
                <w:lang w:eastAsia="de-DE"/>
              </w:rPr>
            </w:r>
            <w:r w:rsidR="004C09A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E25771" w:rsidRPr="007E6AA0" w:rsidRDefault="00081ABC" w:rsidP="00081ABC">
            <w:pPr>
              <w:pStyle w:val="KeinLeerraum"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C09A4">
              <w:rPr>
                <w:lang w:eastAsia="de-DE"/>
              </w:rPr>
            </w:r>
            <w:r w:rsidR="004C09A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081ABC" w:rsidRPr="006A0ECC" w:rsidRDefault="00081ABC" w:rsidP="00081ABC">
      <w:pPr>
        <w:pStyle w:val="RM-Belehrungberschrift"/>
      </w:pPr>
      <w:r w:rsidRPr="006A0ECC">
        <w:t>Rechtsmittelbelehrung</w:t>
      </w:r>
    </w:p>
    <w:p w:rsidR="00327140" w:rsidRPr="00327140" w:rsidRDefault="00081ABC" w:rsidP="00081ABC">
      <w:pPr>
        <w:pStyle w:val="RM-BelehrungText"/>
        <w:rPr>
          <w:noProof/>
          <w:lang w:eastAsia="de-DE"/>
        </w:rPr>
      </w:pPr>
      <w:r w:rsidRPr="00401589">
        <w:t xml:space="preserve">Gegen </w:t>
      </w:r>
      <w:r>
        <w:t>diese Verfügung</w:t>
      </w:r>
      <w:r w:rsidRPr="00401589">
        <w:t xml:space="preserve"> kann innert 30 Tagen seit Zustellung </w:t>
      </w:r>
      <w:r>
        <w:t>bei der Bau- und Verkehrsdirektion (BVD)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dreifach, </w:t>
      </w:r>
      <w:r>
        <w:rPr>
          <w:lang w:eastAsia="de-DE"/>
        </w:rPr>
        <w:t>mit der angefochtenen Verfügung und</w:t>
      </w:r>
      <w:r w:rsidRPr="00BB33D6">
        <w:rPr>
          <w:lang w:eastAsia="de-DE"/>
        </w:rPr>
        <w:t xml:space="preserve"> dem Briefumschla</w:t>
      </w:r>
      <w:r>
        <w:rPr>
          <w:lang w:eastAsia="de-DE"/>
        </w:rPr>
        <w:t>g, mit dem sie zugestellt wurde, einzureichen. Greifbare Beweismittel sind beizulegen</w:t>
      </w:r>
      <w:r w:rsidRPr="00BB33D6">
        <w:rPr>
          <w:lang w:eastAsia="de-DE"/>
        </w:rPr>
        <w:t>.</w:t>
      </w:r>
    </w:p>
    <w:sectPr w:rsidR="00327140" w:rsidRPr="00327140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4C09A4" w:rsidRPr="004C09A4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4C09A4" w:rsidRPr="004C09A4">
        <w:rPr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F25B11" w:rsidRDefault="00F25B1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Art. 33 Baugesetz vom 9. Juni 1985, Stand 1. April 2017 (</w:t>
      </w:r>
      <w:proofErr w:type="spellStart"/>
      <w:r>
        <w:rPr>
          <w:szCs w:val="16"/>
        </w:rPr>
        <w:t>BauG</w:t>
      </w:r>
      <w:proofErr w:type="spellEnd"/>
      <w:r>
        <w:rPr>
          <w:szCs w:val="16"/>
        </w:rPr>
        <w:t>; BSG 721).</w:t>
      </w:r>
    </w:p>
  </w:footnote>
  <w:footnote w:id="2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3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4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ff. </w:t>
      </w:r>
      <w:proofErr w:type="spellStart"/>
      <w:r>
        <w:t>BewD</w:t>
      </w:r>
      <w:proofErr w:type="spellEnd"/>
      <w:r>
        <w:t>.</w:t>
      </w:r>
    </w:p>
  </w:footnote>
  <w:footnote w:id="5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6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33 Abs. 2 </w:t>
      </w:r>
      <w:proofErr w:type="spellStart"/>
      <w:r>
        <w:t>BauG</w:t>
      </w:r>
      <w:proofErr w:type="spellEnd"/>
      <w:r>
        <w:t>.</w:t>
      </w:r>
    </w:p>
  </w:footnote>
  <w:footnote w:id="7">
    <w:p w:rsidR="00A85A0E" w:rsidRDefault="00A85A0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9 Abs. 2 </w:t>
      </w:r>
      <w:proofErr w:type="spellStart"/>
      <w:r>
        <w:t>BewD</w:t>
      </w:r>
      <w:proofErr w:type="spellEnd"/>
      <w:r>
        <w:t>.</w:t>
      </w:r>
    </w:p>
  </w:footnote>
  <w:footnote w:id="8">
    <w:p w:rsidR="00DA1456" w:rsidRDefault="00DA1456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9">
    <w:p w:rsidR="00DA1456" w:rsidRDefault="00DA1456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8 Abs. 2 </w:t>
      </w:r>
      <w:r>
        <w:rPr>
          <w:szCs w:val="16"/>
        </w:rPr>
        <w:t>Dekret über das Baubewilligungsverfahren vom 22. März 1994 (</w:t>
      </w:r>
      <w:proofErr w:type="spellStart"/>
      <w:r>
        <w:rPr>
          <w:szCs w:val="16"/>
        </w:rPr>
        <w:t>BewD</w:t>
      </w:r>
      <w:proofErr w:type="spellEnd"/>
      <w:r>
        <w:rPr>
          <w:szCs w:val="16"/>
        </w:rPr>
        <w:t>; BSG 725.1).</w:t>
      </w:r>
    </w:p>
  </w:footnote>
  <w:footnote w:id="10">
    <w:p w:rsidR="00DA1456" w:rsidRDefault="00DA145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A1456">
        <w:t xml:space="preserve">Art. 8 </w:t>
      </w:r>
      <w:r>
        <w:t>Verordnung über die Gebühren der K</w:t>
      </w:r>
      <w:r w:rsidRPr="00DA1456">
        <w:t>antons</w:t>
      </w:r>
      <w:r>
        <w:t>verwaltung</w:t>
      </w:r>
      <w:r w:rsidRPr="00DA1456">
        <w:t xml:space="preserve"> vom 22. </w:t>
      </w:r>
      <w:r>
        <w:t>Februar 1995 (</w:t>
      </w:r>
      <w:proofErr w:type="spellStart"/>
      <w:r>
        <w:t>GebV</w:t>
      </w:r>
      <w:proofErr w:type="spellEnd"/>
      <w:r>
        <w:t>; BSG 154.21)</w:t>
      </w:r>
      <w:r w:rsidRPr="00DA145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5C71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1C27"/>
    <w:rsid w:val="004425C2"/>
    <w:rsid w:val="00453748"/>
    <w:rsid w:val="00456EEE"/>
    <w:rsid w:val="00480786"/>
    <w:rsid w:val="00496374"/>
    <w:rsid w:val="004C09A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1E4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7472A"/>
    <w:rsid w:val="00A85A0E"/>
    <w:rsid w:val="00A9079F"/>
    <w:rsid w:val="00A922BD"/>
    <w:rsid w:val="00A9626B"/>
    <w:rsid w:val="00AD0C62"/>
    <w:rsid w:val="00AE2523"/>
    <w:rsid w:val="00AE4394"/>
    <w:rsid w:val="00AE5F2E"/>
    <w:rsid w:val="00AE63FE"/>
    <w:rsid w:val="00B002F3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456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25B11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B045-4790-4455-923F-0BB9F847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1ACECA82.dotm</Template>
  <TotalTime>0</TotalTime>
  <Pages>3</Pages>
  <Words>572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Stebler Romi, JGK-RSTA-Seeland</cp:lastModifiedBy>
  <cp:revision>15</cp:revision>
  <cp:lastPrinted>2018-04-06T07:19:00Z</cp:lastPrinted>
  <dcterms:created xsi:type="dcterms:W3CDTF">2020-02-06T14:30:00Z</dcterms:created>
  <dcterms:modified xsi:type="dcterms:W3CDTF">2020-02-24T13:54:00Z</dcterms:modified>
</cp:coreProperties>
</file>