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09BFDCCF" w14:textId="77777777" w:rsidTr="007E6AA0">
        <w:tc>
          <w:tcPr>
            <w:tcW w:w="4860" w:type="dxa"/>
            <w:gridSpan w:val="3"/>
            <w:shd w:val="clear" w:color="auto" w:fill="auto"/>
          </w:tcPr>
          <w:p w14:paraId="7AA20588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34BB1FCD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40523A71" w14:textId="77777777" w:rsidTr="007E6AA0">
        <w:tc>
          <w:tcPr>
            <w:tcW w:w="720" w:type="dxa"/>
            <w:shd w:val="clear" w:color="auto" w:fill="auto"/>
          </w:tcPr>
          <w:p w14:paraId="2086A2CE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682075C0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58ED52B6" w14:textId="77777777" w:rsidTr="007E6AA0">
        <w:tc>
          <w:tcPr>
            <w:tcW w:w="4860" w:type="dxa"/>
            <w:gridSpan w:val="3"/>
            <w:shd w:val="clear" w:color="auto" w:fill="auto"/>
          </w:tcPr>
          <w:p w14:paraId="2D98C5E9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239FE948" w14:textId="77777777" w:rsidTr="007E6AA0">
        <w:tc>
          <w:tcPr>
            <w:tcW w:w="4860" w:type="dxa"/>
            <w:gridSpan w:val="3"/>
            <w:shd w:val="clear" w:color="auto" w:fill="auto"/>
          </w:tcPr>
          <w:p w14:paraId="238AEC81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4FBCDC47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48C52F85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1FE15BA4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1B5B7D44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59543178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2385766D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521CF0E3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3B5224A2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0A0E1258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0DFAA189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6313CF8C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58E25D55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0F54B6E4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7F237BE3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5169662D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3FF91362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5381A270" w14:textId="77777777" w:rsidR="00DD6033" w:rsidRDefault="00D20D06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Abschreibungsv</w:t>
      </w:r>
      <w:r w:rsidR="0042154F">
        <w:rPr>
          <w:rStyle w:val="Platzhaltertext"/>
          <w:color w:val="auto"/>
        </w:rPr>
        <w:t>erfügung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14:paraId="56335066" w14:textId="77777777" w:rsidTr="0042154F">
        <w:tc>
          <w:tcPr>
            <w:tcW w:w="2098" w:type="dxa"/>
          </w:tcPr>
          <w:p w14:paraId="2F419794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0260CA08" w14:textId="77777777"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990D3A" w14:paraId="3AD83382" w14:textId="77777777" w:rsidTr="00417A18">
        <w:tc>
          <w:tcPr>
            <w:tcW w:w="2098" w:type="dxa"/>
          </w:tcPr>
          <w:p w14:paraId="09A03B71" w14:textId="77777777" w:rsidR="00990D3A" w:rsidRDefault="00990D3A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6315151F" w14:textId="77777777" w:rsidR="00990D3A" w:rsidRPr="007A1D8D" w:rsidRDefault="00990D3A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90D3A" w14:paraId="591D50A0" w14:textId="77777777" w:rsidTr="00417A18">
        <w:tc>
          <w:tcPr>
            <w:tcW w:w="2098" w:type="dxa"/>
          </w:tcPr>
          <w:p w14:paraId="133CD5A0" w14:textId="77777777" w:rsidR="00990D3A" w:rsidRDefault="00990D3A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1FDC14F9" w14:textId="77777777" w:rsidR="00990D3A" w:rsidRDefault="00990D3A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14:paraId="7083B2C9" w14:textId="77777777" w:rsidTr="0042154F">
        <w:tc>
          <w:tcPr>
            <w:tcW w:w="2098" w:type="dxa"/>
          </w:tcPr>
          <w:p w14:paraId="54AADE7E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3A2675D8" w14:textId="77777777" w:rsidR="0042154F" w:rsidRDefault="0042154F" w:rsidP="007E61E4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D2219" w14:paraId="42B63060" w14:textId="77777777" w:rsidTr="00816C74">
        <w:tc>
          <w:tcPr>
            <w:tcW w:w="2098" w:type="dxa"/>
          </w:tcPr>
          <w:p w14:paraId="076EC8A0" w14:textId="77777777" w:rsidR="001D2219" w:rsidRDefault="001D2219" w:rsidP="00816C74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4013627D" w14:textId="401096C5" w:rsidR="001D2219" w:rsidRDefault="001D2219" w:rsidP="00205F9B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205F9B" w:rsidRPr="00FA7775">
              <w:t>, Koordinaten: {{</w:t>
            </w:r>
            <w:r w:rsidR="00205F9B" w:rsidRPr="00FA7775">
              <w:rPr>
                <w:color w:val="161616"/>
                <w:shd w:val="clear" w:color="auto" w:fill="FFFFFF"/>
              </w:rPr>
              <w:t>KOORDINATEN</w:t>
            </w:r>
            <w:r w:rsidR="00205F9B" w:rsidRPr="00FA7775">
              <w:t>}}</w:t>
            </w:r>
            <w:r w:rsidR="00205F9B">
              <w:t xml:space="preserve">, </w:t>
            </w:r>
            <w:r w:rsidR="00205F9B" w:rsidRPr="00FA7775">
              <w:t>Zone: {{</w:t>
            </w:r>
            <w:r w:rsidR="00205F9B" w:rsidRPr="00FA7775">
              <w:rPr>
                <w:color w:val="161616"/>
                <w:shd w:val="clear" w:color="auto" w:fill="FFFFFF"/>
              </w:rPr>
              <w:t>NUTZUNGSZONE</w:t>
            </w:r>
            <w:r w:rsidR="00205F9B" w:rsidRPr="00FA7775">
              <w:t xml:space="preserve">}} </w:t>
            </w:r>
          </w:p>
        </w:tc>
      </w:tr>
      <w:tr w:rsidR="001D2219" w14:paraId="1BDEDAE5" w14:textId="77777777" w:rsidTr="00C65069">
        <w:tc>
          <w:tcPr>
            <w:tcW w:w="2098" w:type="dxa"/>
          </w:tcPr>
          <w:p w14:paraId="626A99FB" w14:textId="77777777" w:rsidR="001D2219" w:rsidRDefault="001D2219" w:rsidP="00C65069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2EA21A7C" w14:textId="77777777" w:rsidR="001D2219" w:rsidRDefault="001D2219" w:rsidP="00C65069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4F80407B" w14:textId="77777777" w:rsidR="00D20D06" w:rsidRDefault="00D20D06" w:rsidP="0042154F">
      <w:pPr>
        <w:pStyle w:val="berschrift1"/>
        <w:rPr>
          <w:lang w:eastAsia="de-DE"/>
        </w:rPr>
      </w:pPr>
      <w:r>
        <w:rPr>
          <w:lang w:eastAsia="de-DE"/>
        </w:rPr>
        <w:t>Sachverhalt</w:t>
      </w:r>
    </w:p>
    <w:p w14:paraId="06369EDB" w14:textId="73C425A5" w:rsidR="00D20D06" w:rsidRDefault="00031613" w:rsidP="00D20D06">
      <w:pPr>
        <w:pStyle w:val="ABCAufzhlung"/>
        <w:rPr>
          <w:lang w:eastAsia="de-DE"/>
        </w:rPr>
      </w:pPr>
      <w:r>
        <w:rPr>
          <w:lang w:eastAsia="de-DE"/>
        </w:rPr>
        <w:t xml:space="preserve">Das Baugesuch ist am </w:t>
      </w:r>
      <w:r w:rsidR="00B62F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="00B62FD5">
        <w:rPr>
          <w:lang w:eastAsia="de-DE"/>
        </w:rPr>
        <w:instrText xml:space="preserve"> FORMDROPDOWN </w:instrText>
      </w:r>
      <w:r w:rsidR="00B62FD5">
        <w:rPr>
          <w:lang w:eastAsia="de-DE"/>
        </w:rPr>
      </w:r>
      <w:r w:rsidR="00B62FD5">
        <w:rPr>
          <w:lang w:eastAsia="de-DE"/>
        </w:rPr>
        <w:fldChar w:fldCharType="end"/>
      </w:r>
      <w:r w:rsidR="009F7FAA">
        <w:rPr>
          <w:lang w:eastAsia="de-DE"/>
        </w:rPr>
        <w:t xml:space="preserve"> beim Regierungsstatthalteramt eingegangen. </w:t>
      </w:r>
    </w:p>
    <w:p w14:paraId="7878E7CF" w14:textId="71D1F053" w:rsidR="00D20D06" w:rsidRDefault="005F6AF8" w:rsidP="00D20D06">
      <w:pPr>
        <w:pStyle w:val="ABCAufzhlung"/>
        <w:rPr>
          <w:lang w:eastAsia="de-DE"/>
        </w:rPr>
      </w:pPr>
      <w:r>
        <w:rPr>
          <w:lang w:eastAsia="de-DE"/>
        </w:rPr>
        <w:t xml:space="preserve">Nach erfolgter Verbesserung des Baugesuches wurde </w:t>
      </w:r>
      <w:r w:rsidR="0049244C">
        <w:rPr>
          <w:lang w:eastAsia="de-DE"/>
        </w:rPr>
        <w:t xml:space="preserve">dieses </w:t>
      </w:r>
      <w:r>
        <w:rPr>
          <w:lang w:eastAsia="de-DE"/>
        </w:rPr>
        <w:t xml:space="preserve">publiziert und es wurden diverse Amts- und Fachberichte eingeholt. </w:t>
      </w:r>
    </w:p>
    <w:p w14:paraId="7C1AE340" w14:textId="43956BE7" w:rsidR="005F6AF8" w:rsidRPr="00D20D06" w:rsidRDefault="00031613" w:rsidP="00D20D06">
      <w:pPr>
        <w:pStyle w:val="ABCAufzhlung"/>
        <w:rPr>
          <w:lang w:eastAsia="de-DE"/>
        </w:rPr>
      </w:pPr>
      <w:r>
        <w:rPr>
          <w:lang w:eastAsia="de-DE"/>
        </w:rPr>
        <w:t xml:space="preserve">Mit Schreiben vom </w:t>
      </w:r>
      <w:r w:rsidR="00B62F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="00B62FD5">
        <w:rPr>
          <w:lang w:eastAsia="de-DE"/>
        </w:rPr>
        <w:instrText xml:space="preserve"> FORMDROPDOWN </w:instrText>
      </w:r>
      <w:r w:rsidR="00B62FD5">
        <w:rPr>
          <w:lang w:eastAsia="de-DE"/>
        </w:rPr>
      </w:r>
      <w:r w:rsidR="00B62FD5">
        <w:rPr>
          <w:lang w:eastAsia="de-DE"/>
        </w:rPr>
        <w:fldChar w:fldCharType="end"/>
      </w:r>
      <w:r w:rsidR="005F6AF8">
        <w:rPr>
          <w:lang w:eastAsia="de-DE"/>
        </w:rPr>
        <w:t xml:space="preserve"> zog die Bauherrschaft das Baugesuch zurück.</w:t>
      </w:r>
    </w:p>
    <w:p w14:paraId="5161EF80" w14:textId="77777777"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14:paraId="3EC541EE" w14:textId="02004C27" w:rsidR="00D20D06" w:rsidRDefault="00E720BD" w:rsidP="0042154F">
      <w:pPr>
        <w:pStyle w:val="berschrift2"/>
        <w:rPr>
          <w:lang w:eastAsia="de-DE"/>
        </w:rPr>
      </w:pPr>
      <w:r>
        <w:t xml:space="preserve">Das rechtserhebliche Interesse an der Weiterführung des Verfahrens und an einem Entscheid fällt </w:t>
      </w:r>
      <w:r w:rsidR="00C065F9">
        <w:t xml:space="preserve">durch den Rückzug des Baugesuches </w:t>
      </w:r>
      <w:r>
        <w:t>weg.</w:t>
      </w:r>
      <w:r w:rsidRPr="0031244E">
        <w:rPr>
          <w:lang w:eastAsia="de-DE"/>
        </w:rPr>
        <w:t xml:space="preserve"> </w:t>
      </w:r>
      <w:r w:rsidR="00D20D06">
        <w:t>Aus diesem Grund kann das Verfahren als erledigt vom Geschäftsverzeichnis abgeschrieben werden.</w:t>
      </w:r>
      <w:r w:rsidRPr="0031244E">
        <w:rPr>
          <w:vertAlign w:val="superscript"/>
          <w:lang w:eastAsia="de-DE"/>
        </w:rPr>
        <w:footnoteReference w:id="1"/>
      </w:r>
    </w:p>
    <w:p w14:paraId="307F0D12" w14:textId="2DCC7AD8" w:rsidR="007E61E4" w:rsidRDefault="00D20D06" w:rsidP="00D20D06">
      <w:pPr>
        <w:pStyle w:val="berschrift2"/>
        <w:jc w:val="both"/>
        <w:rPr>
          <w:lang w:eastAsia="de-DE"/>
        </w:rPr>
      </w:pPr>
      <w:r>
        <w:lastRenderedPageBreak/>
        <w:t xml:space="preserve">Die Kosten des Verfahrens werden </w:t>
      </w:r>
      <w:r>
        <w:rPr>
          <w:lang w:eastAsia="de-DE"/>
        </w:rPr>
        <w:t>der Bauherrschaft in Rechnung gestellt</w:t>
      </w:r>
      <w:r w:rsidR="007E61E4">
        <w:t>.</w:t>
      </w:r>
      <w:r>
        <w:rPr>
          <w:rStyle w:val="Funotenzeichen"/>
        </w:rPr>
        <w:footnoteReference w:id="2"/>
      </w:r>
    </w:p>
    <w:p w14:paraId="15253B91" w14:textId="77777777" w:rsidR="007E61E4" w:rsidRPr="0042154F" w:rsidRDefault="007E61E4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B62FD5">
        <w:rPr>
          <w:lang w:eastAsia="de-DE"/>
        </w:rPr>
      </w:r>
      <w:r w:rsidR="00B62FD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506ADCDA" w14:textId="77777777"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14:paraId="2EA7735C" w14:textId="77777777" w:rsidR="007E61E4" w:rsidRDefault="00081ABC" w:rsidP="0042154F">
      <w:pPr>
        <w:pStyle w:val="berschrift2"/>
        <w:rPr>
          <w:lang w:eastAsia="de-DE"/>
        </w:rPr>
      </w:pPr>
      <w:r>
        <w:t>Das Verfahren wird als gegenstandslos abgeschrieben.</w:t>
      </w:r>
    </w:p>
    <w:p w14:paraId="690153EE" w14:textId="77777777" w:rsidR="00081ABC" w:rsidRDefault="00081ABC" w:rsidP="0042154F">
      <w:pPr>
        <w:pStyle w:val="berschrift2"/>
        <w:rPr>
          <w:lang w:eastAsia="de-DE"/>
        </w:rPr>
      </w:pPr>
      <w:r>
        <w:t>Die Kosten des Verfahrens und der eingeholten Amts- und Fachberichte werden der Bauherrschaft auferlegt und wie folgt festgesetzt:</w:t>
      </w:r>
    </w:p>
    <w:tbl>
      <w:tblPr>
        <w:tblW w:w="8750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081ABC" w:rsidRPr="00AC2364" w14:paraId="66E5304E" w14:textId="77777777" w:rsidTr="007B1E8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DC48C" w14:textId="77777777" w:rsidR="00081ABC" w:rsidRPr="00AC2364" w:rsidRDefault="00081ABC" w:rsidP="00081ABC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A2F11" w14:textId="77777777" w:rsidR="00081ABC" w:rsidRPr="00AC2364" w:rsidRDefault="00081ABC" w:rsidP="007B1E8C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C4A8F" w14:textId="77777777" w:rsidR="00081ABC" w:rsidRPr="00AC2364" w:rsidRDefault="00081ABC" w:rsidP="007B1E8C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B62FD5">
              <w:fldChar w:fldCharType="separate"/>
            </w:r>
            <w:r w:rsidRPr="005204EF">
              <w:fldChar w:fldCharType="end"/>
            </w:r>
          </w:p>
        </w:tc>
      </w:tr>
      <w:tr w:rsidR="00081ABC" w:rsidRPr="00AC2364" w14:paraId="2424EF2E" w14:textId="77777777" w:rsidTr="007B1E8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B10CF" w14:textId="77777777" w:rsidR="00081ABC" w:rsidRPr="00AC2364" w:rsidRDefault="00081ABC" w:rsidP="007B1E8C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07AF6" w14:textId="77777777" w:rsidR="00081ABC" w:rsidRPr="00AC2364" w:rsidRDefault="00081ABC" w:rsidP="007B1E8C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A1E2F" w14:textId="77777777" w:rsidR="00081ABC" w:rsidRPr="00AC2364" w:rsidRDefault="00081ABC" w:rsidP="007B1E8C">
            <w:pPr>
              <w:pStyle w:val="KeinLeerraum"/>
              <w:jc w:val="right"/>
            </w:pPr>
          </w:p>
        </w:tc>
      </w:tr>
      <w:tr w:rsidR="00081ABC" w:rsidRPr="00AC2364" w14:paraId="3A594C55" w14:textId="77777777" w:rsidTr="007B1E8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88616" w14:textId="77777777" w:rsidR="00081ABC" w:rsidRPr="00AC2364" w:rsidRDefault="00081ABC" w:rsidP="007B1E8C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CD3AE" w14:textId="77777777" w:rsidR="00081ABC" w:rsidRPr="00AC2364" w:rsidRDefault="00081ABC" w:rsidP="007B1E8C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1A44F" w14:textId="77777777" w:rsidR="00081ABC" w:rsidRPr="00AC2364" w:rsidRDefault="00081ABC" w:rsidP="007B1E8C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081ABC" w:rsidRPr="00AC2364" w14:paraId="256047BD" w14:textId="77777777" w:rsidTr="007B1E8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2265C" w14:textId="77777777" w:rsidR="00081ABC" w:rsidRPr="00AC2364" w:rsidRDefault="00081ABC" w:rsidP="007B1E8C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643DB" w14:textId="77777777" w:rsidR="00081ABC" w:rsidRPr="00AC2364" w:rsidRDefault="00081ABC" w:rsidP="007B1E8C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35F763" w14:textId="77777777" w:rsidR="00081ABC" w:rsidRPr="00AC2364" w:rsidRDefault="00081ABC" w:rsidP="007B1E8C">
            <w:pPr>
              <w:pStyle w:val="KeinLeerraum"/>
            </w:pPr>
          </w:p>
        </w:tc>
      </w:tr>
      <w:tr w:rsidR="00081ABC" w:rsidRPr="00AC2364" w14:paraId="61BD8A22" w14:textId="77777777" w:rsidTr="007B1E8C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CEF07" w14:textId="77777777" w:rsidR="00081ABC" w:rsidRPr="00AC2364" w:rsidRDefault="00081ABC" w:rsidP="007B1E8C">
            <w:pPr>
              <w:pStyle w:val="BetreffTitel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7A5AE9C8" w14:textId="77777777" w:rsidR="00081ABC" w:rsidRPr="00AC2364" w:rsidRDefault="00081ABC" w:rsidP="007B1E8C">
            <w:pPr>
              <w:pStyle w:val="BetreffTitel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0CC7A2CF" w14:textId="77777777" w:rsidR="00081ABC" w:rsidRPr="00AC2364" w:rsidRDefault="00081ABC" w:rsidP="007B1E8C">
            <w:pPr>
              <w:pStyle w:val="Ausrichtungrechtsfett"/>
            </w:pPr>
            <w:r w:rsidRPr="00AC2364">
              <w:t>{{GEBUEHREN_TOTAL}}</w:t>
            </w:r>
            <w:r w:rsidRPr="00AC2364">
              <w:rPr>
                <w:highlight w:val="green"/>
              </w:rPr>
              <w:t xml:space="preserve"> </w:t>
            </w:r>
          </w:p>
        </w:tc>
      </w:tr>
    </w:tbl>
    <w:p w14:paraId="3F691743" w14:textId="77777777" w:rsidR="00081ABC" w:rsidRDefault="00081ABC" w:rsidP="00081ABC">
      <w:pPr>
        <w:pStyle w:val="Standardeinzug"/>
        <w:rPr>
          <w:lang w:eastAsia="de-DE"/>
        </w:rPr>
      </w:pPr>
      <w:r>
        <w:rPr>
          <w:lang w:eastAsia="de-DE"/>
        </w:rPr>
        <w:t>Die Rechnung folgt mit separater Post.</w:t>
      </w:r>
    </w:p>
    <w:p w14:paraId="47340AD7" w14:textId="5B93D207" w:rsidR="00730933" w:rsidRDefault="00730933" w:rsidP="00730933">
      <w:pPr>
        <w:pStyle w:val="berschrift2"/>
        <w:rPr>
          <w:lang w:eastAsia="de-DE"/>
        </w:rPr>
      </w:pPr>
      <w:r>
        <w:rPr>
          <w:lang w:eastAsia="de-DE"/>
        </w:rPr>
        <w:t xml:space="preserve">Der Bauherrschaft werden die Baugesuchunterlagen zugestellt bis auf jene, welche für die spätere Nachvollziehbarkeit des Verfahrens bei der Leitbehörde als Aktenaufbewahrung notwendig sind. </w:t>
      </w:r>
      <w:bookmarkStart w:id="0" w:name="_GoBack"/>
      <w:bookmarkEnd w:id="0"/>
    </w:p>
    <w:p w14:paraId="4A3189ED" w14:textId="535BDBBF" w:rsidR="00B62FD5" w:rsidRPr="0042154F" w:rsidRDefault="00B62FD5" w:rsidP="00B62FD5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14:paraId="621389DD" w14:textId="77777777"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</w:p>
    <w:p w14:paraId="229CC0DF" w14:textId="77E924AE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 w:rsidR="00B62FD5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 w:rsidR="00B62FD5">
        <w:rPr>
          <w:lang w:eastAsia="de-DE"/>
        </w:rPr>
        <w:instrText xml:space="preserve"> FORMDROPDOWN </w:instrText>
      </w:r>
      <w:r w:rsidR="00B62FD5">
        <w:rPr>
          <w:lang w:eastAsia="de-DE"/>
        </w:rPr>
      </w:r>
      <w:r w:rsidR="00B62FD5">
        <w:rPr>
          <w:lang w:eastAsia="de-DE"/>
        </w:rPr>
        <w:fldChar w:fldCharType="end"/>
      </w:r>
      <w:r w:rsidR="007E61E4">
        <w:rPr>
          <w:lang w:eastAsia="de-DE"/>
        </w:rPr>
        <w:t xml:space="preserve"> </w:t>
      </w:r>
      <w:r>
        <w:rPr>
          <w:lang w:eastAsia="de-DE"/>
        </w:rPr>
        <w:t>an:</w:t>
      </w:r>
    </w:p>
    <w:p w14:paraId="729FFFD4" w14:textId="77777777" w:rsidR="007E61E4" w:rsidRDefault="00990D3A" w:rsidP="000164D8">
      <w:pPr>
        <w:pStyle w:val="AufzhlungVerfgung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B62FD5">
        <w:rPr>
          <w:lang w:eastAsia="de-DE"/>
        </w:rPr>
      </w:r>
      <w:r w:rsidR="00B62FD5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14:paraId="7F265987" w14:textId="77777777" w:rsidR="000F519F" w:rsidRDefault="000F519F" w:rsidP="000F519F">
      <w:pPr>
        <w:pStyle w:val="berschrift3"/>
        <w:rPr>
          <w:lang w:eastAsia="de-DE"/>
        </w:rPr>
      </w:pPr>
      <w:r>
        <w:rPr>
          <w:lang w:eastAsia="de-DE"/>
        </w:rPr>
        <w:t xml:space="preserve">Diese Verfügung geht </w:t>
      </w:r>
      <w:r w:rsidR="00081ABC">
        <w:rPr>
          <w:lang w:eastAsia="de-DE"/>
        </w:rPr>
        <w:t>B-</w:t>
      </w:r>
      <w:r>
        <w:rPr>
          <w:lang w:eastAsia="de-DE"/>
        </w:rPr>
        <w:t>Post</w:t>
      </w:r>
      <w:r w:rsidR="00081ABC">
        <w:rPr>
          <w:lang w:eastAsia="de-DE"/>
        </w:rPr>
        <w:t xml:space="preserve"> bzw. elektronisch</w:t>
      </w:r>
      <w:r>
        <w:rPr>
          <w:lang w:eastAsia="de-DE"/>
        </w:rPr>
        <w:t xml:space="preserve"> an:</w:t>
      </w:r>
    </w:p>
    <w:p w14:paraId="7D45976F" w14:textId="77777777" w:rsidR="00081ABC" w:rsidRDefault="00081ABC" w:rsidP="004614E3">
      <w:pPr>
        <w:pStyle w:val="AufzhlungVerfgung"/>
        <w:rPr>
          <w:lang w:eastAsia="de-DE"/>
        </w:rPr>
      </w:pPr>
      <w:r>
        <w:t>{{</w:t>
      </w:r>
      <w:r w:rsidR="00990D3A">
        <w:t>ALLE_</w:t>
      </w:r>
      <w:r w:rsidRPr="000F5972">
        <w:t>PROJEKTVERFASSER_NAME_ADRESSE</w:t>
      </w:r>
      <w:r w:rsidR="00990D3A">
        <w:t xml:space="preserve"> | </w:t>
      </w:r>
      <w:proofErr w:type="spellStart"/>
      <w:r w:rsidR="00990D3A">
        <w:t>multiline</w:t>
      </w:r>
      <w:proofErr w:type="spellEnd"/>
      <w:r>
        <w:t>}}</w:t>
      </w:r>
    </w:p>
    <w:p w14:paraId="71CF8637" w14:textId="77777777" w:rsidR="000164D8" w:rsidRPr="005854D3" w:rsidRDefault="007E61E4" w:rsidP="000164D8">
      <w:pPr>
        <w:pStyle w:val="AufzhlungVerfgung"/>
        <w:numPr>
          <w:ilvl w:val="0"/>
          <w:numId w:val="2"/>
        </w:numPr>
      </w:pPr>
      <w:r>
        <w:rPr>
          <w:lang w:eastAsia="de-DE"/>
        </w:rPr>
        <w:t>{{GEMEINDE_NAME_ADRESSE</w:t>
      </w:r>
      <w:proofErr w:type="gramStart"/>
      <w:r>
        <w:rPr>
          <w:lang w:eastAsia="de-DE"/>
        </w:rPr>
        <w:t>}}</w:t>
      </w:r>
      <w:r w:rsidR="000164D8" w:rsidRPr="005854D3">
        <w:t>{</w:t>
      </w:r>
      <w:proofErr w:type="gramEnd"/>
      <w:r w:rsidR="000164D8" w:rsidRPr="005854D3">
        <w:t xml:space="preserve">% </w:t>
      </w:r>
      <w:proofErr w:type="spellStart"/>
      <w:r w:rsidR="000164D8" w:rsidRPr="005854D3">
        <w:t>for</w:t>
      </w:r>
      <w:proofErr w:type="spellEnd"/>
      <w:r w:rsidR="000164D8" w:rsidRPr="005854D3">
        <w:t xml:space="preserve"> fachstelle in </w:t>
      </w:r>
      <w:r w:rsidR="00990D3A">
        <w:t>ZIRKULATION</w:t>
      </w:r>
      <w:r w:rsidR="000164D8" w:rsidRPr="005854D3">
        <w:t>_AL</w:t>
      </w:r>
      <w:r w:rsidR="00990D3A">
        <w:t>LE</w:t>
      </w:r>
      <w:r w:rsidR="000164D8" w:rsidRPr="005854D3">
        <w:t xml:space="preserve"> %}</w:t>
      </w:r>
    </w:p>
    <w:p w14:paraId="415CE6CA" w14:textId="77777777" w:rsidR="007E61E4" w:rsidRDefault="000164D8" w:rsidP="000164D8">
      <w:pPr>
        <w:pStyle w:val="AufzhlungVerfgung"/>
        <w:numPr>
          <w:ilvl w:val="0"/>
          <w:numId w:val="2"/>
        </w:numPr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</w:p>
    <w:p w14:paraId="240EA222" w14:textId="13A0793E" w:rsidR="000164D8" w:rsidRDefault="000164D8" w:rsidP="000164D8">
      <w:pPr>
        <w:pStyle w:val="AufzhlungVerfgung"/>
        <w:numPr>
          <w:ilvl w:val="0"/>
          <w:numId w:val="2"/>
        </w:num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B62FD5">
        <w:rPr>
          <w:lang w:eastAsia="de-DE"/>
        </w:rPr>
      </w:r>
      <w:r w:rsidR="00B62FD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65A68A1D" w14:textId="23106DA5" w:rsidR="00B62FD5" w:rsidRDefault="00B62FD5" w:rsidP="00B62FD5">
      <w:pPr>
        <w:pStyle w:val="AufzhlungVerfgung"/>
        <w:numPr>
          <w:ilvl w:val="0"/>
          <w:numId w:val="2"/>
        </w:num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Personen (z.B. Rechtsverwahrende)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</w:p>
    <w:p w14:paraId="150F6BD0" w14:textId="77777777" w:rsidR="000F519F" w:rsidRPr="0042154F" w:rsidRDefault="000164D8" w:rsidP="007E61E4">
      <w:pPr>
        <w:pStyle w:val="AufzhlungVerfgung"/>
        <w:rPr>
          <w:lang w:eastAsia="de-DE"/>
        </w:rPr>
      </w:pPr>
      <w:r>
        <w:rPr>
          <w:lang w:eastAsia="de-DE"/>
        </w:rPr>
        <w:t>intern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3EA5269F" w14:textId="77777777" w:rsidTr="007E6AA0">
        <w:tc>
          <w:tcPr>
            <w:tcW w:w="3965" w:type="dxa"/>
            <w:shd w:val="clear" w:color="auto" w:fill="auto"/>
          </w:tcPr>
          <w:p w14:paraId="0BA7C7B5" w14:textId="77777777" w:rsidR="00E25771" w:rsidRPr="008D57A7" w:rsidRDefault="00FB4667" w:rsidP="00562564">
            <w:pPr>
              <w:pStyle w:val="BetreffTitel"/>
              <w:keepNext/>
            </w:pPr>
            <w:r>
              <w:lastRenderedPageBreak/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609E2BF3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60C7809F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52438B25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2F090177" w14:textId="77777777" w:rsidR="00081ABC" w:rsidRDefault="00081ABC" w:rsidP="00081ABC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14:paraId="0789F332" w14:textId="77777777" w:rsidR="00E25771" w:rsidRPr="007E6AA0" w:rsidRDefault="00081ABC" w:rsidP="00081ABC">
            <w:pPr>
              <w:pStyle w:val="KeinLeerraum"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62FD5">
              <w:rPr>
                <w:lang w:eastAsia="de-DE"/>
              </w:rPr>
            </w:r>
            <w:r w:rsidR="00B62FD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14:paraId="043DFD4F" w14:textId="77777777" w:rsidR="00081ABC" w:rsidRPr="006A0ECC" w:rsidRDefault="00081ABC" w:rsidP="00081ABC">
      <w:pPr>
        <w:pStyle w:val="RM-Belehrungberschrift"/>
      </w:pPr>
      <w:r w:rsidRPr="006A0ECC">
        <w:t>Rechtsmittelbelehrung</w:t>
      </w:r>
    </w:p>
    <w:p w14:paraId="592B84A2" w14:textId="7D63FE99" w:rsidR="00327140" w:rsidRPr="00327140" w:rsidRDefault="00081ABC" w:rsidP="00081ABC">
      <w:pPr>
        <w:pStyle w:val="RM-BelehrungText"/>
        <w:rPr>
          <w:noProof/>
          <w:lang w:eastAsia="de-DE"/>
        </w:rPr>
      </w:pPr>
      <w:r w:rsidRPr="00401589">
        <w:t xml:space="preserve">Gegen </w:t>
      </w:r>
      <w:r>
        <w:t>diese Verfügung</w:t>
      </w:r>
      <w:r w:rsidRPr="00401589">
        <w:t xml:space="preserve"> kann innert 30 Tagen seit </w:t>
      </w:r>
      <w:r w:rsidR="00730933">
        <w:t>Eröffnung</w:t>
      </w:r>
      <w:r w:rsidR="00730933" w:rsidRPr="00401589">
        <w:t xml:space="preserve"> </w:t>
      </w:r>
      <w:r>
        <w:t>bei der Bau- und Verkehrsdirektion (BVD)</w:t>
      </w:r>
      <w:r w:rsidRPr="00401589">
        <w:t xml:space="preserve"> schriftlich </w:t>
      </w:r>
      <w:r>
        <w:t>Beschwerde</w:t>
      </w:r>
      <w:r w:rsidRPr="00401589">
        <w:t xml:space="preserve"> erhoben werden</w:t>
      </w:r>
      <w:r>
        <w:t>.</w:t>
      </w:r>
      <w:r w:rsidRPr="00BB33D6">
        <w:rPr>
          <w:lang w:eastAsia="de-DE"/>
        </w:rPr>
        <w:t xml:space="preserve"> </w:t>
      </w:r>
      <w:r>
        <w:rPr>
          <w:lang w:eastAsia="de-DE"/>
        </w:rPr>
        <w:t xml:space="preserve">Die Beschwerde </w:t>
      </w:r>
      <w:r w:rsidRPr="00BB33D6">
        <w:rPr>
          <w:lang w:eastAsia="de-DE"/>
        </w:rPr>
        <w:t xml:space="preserve">muss einen Antrag, die Angabe von Tatsachen und Beweismitteln, eine Begründung sowie eine Unterschrift enthalten. </w:t>
      </w:r>
      <w:r>
        <w:rPr>
          <w:lang w:eastAsia="de-DE"/>
        </w:rPr>
        <w:t>Sie</w:t>
      </w:r>
      <w:r w:rsidRPr="00BB33D6">
        <w:rPr>
          <w:lang w:eastAsia="de-DE"/>
        </w:rPr>
        <w:t xml:space="preserve"> ist dreifach, </w:t>
      </w:r>
      <w:r>
        <w:rPr>
          <w:lang w:eastAsia="de-DE"/>
        </w:rPr>
        <w:t>mit der angefochtenen Verfügung und</w:t>
      </w:r>
      <w:r w:rsidRPr="00BB33D6">
        <w:rPr>
          <w:lang w:eastAsia="de-DE"/>
        </w:rPr>
        <w:t xml:space="preserve"> dem Briefumschla</w:t>
      </w:r>
      <w:r>
        <w:rPr>
          <w:lang w:eastAsia="de-DE"/>
        </w:rPr>
        <w:t>g, mit dem sie zugestellt wurde, einzureichen. Greifbare Beweismittel sind beizulegen</w:t>
      </w:r>
      <w:r w:rsidRPr="00BB33D6">
        <w:rPr>
          <w:lang w:eastAsia="de-DE"/>
        </w:rPr>
        <w:t>.</w:t>
      </w:r>
    </w:p>
    <w:sectPr w:rsidR="00327140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AD881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6DA30576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F7B68" w14:textId="43EBDC0B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B62FD5">
      <w:rPr>
        <w:noProof/>
      </w:rPr>
      <w:t>3</w:t>
    </w:r>
    <w:r w:rsidRPr="00DE550D">
      <w:fldChar w:fldCharType="end"/>
    </w:r>
    <w:r w:rsidRPr="00DE550D">
      <w:rPr>
        <w:lang w:val="de-DE"/>
      </w:rPr>
      <w:t xml:space="preserve"> von </w:t>
    </w:r>
    <w:r w:rsidR="00B62FD5">
      <w:fldChar w:fldCharType="begin"/>
    </w:r>
    <w:r w:rsidR="00B62FD5">
      <w:instrText>NUMPAGES  \* Arabic  \* MERGEFORMAT</w:instrText>
    </w:r>
    <w:r w:rsidR="00B62FD5">
      <w:fldChar w:fldCharType="separate"/>
    </w:r>
    <w:r w:rsidR="00B62FD5" w:rsidRPr="00B62FD5">
      <w:rPr>
        <w:noProof/>
        <w:lang w:val="de-DE"/>
      </w:rPr>
      <w:t>3</w:t>
    </w:r>
    <w:r w:rsidR="00B62FD5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E3628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6D825C08" w14:textId="77777777" w:rsidR="007E6AA0" w:rsidRDefault="007E6AA0" w:rsidP="00E61129">
      <w:pPr>
        <w:spacing w:after="0"/>
      </w:pPr>
      <w:r>
        <w:continuationSeparator/>
      </w:r>
    </w:p>
  </w:footnote>
  <w:footnote w:id="1">
    <w:p w14:paraId="7B5C59DD" w14:textId="77777777" w:rsidR="00E720BD" w:rsidRPr="00443AE4" w:rsidRDefault="00E720BD" w:rsidP="00E720BD">
      <w:pPr>
        <w:pStyle w:val="Funotentext"/>
      </w:pPr>
      <w:r w:rsidRPr="00E720BD">
        <w:rPr>
          <w:rStyle w:val="Funotenzeichen"/>
        </w:rPr>
        <w:footnoteRef/>
      </w:r>
      <w:r w:rsidRPr="00E720BD">
        <w:rPr>
          <w:rStyle w:val="Funotenzeichen"/>
        </w:rPr>
        <w:t xml:space="preserve"> </w:t>
      </w:r>
      <w:r>
        <w:rPr>
          <w:rStyle w:val="Funotenzeichen"/>
        </w:rPr>
        <w:tab/>
      </w:r>
      <w:r>
        <w:t xml:space="preserve">Art. 39 </w:t>
      </w:r>
      <w:r w:rsidRPr="00E720BD">
        <w:rPr>
          <w:rStyle w:val="Funotenzeichen"/>
          <w:sz w:val="16"/>
          <w:szCs w:val="16"/>
          <w:vertAlign w:val="baseline"/>
        </w:rPr>
        <w:t>Gesetz über die Verwaltungsrechtspflege vom 23. Mai 1989 (VRPG; BSG 155.21).</w:t>
      </w:r>
    </w:p>
  </w:footnote>
  <w:footnote w:id="2">
    <w:p w14:paraId="1467064A" w14:textId="77777777" w:rsidR="00D20D06" w:rsidRDefault="00D20D0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0E5698">
        <w:tab/>
      </w:r>
      <w:r>
        <w:t xml:space="preserve">Art. 110 Abs. 1 </w:t>
      </w:r>
      <w:r w:rsidRPr="00D20D06">
        <w:t>Gesetz über die Verwaltungsrechtspflege vom 23. Mai 1989 (VRPG, BSG 155.21).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CFDF8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0F18D2D7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380504C4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3394A806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68FEB955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42CAB975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465D373B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011CA3F6" w14:textId="77777777" w:rsidR="000760D8" w:rsidRPr="007E6AA0" w:rsidRDefault="000760D8" w:rsidP="00704994">
          <w:pPr>
            <w:pStyle w:val="KopfAmt9pt"/>
          </w:pPr>
        </w:p>
      </w:tc>
    </w:tr>
  </w:tbl>
  <w:p w14:paraId="763993F8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54C2E035" wp14:editId="53202CE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31613"/>
    <w:rsid w:val="00063B3E"/>
    <w:rsid w:val="000760D8"/>
    <w:rsid w:val="00081ABC"/>
    <w:rsid w:val="00090866"/>
    <w:rsid w:val="000A1533"/>
    <w:rsid w:val="000C3879"/>
    <w:rsid w:val="000C3AEA"/>
    <w:rsid w:val="000D5FE5"/>
    <w:rsid w:val="000E5698"/>
    <w:rsid w:val="000F519F"/>
    <w:rsid w:val="000F7F45"/>
    <w:rsid w:val="00152552"/>
    <w:rsid w:val="0015559D"/>
    <w:rsid w:val="00157EDE"/>
    <w:rsid w:val="00164CE8"/>
    <w:rsid w:val="00170109"/>
    <w:rsid w:val="001D2219"/>
    <w:rsid w:val="001F5496"/>
    <w:rsid w:val="001F59D9"/>
    <w:rsid w:val="00205F9B"/>
    <w:rsid w:val="002467CE"/>
    <w:rsid w:val="00281EBD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61B6E"/>
    <w:rsid w:val="00480786"/>
    <w:rsid w:val="0049244C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F213D"/>
    <w:rsid w:val="005F6AF8"/>
    <w:rsid w:val="00634654"/>
    <w:rsid w:val="00634953"/>
    <w:rsid w:val="00651E15"/>
    <w:rsid w:val="00662C7F"/>
    <w:rsid w:val="00666F57"/>
    <w:rsid w:val="00677494"/>
    <w:rsid w:val="00681908"/>
    <w:rsid w:val="006901A8"/>
    <w:rsid w:val="00691DD4"/>
    <w:rsid w:val="006A103A"/>
    <w:rsid w:val="006D36D8"/>
    <w:rsid w:val="00730933"/>
    <w:rsid w:val="00730CDC"/>
    <w:rsid w:val="007D553D"/>
    <w:rsid w:val="007E2CFC"/>
    <w:rsid w:val="007E61E4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53CA"/>
    <w:rsid w:val="00950785"/>
    <w:rsid w:val="00954DF4"/>
    <w:rsid w:val="009773BD"/>
    <w:rsid w:val="00990D3A"/>
    <w:rsid w:val="00994AE1"/>
    <w:rsid w:val="009B08EE"/>
    <w:rsid w:val="009B6897"/>
    <w:rsid w:val="009C0A93"/>
    <w:rsid w:val="009D476C"/>
    <w:rsid w:val="009D54C0"/>
    <w:rsid w:val="009F7FAA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02F3"/>
    <w:rsid w:val="00B0459D"/>
    <w:rsid w:val="00B048F8"/>
    <w:rsid w:val="00B10317"/>
    <w:rsid w:val="00B23F47"/>
    <w:rsid w:val="00B25321"/>
    <w:rsid w:val="00B27990"/>
    <w:rsid w:val="00B352C2"/>
    <w:rsid w:val="00B55B55"/>
    <w:rsid w:val="00B622D3"/>
    <w:rsid w:val="00B62FD5"/>
    <w:rsid w:val="00B92F68"/>
    <w:rsid w:val="00BC46E0"/>
    <w:rsid w:val="00BF5EB3"/>
    <w:rsid w:val="00C01F72"/>
    <w:rsid w:val="00C065F9"/>
    <w:rsid w:val="00C36A67"/>
    <w:rsid w:val="00C46E3D"/>
    <w:rsid w:val="00C6476B"/>
    <w:rsid w:val="00CC2326"/>
    <w:rsid w:val="00CC5498"/>
    <w:rsid w:val="00CE1A46"/>
    <w:rsid w:val="00CF6440"/>
    <w:rsid w:val="00D20D06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720BD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4:docId w14:val="3D025626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JGKABA-1722110912-458</_dlc_DocId>
    <_dlc_DocIdUrl xmlns="3c5f8ebc-456c-4500-9b37-e22037cb538d">
      <Url>https://ainet.jgk.be.ch/Kundencenter/rsta/_layouts/15/DocIdRedir.aspx?ID=JGKABA-1722110912-458</Url>
      <Description>JGKABA-1722110912-458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1942-913D-49B8-9DD6-7A6F656E9FA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DC638F1-ECDF-400B-98A7-BB1E77A0D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1CC2FF-CF57-410C-BCC9-EB9E64385B6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c5f8ebc-456c-4500-9b37-e22037cb538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2C96088-30B6-494B-854D-19ABDCF44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1213DF-5CFF-4A96-8F54-D56E9404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5</cp:revision>
  <cp:lastPrinted>2021-01-20T10:30:00Z</cp:lastPrinted>
  <dcterms:created xsi:type="dcterms:W3CDTF">2021-08-31T15:52:00Z</dcterms:created>
  <dcterms:modified xsi:type="dcterms:W3CDTF">2021-09-29T14:03:00Z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d806c199-ea2d-42f8-8119-7c6a54601887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