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E6AA0">
        <w:tc>
          <w:tcPr>
            <w:tcW w:w="720" w:type="dxa"/>
            <w:shd w:val="clear" w:color="auto" w:fill="auto"/>
          </w:tcPr>
          <w:p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42154F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Verfügung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:rsidTr="0042154F">
        <w:tc>
          <w:tcPr>
            <w:tcW w:w="2098" w:type="dxa"/>
          </w:tcPr>
          <w:p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D54A2" w:rsidTr="00417A18">
        <w:tc>
          <w:tcPr>
            <w:tcW w:w="2098" w:type="dxa"/>
          </w:tcPr>
          <w:p w:rsidR="00FD54A2" w:rsidRDefault="00FD54A2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:rsidR="00FD54A2" w:rsidRPr="007A1D8D" w:rsidRDefault="00FD54A2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D54A2" w:rsidTr="00417A18">
        <w:tc>
          <w:tcPr>
            <w:tcW w:w="2098" w:type="dxa"/>
          </w:tcPr>
          <w:p w:rsidR="00FD54A2" w:rsidRDefault="00FD54A2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76E2">
              <w:rPr>
                <w:lang w:eastAsia="de-DE"/>
              </w:rPr>
            </w:r>
            <w:r w:rsidR="009076E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FD54A2" w:rsidRDefault="00FD54A2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42154F" w:rsidTr="0042154F">
        <w:tc>
          <w:tcPr>
            <w:tcW w:w="2098" w:type="dxa"/>
          </w:tcPr>
          <w:p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:rsidR="0042154F" w:rsidRPr="00E501AF" w:rsidRDefault="0042154F" w:rsidP="00B925A7">
            <w:pPr>
              <w:pStyle w:val="BetreffTitel"/>
              <w:rPr>
                <w:lang w:eastAsia="de-DE"/>
              </w:rPr>
            </w:pPr>
            <w:r w:rsidRPr="00E501AF">
              <w:rPr>
                <w:lang w:eastAsia="de-DE"/>
              </w:rPr>
              <w:t>{{BESCHREIBUNG_BAUVORHABEN}}</w:t>
            </w:r>
          </w:p>
        </w:tc>
      </w:tr>
      <w:tr w:rsidR="003F36ED" w:rsidTr="00AC662E">
        <w:tc>
          <w:tcPr>
            <w:tcW w:w="2098" w:type="dxa"/>
          </w:tcPr>
          <w:p w:rsidR="003F36ED" w:rsidRDefault="003F36ED" w:rsidP="00AC662E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:rsidR="003F36ED" w:rsidRDefault="003F36ED" w:rsidP="00AC662E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76E2">
              <w:rPr>
                <w:lang w:eastAsia="de-DE"/>
              </w:rPr>
            </w:r>
            <w:r w:rsidR="009076E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76E2">
              <w:rPr>
                <w:lang w:eastAsia="de-DE"/>
              </w:rPr>
            </w:r>
            <w:r w:rsidR="009076E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  <w:tr w:rsidR="003F36ED" w:rsidTr="003D15C2">
        <w:tc>
          <w:tcPr>
            <w:tcW w:w="2098" w:type="dxa"/>
          </w:tcPr>
          <w:p w:rsidR="003F36ED" w:rsidRDefault="003F36ED" w:rsidP="003D15C2">
            <w:pPr>
              <w:rPr>
                <w:lang w:eastAsia="de-DE"/>
              </w:rPr>
            </w:pPr>
            <w:r>
              <w:rPr>
                <w:lang w:eastAsia="de-DE"/>
              </w:rPr>
              <w:t>Einsprache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76E2">
              <w:rPr>
                <w:lang w:eastAsia="de-DE"/>
              </w:rPr>
            </w:r>
            <w:r w:rsidR="009076E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3F36ED" w:rsidRDefault="003F36ED" w:rsidP="003D15C2">
            <w:pPr>
              <w:pStyle w:val="AufzhlungBrief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list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076E2">
              <w:rPr>
                <w:lang w:eastAsia="de-DE"/>
              </w:rPr>
            </w:r>
            <w:r w:rsidR="009076E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:rsidR="0042154F" w:rsidRDefault="00426DF8" w:rsidP="0042154F">
      <w:pPr>
        <w:pStyle w:val="berschrift2"/>
        <w:rPr>
          <w:lang w:eastAsia="de-DE"/>
        </w:rPr>
      </w:pPr>
      <w:r>
        <w:t xml:space="preserve">Innert der Auflagefrist sind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nzahl)"/>
            </w:ddList>
          </w:ffData>
        </w:fldChar>
      </w:r>
      <w:r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Einsprachen und Rechtsverwahrungen eingegangen.</w:t>
      </w:r>
    </w:p>
    <w:p w:rsidR="00426DF8" w:rsidRDefault="00426DF8" w:rsidP="0042154F">
      <w:pPr>
        <w:pStyle w:val="berschrift2"/>
        <w:rPr>
          <w:lang w:eastAsia="de-DE"/>
        </w:rPr>
      </w:pPr>
      <w:r>
        <w:t xml:space="preserve">Die mit Verfahrensprogramm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eingeholten Amts- und Fachberichte liegen vor.</w:t>
      </w:r>
    </w:p>
    <w:p w:rsidR="00426DF8" w:rsidRDefault="00426DF8" w:rsidP="0042154F">
      <w:pPr>
        <w:pStyle w:val="berschrift2"/>
        <w:rPr>
          <w:lang w:eastAsia="de-DE"/>
        </w:rPr>
      </w:pPr>
      <w:r>
        <w:rPr>
          <w:lang w:eastAsia="de-DE"/>
        </w:rPr>
        <w:t xml:space="preserve">Die </w:t>
      </w:r>
      <w:r>
        <w:t>Leitbehörde hat entschieden, eine Einigungsverhandlung durchzuführen.</w:t>
      </w:r>
      <w:r>
        <w:rPr>
          <w:rStyle w:val="Funotenzeichen"/>
        </w:rPr>
        <w:footnoteReference w:id="1"/>
      </w:r>
    </w:p>
    <w:p w:rsidR="00426DF8" w:rsidRPr="0042154F" w:rsidRDefault="00426DF8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Erwägungen)"/>
            </w:ddList>
          </w:ffData>
        </w:fldChar>
      </w:r>
      <w:r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52552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Verfügung</w:t>
      </w:r>
    </w:p>
    <w:p w:rsidR="00426DF8" w:rsidRDefault="00426DF8" w:rsidP="0042154F">
      <w:pPr>
        <w:pStyle w:val="berschrift2"/>
        <w:rPr>
          <w:lang w:eastAsia="de-DE"/>
        </w:rPr>
      </w:pPr>
      <w:r>
        <w:t xml:space="preserve">Die Einsprachen und Rechtsverwahrungen gehen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an die Bauherrschaft und die Gemeinde {{GEMEINDE}}.</w:t>
      </w:r>
    </w:p>
    <w:p w:rsidR="00426DF8" w:rsidRDefault="00426DF8" w:rsidP="0042154F">
      <w:pPr>
        <w:pStyle w:val="berschrift2"/>
        <w:rPr>
          <w:lang w:eastAsia="de-DE"/>
        </w:rPr>
      </w:pPr>
      <w:r>
        <w:lastRenderedPageBreak/>
        <w:t xml:space="preserve">Ebenfalls erhalten die Bauherrschaft, die Gemeinde {{GEMEINDE}} und die Einsprechenden sämtliche Amts- und Fachberichte zur Stellungnahme bis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oder dann mündlich anlässlich der Verhandlung zugestellt.</w:t>
      </w:r>
    </w:p>
    <w:p w:rsidR="00426DF8" w:rsidRPr="00426DF8" w:rsidRDefault="00426DF8" w:rsidP="0042154F">
      <w:pPr>
        <w:pStyle w:val="berschrift2"/>
        <w:rPr>
          <w:lang w:eastAsia="de-DE"/>
        </w:rPr>
      </w:pPr>
      <w:r>
        <w:rPr>
          <w:rFonts w:cs="Arial"/>
        </w:rPr>
        <w:t>Es wird ein Termin angesetzt zu einer Einigungsverhandlung auf</w:t>
      </w:r>
    </w:p>
    <w:p w:rsidR="00426DF8" w:rsidRDefault="00426DF8" w:rsidP="00426DF8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Wochentag, Datum, Uhrzeit, Ort),"/>
            </w:ddList>
          </w:ffData>
        </w:fldChar>
      </w:r>
      <w:r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26DF8" w:rsidRDefault="00426DF8" w:rsidP="00426DF8">
      <w:pPr>
        <w:pStyle w:val="Standardeinzug"/>
        <w:rPr>
          <w:lang w:eastAsia="de-DE"/>
        </w:rPr>
      </w:pPr>
      <w:r>
        <w:rPr>
          <w:lang w:eastAsia="de-DE"/>
        </w:rPr>
        <w:t>wozu eine Vertretung der Bauherrschaft, eine Vertretung der Gemeinde {{GEMEINDE}} sowie die Einsprechenden (bei Kollektiveinsprachen eine zur Vertretung befugte Delegation von maximal zwei bis drei Personen) eingeladen werden.</w:t>
      </w:r>
    </w:p>
    <w:p w:rsidR="00426DF8" w:rsidRDefault="00426DF8" w:rsidP="00426DF8">
      <w:pPr>
        <w:pStyle w:val="Standardeinzug"/>
        <w:rPr>
          <w:lang w:eastAsia="de-DE"/>
        </w:rPr>
      </w:pPr>
      <w:r>
        <w:rPr>
          <w:lang w:eastAsia="de-DE"/>
        </w:rPr>
        <w:t>Denjenigen die lediglich Rechtsverwahrung eingelegt haben, ist die Teilnahme an der Verhandlung freigestellt.</w:t>
      </w:r>
    </w:p>
    <w:p w:rsidR="00426DF8" w:rsidRDefault="00426DF8" w:rsidP="00426DF8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Verfügung)"/>
            </w:ddList>
          </w:ffData>
        </w:fldChar>
      </w:r>
      <w:r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2154F" w:rsidRDefault="0042154F" w:rsidP="0042154F">
      <w:pPr>
        <w:pStyle w:val="berschrift2"/>
        <w:rPr>
          <w:lang w:eastAsia="de-DE"/>
        </w:rPr>
      </w:pPr>
      <w:r>
        <w:rPr>
          <w:lang w:eastAsia="de-DE"/>
        </w:rPr>
        <w:t>Eröffnung</w:t>
      </w:r>
      <w:r w:rsidR="00565550">
        <w:rPr>
          <w:lang w:eastAsia="de-DE"/>
        </w:rPr>
        <w:t xml:space="preserve"> (</w:t>
      </w:r>
      <w:r w:rsidR="00565550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-Post Plus"/>
            </w:ddList>
          </w:ffData>
        </w:fldChar>
      </w:r>
      <w:r w:rsidR="00565550"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 w:rsidR="00565550">
        <w:rPr>
          <w:lang w:eastAsia="de-DE"/>
        </w:rPr>
        <w:fldChar w:fldCharType="end"/>
      </w:r>
      <w:r w:rsidR="00565550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chreiben"/>
            </w:ddList>
          </w:ffData>
        </w:fldChar>
      </w:r>
      <w:r w:rsidR="00565550"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 w:rsidR="00565550">
        <w:rPr>
          <w:lang w:eastAsia="de-DE"/>
        </w:rPr>
        <w:fldChar w:fldCharType="end"/>
      </w:r>
      <w:r w:rsidR="00565550">
        <w:rPr>
          <w:lang w:eastAsia="de-DE"/>
        </w:rPr>
        <w:t>)</w:t>
      </w:r>
    </w:p>
    <w:p w:rsidR="000F519F" w:rsidRDefault="00FD54A2" w:rsidP="000F519F">
      <w:pPr>
        <w:pStyle w:val="AufzhlungVerfgung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zuhanden der Bauherrschaft"/>
            </w:ddList>
          </w:ffData>
        </w:fldChar>
      </w:r>
      <w:r w:rsidRPr="00E45FBD"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 w:rsidRPr="00E45FBD"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 w:rsidRPr="00E45FBD">
        <w:rPr>
          <w:highlight w:val="yellow"/>
        </w:rPr>
        <w:t>(ink</w:t>
      </w:r>
      <w:r>
        <w:rPr>
          <w:highlight w:val="yellow"/>
        </w:rPr>
        <w:t xml:space="preserve">l. Beilagen gemäss Ziffer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rPr>
          <w:highlight w:val="yellow"/>
        </w:rPr>
        <w:t>)</w:t>
      </w:r>
    </w:p>
    <w:p w:rsidR="00E101D5" w:rsidRDefault="00E101D5" w:rsidP="00E101D5">
      <w:pPr>
        <w:pStyle w:val="AufzhlungVerfgung"/>
        <w:rPr>
          <w:lang w:eastAsia="de-DE"/>
        </w:rPr>
      </w:pPr>
      <w:r>
        <w:t>{{</w:t>
      </w:r>
      <w:r w:rsidR="00FD54A2">
        <w:t>ALLE_</w:t>
      </w:r>
      <w:r w:rsidRPr="00E101D5">
        <w:t>PROJEKTVERFASSER_NAME_ADRESSE</w:t>
      </w:r>
      <w:r w:rsidR="00FD54A2">
        <w:t xml:space="preserve"> | </w:t>
      </w:r>
      <w:proofErr w:type="spellStart"/>
      <w:r w:rsidR="00FD54A2">
        <w:t>multiline</w:t>
      </w:r>
      <w:proofErr w:type="spellEnd"/>
      <w:r>
        <w:t>}}</w:t>
      </w:r>
    </w:p>
    <w:p w:rsidR="00426DF8" w:rsidRDefault="00E101D5" w:rsidP="000F519F">
      <w:pPr>
        <w:pStyle w:val="AufzhlungVerfgun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insprechende auflisten"/>
            </w:ddList>
          </w:ffData>
        </w:fldChar>
      </w:r>
      <w:r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0F519F">
        <w:rPr>
          <w:highlight w:val="yellow"/>
        </w:rPr>
        <w:t>(inkl. Beilagen gemäss Ziff</w:t>
      </w:r>
      <w:r w:rsidR="00FD54A2">
        <w:rPr>
          <w:highlight w:val="yellow"/>
        </w:rPr>
        <w:t>er</w:t>
      </w:r>
      <w:r w:rsidRPr="000F519F">
        <w:rPr>
          <w:highlight w:val="yellow"/>
        </w:rPr>
        <w:t xml:space="preserve"> </w:t>
      </w:r>
      <w:r w:rsidR="00FD54A2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 w:rsidR="00FD54A2"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 w:rsidR="00FD54A2">
        <w:rPr>
          <w:lang w:eastAsia="de-DE"/>
        </w:rPr>
        <w:fldChar w:fldCharType="end"/>
      </w:r>
      <w:r w:rsidRPr="000F519F">
        <w:rPr>
          <w:highlight w:val="yellow"/>
        </w:rPr>
        <w:t>)</w:t>
      </w:r>
    </w:p>
    <w:p w:rsidR="00426DF8" w:rsidRDefault="000F519F" w:rsidP="00E101D5">
      <w:pPr>
        <w:pStyle w:val="AufzhlungVerfgung"/>
        <w:rPr>
          <w:lang w:eastAsia="de-DE"/>
        </w:rPr>
      </w:pPr>
      <w:r>
        <w:rPr>
          <w:lang w:eastAsia="de-DE"/>
        </w:rPr>
        <w:t>{{GEMEINDE_NAME_ADRESSE}}</w:t>
      </w:r>
      <w:r w:rsidR="00E101D5">
        <w:rPr>
          <w:lang w:eastAsia="de-DE"/>
        </w:rPr>
        <w:t xml:space="preserve"> </w:t>
      </w:r>
      <w:r w:rsidR="00E101D5" w:rsidRPr="000F519F">
        <w:rPr>
          <w:highlight w:val="yellow"/>
        </w:rPr>
        <w:t>(in</w:t>
      </w:r>
      <w:r w:rsidR="00FD54A2">
        <w:rPr>
          <w:highlight w:val="yellow"/>
        </w:rPr>
        <w:t xml:space="preserve">kl. Beilagen gemäss Ziffer </w:t>
      </w:r>
      <w:r w:rsidR="00FD54A2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r)"/>
            </w:ddList>
          </w:ffData>
        </w:fldChar>
      </w:r>
      <w:r w:rsidR="00FD54A2">
        <w:rPr>
          <w:lang w:eastAsia="de-DE"/>
        </w:rPr>
        <w:instrText xml:space="preserve"> FORMDROPDOWN </w:instrText>
      </w:r>
      <w:r w:rsidR="009076E2">
        <w:rPr>
          <w:lang w:eastAsia="de-DE"/>
        </w:rPr>
      </w:r>
      <w:r w:rsidR="009076E2">
        <w:rPr>
          <w:lang w:eastAsia="de-DE"/>
        </w:rPr>
        <w:fldChar w:fldCharType="separate"/>
      </w:r>
      <w:r w:rsidR="00FD54A2">
        <w:rPr>
          <w:lang w:eastAsia="de-DE"/>
        </w:rPr>
        <w:fldChar w:fldCharType="end"/>
      </w:r>
      <w:r w:rsidR="00E101D5" w:rsidRPr="000F519F">
        <w:rPr>
          <w:highlight w:val="yellow"/>
        </w:rPr>
        <w:t>)</w:t>
      </w:r>
    </w:p>
    <w:bookmarkStart w:id="0" w:name="_GoBack"/>
    <w:p w:rsidR="00ED3556" w:rsidRDefault="009076E2" w:rsidP="00E101D5">
      <w:pPr>
        <w:pStyle w:val="AufzhlungVerfgun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chtsverwahrer auflisten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end"/>
      </w:r>
      <w:bookmarkEnd w:id="0"/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8D57A7" w:rsidRDefault="00FB4667" w:rsidP="00562564">
            <w:pPr>
              <w:pStyle w:val="BetreffTitel"/>
              <w:keepNext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:rsidTr="007E6AA0">
        <w:trPr>
          <w:trHeight w:val="850"/>
        </w:trPr>
        <w:tc>
          <w:tcPr>
            <w:tcW w:w="3965" w:type="dxa"/>
            <w:shd w:val="clear" w:color="auto" w:fill="auto"/>
          </w:tcPr>
          <w:p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E25771" w:rsidRPr="007E6AA0" w:rsidRDefault="002933B4" w:rsidP="00DD6033">
            <w:pPr>
              <w:pStyle w:val="KeinLeerraum"/>
            </w:pPr>
            <w:r w:rsidRPr="002933B4">
              <w:t>{{ZUSTAENDIG_NAME}}</w:t>
            </w:r>
          </w:p>
        </w:tc>
      </w:tr>
    </w:tbl>
    <w:p w:rsidR="00327140" w:rsidRPr="00327140" w:rsidRDefault="00327140" w:rsidP="0042154F">
      <w:pPr>
        <w:rPr>
          <w:noProof/>
          <w:lang w:eastAsia="de-DE"/>
        </w:rPr>
      </w:pPr>
    </w:p>
    <w:sectPr w:rsidR="00327140" w:rsidRPr="00327140" w:rsidSect="00ED2DA3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9076E2" w:rsidRPr="009076E2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r w:rsidR="009076E2">
      <w:fldChar w:fldCharType="begin"/>
    </w:r>
    <w:r w:rsidR="009076E2">
      <w:instrText>NUMPAGES  \* Arabic  \* MERGEFORMAT</w:instrText>
    </w:r>
    <w:r w:rsidR="009076E2">
      <w:fldChar w:fldCharType="separate"/>
    </w:r>
    <w:r w:rsidR="009076E2" w:rsidRPr="009076E2">
      <w:rPr>
        <w:noProof/>
        <w:lang w:val="de-DE"/>
      </w:rPr>
      <w:t>2</w:t>
    </w:r>
    <w:r w:rsidR="009076E2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426DF8" w:rsidRDefault="00426DF8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34 Dekret über das Baubewilligungsverfahren vom 22. März 1994 (</w:t>
      </w:r>
      <w:proofErr w:type="spellStart"/>
      <w:r>
        <w:t>BewD</w:t>
      </w:r>
      <w:proofErr w:type="spellEnd"/>
      <w:r>
        <w:t>; BSG 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E6AA0" w:rsidRDefault="000760D8" w:rsidP="00C6476B">
          <w:pPr>
            <w:pStyle w:val="KopfDirektion9ptFett"/>
          </w:pPr>
        </w:p>
      </w:tc>
    </w:tr>
    <w:tr w:rsidR="000760D8" w:rsidRPr="007E6AA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3B3E"/>
    <w:rsid w:val="000760D8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36ED"/>
    <w:rsid w:val="003F6D59"/>
    <w:rsid w:val="0041029E"/>
    <w:rsid w:val="0042154F"/>
    <w:rsid w:val="00426DF8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564"/>
    <w:rsid w:val="00562EDF"/>
    <w:rsid w:val="00565550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30CDC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076E2"/>
    <w:rsid w:val="00913807"/>
    <w:rsid w:val="009453CA"/>
    <w:rsid w:val="00954DF4"/>
    <w:rsid w:val="009773BD"/>
    <w:rsid w:val="00994AE1"/>
    <w:rsid w:val="0099782C"/>
    <w:rsid w:val="009B08EE"/>
    <w:rsid w:val="009C0A93"/>
    <w:rsid w:val="009D476C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7990"/>
    <w:rsid w:val="00B55B55"/>
    <w:rsid w:val="00B622D3"/>
    <w:rsid w:val="00B925A7"/>
    <w:rsid w:val="00B92F68"/>
    <w:rsid w:val="00BC46E0"/>
    <w:rsid w:val="00BF5EB3"/>
    <w:rsid w:val="00C01F72"/>
    <w:rsid w:val="00C36A67"/>
    <w:rsid w:val="00C46E3D"/>
    <w:rsid w:val="00C6476B"/>
    <w:rsid w:val="00CC2326"/>
    <w:rsid w:val="00CC5498"/>
    <w:rsid w:val="00CE1A46"/>
    <w:rsid w:val="00CF6440"/>
    <w:rsid w:val="00D32604"/>
    <w:rsid w:val="00D551EB"/>
    <w:rsid w:val="00D67F3A"/>
    <w:rsid w:val="00DA1857"/>
    <w:rsid w:val="00DA6D2C"/>
    <w:rsid w:val="00DC0400"/>
    <w:rsid w:val="00DD6033"/>
    <w:rsid w:val="00DE550D"/>
    <w:rsid w:val="00DF5285"/>
    <w:rsid w:val="00E101D5"/>
    <w:rsid w:val="00E122FA"/>
    <w:rsid w:val="00E25771"/>
    <w:rsid w:val="00E501AF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556"/>
    <w:rsid w:val="00ED3F01"/>
    <w:rsid w:val="00ED3FE8"/>
    <w:rsid w:val="00ED6840"/>
    <w:rsid w:val="00EE197E"/>
    <w:rsid w:val="00F503E6"/>
    <w:rsid w:val="00FB4667"/>
    <w:rsid w:val="00FC2FB0"/>
    <w:rsid w:val="00F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FC42-BCAF-44C5-BE2D-FFB44C82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1FE8291F.dotm</Template>
  <TotalTime>0</TotalTime>
  <Pages>2</Pages>
  <Words>315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Stebler Romi, JGK-RSTA-Seeland</cp:lastModifiedBy>
  <cp:revision>14</cp:revision>
  <cp:lastPrinted>2018-04-06T07:19:00Z</cp:lastPrinted>
  <dcterms:created xsi:type="dcterms:W3CDTF">2020-02-06T14:30:00Z</dcterms:created>
  <dcterms:modified xsi:type="dcterms:W3CDTF">2020-02-24T14:53:00Z</dcterms:modified>
</cp:coreProperties>
</file>