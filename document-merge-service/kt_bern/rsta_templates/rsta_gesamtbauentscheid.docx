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720"/>
        <w:gridCol w:w="900"/>
        <w:gridCol w:w="3240"/>
      </w:tblGrid>
      <w:tr w:rsidR="00FC2FB0" w:rsidRPr="007E6AA0" w14:paraId="11DF4F0E" w14:textId="77777777" w:rsidTr="007E6AA0">
        <w:tc>
          <w:tcPr>
            <w:tcW w:w="4860" w:type="dxa"/>
            <w:gridSpan w:val="3"/>
            <w:shd w:val="clear" w:color="auto" w:fill="auto"/>
          </w:tcPr>
          <w:p w14:paraId="0736F041" w14:textId="77777777" w:rsidR="00C6476B" w:rsidRPr="00A52110" w:rsidRDefault="00FB4667" w:rsidP="00DD6033">
            <w:pPr>
              <w:pStyle w:val="Absender"/>
              <w:rPr>
                <w:rStyle w:val="Platzhaltertext"/>
                <w:color w:val="auto"/>
              </w:rPr>
            </w:pPr>
            <w:r>
              <w:rPr>
                <w:rStyle w:val="Platzhaltertext"/>
                <w:color w:val="auto"/>
              </w:rPr>
              <w:t>{{MEINE_ORGANISATION</w:t>
            </w:r>
            <w:r w:rsidRPr="00FB4667">
              <w:rPr>
                <w:rStyle w:val="Platzhaltertext"/>
                <w:color w:val="auto"/>
              </w:rPr>
              <w:t>_ADRESSE_1</w:t>
            </w:r>
            <w:r>
              <w:rPr>
                <w:rStyle w:val="Platzhaltertext"/>
                <w:color w:val="auto"/>
              </w:rPr>
              <w:t>}}</w:t>
            </w:r>
          </w:p>
          <w:p w14:paraId="61ABAB81" w14:textId="77777777" w:rsidR="00FC2FB0" w:rsidRPr="00A52110" w:rsidRDefault="00FB4667" w:rsidP="00DD6033">
            <w:pPr>
              <w:pStyle w:val="Absender"/>
            </w:pPr>
            <w:r>
              <w:rPr>
                <w:rStyle w:val="Platzhaltertext"/>
                <w:color w:val="auto"/>
              </w:rPr>
              <w:t>{{MEINE_ORGANISATION_ADRESSE_2}}</w:t>
            </w:r>
          </w:p>
        </w:tc>
      </w:tr>
      <w:tr w:rsidR="00FC2FB0" w:rsidRPr="007E6AA0" w14:paraId="5AF803C4" w14:textId="77777777" w:rsidTr="007E6AA0">
        <w:tc>
          <w:tcPr>
            <w:tcW w:w="720" w:type="dxa"/>
            <w:shd w:val="clear" w:color="auto" w:fill="auto"/>
          </w:tcPr>
          <w:p w14:paraId="3EE881BC" w14:textId="77777777" w:rsidR="00FC2FB0" w:rsidRPr="007E6AA0" w:rsidRDefault="00FC2FB0" w:rsidP="00DD6033">
            <w:pPr>
              <w:pStyle w:val="Absender"/>
            </w:pPr>
            <w:r w:rsidRPr="007E6AA0">
              <w:t>Telefon</w:t>
            </w:r>
          </w:p>
        </w:tc>
        <w:tc>
          <w:tcPr>
            <w:tcW w:w="4140" w:type="dxa"/>
            <w:gridSpan w:val="2"/>
            <w:shd w:val="clear" w:color="auto" w:fill="auto"/>
          </w:tcPr>
          <w:p w14:paraId="78C5E53B" w14:textId="6C0FA2DF"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TELEFON}}</w:t>
            </w:r>
          </w:p>
        </w:tc>
      </w:tr>
      <w:tr w:rsidR="00FC2FB0" w:rsidRPr="007E6AA0" w14:paraId="01B588B5" w14:textId="77777777" w:rsidTr="007E6AA0">
        <w:tc>
          <w:tcPr>
            <w:tcW w:w="4860" w:type="dxa"/>
            <w:gridSpan w:val="3"/>
            <w:shd w:val="clear" w:color="auto" w:fill="auto"/>
          </w:tcPr>
          <w:p w14:paraId="77B54F71" w14:textId="299B0203" w:rsidR="00FC2FB0" w:rsidRPr="00A52110" w:rsidRDefault="00C6476B" w:rsidP="00DD6033">
            <w:pPr>
              <w:pStyle w:val="Absender"/>
            </w:pPr>
            <w:r w:rsidRPr="00A52110">
              <w:t>www.be.ch/regierungsstatthalter</w:t>
            </w:r>
          </w:p>
        </w:tc>
      </w:tr>
      <w:tr w:rsidR="00FC2FB0" w:rsidRPr="007E6AA0" w14:paraId="35F4A1F0" w14:textId="77777777" w:rsidTr="007E6AA0">
        <w:tc>
          <w:tcPr>
            <w:tcW w:w="4860" w:type="dxa"/>
            <w:gridSpan w:val="3"/>
            <w:shd w:val="clear" w:color="auto" w:fill="auto"/>
          </w:tcPr>
          <w:p w14:paraId="2C4A3589" w14:textId="1847F678" w:rsidR="00FC2FB0" w:rsidRPr="00A52110" w:rsidRDefault="00FB4667" w:rsidP="00FB4667">
            <w:pPr>
              <w:pStyle w:val="Absender"/>
            </w:pPr>
            <w:r>
              <w:rPr>
                <w:rStyle w:val="Platzhaltertext"/>
                <w:color w:val="auto"/>
              </w:rPr>
              <w:t>{{MEINE_ORGANISATION</w:t>
            </w:r>
            <w:r w:rsidRPr="00FB4667">
              <w:rPr>
                <w:rStyle w:val="Platzhaltertext"/>
                <w:color w:val="auto"/>
              </w:rPr>
              <w:t>_</w:t>
            </w:r>
            <w:r>
              <w:rPr>
                <w:rStyle w:val="Platzhaltertext"/>
                <w:color w:val="auto"/>
              </w:rPr>
              <w:t>EMAIL}}</w:t>
            </w:r>
          </w:p>
        </w:tc>
      </w:tr>
      <w:tr w:rsidR="00FC2FB0" w:rsidRPr="007E6AA0" w14:paraId="505224A3" w14:textId="77777777" w:rsidTr="007E6AA0">
        <w:trPr>
          <w:trHeight w:hRule="exact" w:val="284"/>
        </w:trPr>
        <w:tc>
          <w:tcPr>
            <w:tcW w:w="4860" w:type="dxa"/>
            <w:gridSpan w:val="3"/>
            <w:shd w:val="clear" w:color="auto" w:fill="auto"/>
          </w:tcPr>
          <w:p w14:paraId="04F54484" w14:textId="77777777" w:rsidR="00FC2FB0" w:rsidRPr="00A52110" w:rsidRDefault="00FC2FB0" w:rsidP="00DD6033">
            <w:pPr>
              <w:pStyle w:val="Absender"/>
            </w:pPr>
          </w:p>
        </w:tc>
      </w:tr>
      <w:tr w:rsidR="00FB4667" w:rsidRPr="007E6AA0" w14:paraId="14D66FFD" w14:textId="77777777" w:rsidTr="007E6AA0">
        <w:trPr>
          <w:trHeight w:hRule="exact" w:val="284"/>
        </w:trPr>
        <w:tc>
          <w:tcPr>
            <w:tcW w:w="4860" w:type="dxa"/>
            <w:gridSpan w:val="3"/>
            <w:shd w:val="clear" w:color="auto" w:fill="auto"/>
          </w:tcPr>
          <w:p w14:paraId="7A547341" w14:textId="77777777" w:rsidR="00FB4667" w:rsidRPr="00A52110" w:rsidRDefault="00FB4667" w:rsidP="00DD6033">
            <w:pPr>
              <w:pStyle w:val="Absender"/>
            </w:pPr>
          </w:p>
        </w:tc>
      </w:tr>
      <w:tr w:rsidR="00FC2FB0" w:rsidRPr="007E6AA0" w14:paraId="5E294F90" w14:textId="77777777" w:rsidTr="007E6AA0">
        <w:trPr>
          <w:trHeight w:val="1162"/>
        </w:trPr>
        <w:tc>
          <w:tcPr>
            <w:tcW w:w="4860" w:type="dxa"/>
            <w:gridSpan w:val="3"/>
            <w:shd w:val="clear" w:color="auto" w:fill="auto"/>
          </w:tcPr>
          <w:p w14:paraId="0192FBA1" w14:textId="67C38267" w:rsidR="00DE550D" w:rsidRPr="00A52110" w:rsidRDefault="00FB4667" w:rsidP="00DD6033">
            <w:pPr>
              <w:pStyle w:val="Absender"/>
            </w:pPr>
            <w:r>
              <w:t>{{ZUSTAENDIG_NAME}}</w:t>
            </w:r>
          </w:p>
          <w:p w14:paraId="7ECC043C" w14:textId="0FE586A5" w:rsidR="00C6476B" w:rsidRPr="00A52110" w:rsidRDefault="00C6476B" w:rsidP="00DD6033">
            <w:pPr>
              <w:pStyle w:val="Absender"/>
            </w:pPr>
            <w:r w:rsidRPr="00A52110">
              <w:t xml:space="preserve">Direktwahl: </w:t>
            </w:r>
            <w:r w:rsidR="00FB4667" w:rsidRPr="00FB4667">
              <w:t>{{ZUSTAENDIG_</w:t>
            </w:r>
            <w:r w:rsidR="00FB4667">
              <w:t>TELEFON</w:t>
            </w:r>
            <w:r w:rsidR="00FB4667" w:rsidRPr="00FB4667">
              <w:t>}}</w:t>
            </w:r>
          </w:p>
          <w:p w14:paraId="73CB6D34" w14:textId="77777777" w:rsidR="00C6476B" w:rsidRPr="00A52110" w:rsidRDefault="00FB4667" w:rsidP="00FB4667">
            <w:pPr>
              <w:pStyle w:val="Absender"/>
            </w:pPr>
            <w:r>
              <w:t>{{ZUSTAENDIG_EMAIL}}</w:t>
            </w:r>
          </w:p>
        </w:tc>
      </w:tr>
      <w:tr w:rsidR="00DE550D" w:rsidRPr="007E6AA0" w14:paraId="098F8268" w14:textId="77777777" w:rsidTr="007E6AA0">
        <w:trPr>
          <w:trHeight w:val="1028"/>
        </w:trPr>
        <w:tc>
          <w:tcPr>
            <w:tcW w:w="1620" w:type="dxa"/>
            <w:gridSpan w:val="2"/>
            <w:shd w:val="clear" w:color="auto" w:fill="auto"/>
          </w:tcPr>
          <w:p w14:paraId="353BE346" w14:textId="77777777" w:rsidR="00DE550D" w:rsidRDefault="00FB4667" w:rsidP="00DD6033">
            <w:pPr>
              <w:pStyle w:val="Absender"/>
            </w:pPr>
            <w:r>
              <w:t>eBau Nummer</w:t>
            </w:r>
          </w:p>
          <w:p w14:paraId="71DE21E6" w14:textId="767CE802" w:rsidR="0060163B" w:rsidRPr="00A52110" w:rsidRDefault="0060163B" w:rsidP="00DD6033">
            <w:pPr>
              <w:pStyle w:val="Absender"/>
            </w:pPr>
          </w:p>
        </w:tc>
        <w:tc>
          <w:tcPr>
            <w:tcW w:w="3240" w:type="dxa"/>
            <w:shd w:val="clear" w:color="auto" w:fill="auto"/>
          </w:tcPr>
          <w:p w14:paraId="10CB329A" w14:textId="77777777" w:rsidR="00DE550D" w:rsidRDefault="00FB4667" w:rsidP="00DD6033">
            <w:pPr>
              <w:pStyle w:val="Absender"/>
            </w:pPr>
            <w:r w:rsidRPr="00FB4667">
              <w:t>{{EBAU_NR}} / {{DOSSIER_NR}}</w:t>
            </w:r>
          </w:p>
          <w:p w14:paraId="71C7658B" w14:textId="5BB5DCC2" w:rsidR="0060163B" w:rsidRPr="00DD6033" w:rsidRDefault="0060163B" w:rsidP="00DD6033">
            <w:pPr>
              <w:pStyle w:val="Absender"/>
            </w:pPr>
            <w:r w:rsidRPr="00A81FC4">
              <w:rPr>
                <w:highlight w:val="yellow"/>
              </w:rPr>
              <w:t>XX</w:t>
            </w:r>
            <w:r w:rsidRPr="00A23C56">
              <w:rPr>
                <w:highlight w:val="yellow"/>
              </w:rPr>
              <w:t>-XXXX</w:t>
            </w:r>
          </w:p>
        </w:tc>
      </w:tr>
    </w:tbl>
    <w:p w14:paraId="618A7B76" w14:textId="0D7076FB" w:rsidR="007E6AA0" w:rsidRPr="00DD6033" w:rsidRDefault="007E6AA0" w:rsidP="00DD6033">
      <w:pPr>
        <w:pStyle w:val="BetreffTitel"/>
      </w:pPr>
    </w:p>
    <w:tbl>
      <w:tblPr>
        <w:tblpPr w:leftFromText="142" w:rightFromText="142" w:vertAnchor="page" w:horzAnchor="page" w:tblpX="7089" w:tblpY="2859"/>
        <w:tblOverlap w:val="never"/>
        <w:tblW w:w="0" w:type="auto"/>
        <w:tblCellMar>
          <w:left w:w="0" w:type="dxa"/>
          <w:right w:w="0" w:type="dxa"/>
        </w:tblCellMar>
        <w:tblLook w:val="04A0" w:firstRow="1" w:lastRow="0" w:firstColumn="1" w:lastColumn="0" w:noHBand="0" w:noVBand="1"/>
      </w:tblPr>
      <w:tblGrid>
        <w:gridCol w:w="3960"/>
      </w:tblGrid>
      <w:tr w:rsidR="00FC2FB0" w:rsidRPr="007E6AA0" w14:paraId="1A205111" w14:textId="77777777" w:rsidTr="007E6AA0">
        <w:trPr>
          <w:trHeight w:hRule="exact" w:val="2517"/>
        </w:trPr>
        <w:tc>
          <w:tcPr>
            <w:tcW w:w="3960" w:type="dxa"/>
            <w:shd w:val="clear" w:color="auto" w:fill="auto"/>
          </w:tcPr>
          <w:p w14:paraId="18AF5A1A" w14:textId="04C19C1F" w:rsidR="00FB4667" w:rsidRPr="006A103A" w:rsidRDefault="00FB4667" w:rsidP="00DD6033">
            <w:pPr>
              <w:pStyle w:val="KeinLeerraum"/>
              <w:rPr>
                <w:rFonts w:cs="Arial"/>
                <w:lang w:eastAsia="de-DE"/>
              </w:rPr>
            </w:pPr>
          </w:p>
        </w:tc>
      </w:tr>
      <w:tr w:rsidR="00FC2FB0" w:rsidRPr="007E6AA0" w14:paraId="05218736" w14:textId="77777777" w:rsidTr="007E6AA0">
        <w:trPr>
          <w:trHeight w:val="309"/>
        </w:trPr>
        <w:tc>
          <w:tcPr>
            <w:tcW w:w="3960" w:type="dxa"/>
            <w:shd w:val="clear" w:color="auto" w:fill="auto"/>
          </w:tcPr>
          <w:p w14:paraId="64D2C6CD" w14:textId="0FA7D442" w:rsidR="00FC2FB0" w:rsidRPr="00DD6033" w:rsidRDefault="00FB4667" w:rsidP="00DD6033">
            <w:pPr>
              <w:pStyle w:val="KeinLeerraum"/>
            </w:pPr>
            <w:r w:rsidRPr="0037143C">
              <w:rPr>
                <w:highlight w:val="yellow"/>
              </w:rPr>
              <w:t>{{HEUTE}}</w:t>
            </w:r>
          </w:p>
        </w:tc>
      </w:tr>
    </w:tbl>
    <w:p w14:paraId="724CC2D5" w14:textId="7CEC5082" w:rsidR="00DD6033" w:rsidRPr="00D65871" w:rsidRDefault="00A51758" w:rsidP="00DD6033">
      <w:pPr>
        <w:pStyle w:val="BetreffTitel"/>
        <w:rPr>
          <w:rStyle w:val="Platzhaltertext"/>
          <w:color w:val="auto"/>
        </w:rPr>
      </w:pPr>
      <w:r w:rsidRPr="00D65871">
        <w:rPr>
          <w:rStyle w:val="Platzhaltertext"/>
          <w:color w:val="auto"/>
        </w:rPr>
        <w:t>Gesamtbaue</w:t>
      </w:r>
      <w:r w:rsidR="00325A84" w:rsidRPr="00D65871">
        <w:rPr>
          <w:rStyle w:val="Platzhaltertext"/>
          <w:color w:val="auto"/>
        </w:rPr>
        <w:t>ntscheid</w:t>
      </w:r>
    </w:p>
    <w:tbl>
      <w:tblPr>
        <w:tblStyle w:val="Tabellenraster"/>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tblCellMar>
        <w:tblLook w:val="04A0" w:firstRow="1" w:lastRow="0" w:firstColumn="1" w:lastColumn="0" w:noHBand="0" w:noVBand="1"/>
      </w:tblPr>
      <w:tblGrid>
        <w:gridCol w:w="2836"/>
        <w:gridCol w:w="6662"/>
      </w:tblGrid>
      <w:tr w:rsidR="0042154F" w:rsidRPr="00D65871" w14:paraId="5F1E85D4" w14:textId="77777777" w:rsidTr="0042154F">
        <w:tc>
          <w:tcPr>
            <w:tcW w:w="2098" w:type="dxa"/>
          </w:tcPr>
          <w:p w14:paraId="05DB69A2" w14:textId="77777777" w:rsidR="0042154F" w:rsidRPr="00D65871" w:rsidRDefault="0042154F" w:rsidP="00DD6033">
            <w:pPr>
              <w:rPr>
                <w:lang w:eastAsia="de-DE"/>
              </w:rPr>
            </w:pPr>
            <w:r w:rsidRPr="00D65871">
              <w:rPr>
                <w:lang w:eastAsia="de-DE"/>
              </w:rPr>
              <w:t>Gemeinde</w:t>
            </w:r>
          </w:p>
        </w:tc>
        <w:tc>
          <w:tcPr>
            <w:tcW w:w="7400" w:type="dxa"/>
          </w:tcPr>
          <w:p w14:paraId="4D700FE4" w14:textId="57CF36F2" w:rsidR="0042154F" w:rsidRPr="00D65871" w:rsidRDefault="0042154F" w:rsidP="00DD6033">
            <w:pPr>
              <w:rPr>
                <w:lang w:eastAsia="de-DE"/>
              </w:rPr>
            </w:pPr>
            <w:r w:rsidRPr="00D65871">
              <w:rPr>
                <w:lang w:eastAsia="de-DE"/>
              </w:rPr>
              <w:t>{{GEMEINDE}}</w:t>
            </w:r>
          </w:p>
        </w:tc>
      </w:tr>
      <w:tr w:rsidR="00F24478" w:rsidRPr="00D65871" w14:paraId="148B6044" w14:textId="77777777" w:rsidTr="00F24478">
        <w:tc>
          <w:tcPr>
            <w:tcW w:w="2098" w:type="dxa"/>
          </w:tcPr>
          <w:p w14:paraId="3100F45A" w14:textId="77777777" w:rsidR="00F24478" w:rsidRPr="00D65871" w:rsidRDefault="00F24478" w:rsidP="00F24478">
            <w:pPr>
              <w:rPr>
                <w:lang w:eastAsia="de-DE"/>
              </w:rPr>
            </w:pPr>
            <w:r w:rsidRPr="00D65871">
              <w:rPr>
                <w:lang w:eastAsia="de-DE"/>
              </w:rPr>
              <w:t>Bauherrschaft</w:t>
            </w:r>
          </w:p>
        </w:tc>
        <w:tc>
          <w:tcPr>
            <w:tcW w:w="7400" w:type="dxa"/>
          </w:tcPr>
          <w:p w14:paraId="0CAAEE79" w14:textId="740CA0F8" w:rsidR="00F24478" w:rsidRPr="00D65871" w:rsidRDefault="00F24478" w:rsidP="00F24478">
            <w:pPr>
              <w:pStyle w:val="BetreffTitel"/>
            </w:pPr>
            <w:r w:rsidRPr="00D65871">
              <w:t>{{ALLE_GESUCHSTE</w:t>
            </w:r>
            <w:r w:rsidR="00BF0EC7" w:rsidRPr="00D65871">
              <w:t>L</w:t>
            </w:r>
            <w:r w:rsidRPr="00D65871">
              <w:t>LER_NAME_ADRESSE | multiline}}</w:t>
            </w:r>
          </w:p>
        </w:tc>
      </w:tr>
      <w:tr w:rsidR="00F24478" w:rsidRPr="00D65871" w14:paraId="05308524" w14:textId="77777777" w:rsidTr="00F24478">
        <w:tc>
          <w:tcPr>
            <w:tcW w:w="2098" w:type="dxa"/>
          </w:tcPr>
          <w:p w14:paraId="41F8CF0B" w14:textId="77777777" w:rsidR="00F24478" w:rsidRPr="00D65871" w:rsidRDefault="00F24478" w:rsidP="00F24478">
            <w:pPr>
              <w:rPr>
                <w:lang w:eastAsia="de-DE"/>
              </w:rPr>
            </w:pPr>
            <w:r w:rsidRPr="00D65871">
              <w:rPr>
                <w:lang w:eastAsia="de-DE"/>
              </w:rPr>
              <w:fldChar w:fldCharType="begin">
                <w:ffData>
                  <w:name w:val=""/>
                  <w:enabled/>
                  <w:calcOnExit w:val="0"/>
                  <w:ddList>
                    <w:listEntry w:val="vertreten durch"/>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c>
          <w:tcPr>
            <w:tcW w:w="7400" w:type="dxa"/>
          </w:tcPr>
          <w:p w14:paraId="012BB7A2" w14:textId="77777777" w:rsidR="00F24478" w:rsidRPr="00D65871" w:rsidRDefault="00F24478" w:rsidP="00F24478">
            <w:r w:rsidRPr="00D65871">
              <w:rPr>
                <w:rFonts w:cs="Arial"/>
              </w:rPr>
              <w:t xml:space="preserve">{{ALLE_VERTRETER_NAME_ADRESSE | </w:t>
            </w:r>
            <w:r w:rsidRPr="00D65871">
              <w:t>multiline}}</w:t>
            </w:r>
          </w:p>
        </w:tc>
      </w:tr>
      <w:tr w:rsidR="00A51758" w:rsidRPr="00D65871" w14:paraId="29A44F2B" w14:textId="77777777" w:rsidTr="0042154F">
        <w:tc>
          <w:tcPr>
            <w:tcW w:w="2098" w:type="dxa"/>
          </w:tcPr>
          <w:p w14:paraId="31706DE7" w14:textId="77777777" w:rsidR="00A51758" w:rsidRPr="00D65871" w:rsidRDefault="00A51758" w:rsidP="00A51758">
            <w:pPr>
              <w:rPr>
                <w:lang w:eastAsia="de-DE"/>
              </w:rPr>
            </w:pPr>
            <w:r w:rsidRPr="00D65871">
              <w:rPr>
                <w:lang w:eastAsia="de-DE"/>
              </w:rPr>
              <w:t>Projektverfasser</w:t>
            </w:r>
            <w:r w:rsidRPr="00D65871">
              <w:rPr>
                <w:lang w:eastAsia="de-DE"/>
              </w:rPr>
              <w:fldChar w:fldCharType="begin">
                <w:ffData>
                  <w:name w:val=""/>
                  <w:enabled/>
                  <w:calcOnExit w:val="0"/>
                  <w:ddList>
                    <w:listEntry w:val="i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c>
          <w:tcPr>
            <w:tcW w:w="7400" w:type="dxa"/>
          </w:tcPr>
          <w:p w14:paraId="41350241" w14:textId="77777777" w:rsidR="00A51758" w:rsidRPr="00D65871" w:rsidRDefault="00A51758" w:rsidP="00A51758">
            <w:r w:rsidRPr="00D65871">
              <w:t>{{</w:t>
            </w:r>
            <w:r w:rsidR="00F24478" w:rsidRPr="00D65871">
              <w:t>ALLE_</w:t>
            </w:r>
            <w:r w:rsidRPr="00D65871">
              <w:t>PROJEKTVERFASSER_NAME_ADRESSE</w:t>
            </w:r>
            <w:r w:rsidR="00F24478" w:rsidRPr="00D65871">
              <w:t xml:space="preserve"> | multiline</w:t>
            </w:r>
            <w:r w:rsidRPr="00D65871">
              <w:t>}}</w:t>
            </w:r>
          </w:p>
        </w:tc>
      </w:tr>
      <w:tr w:rsidR="0042154F" w:rsidRPr="00D65871" w14:paraId="2B2D19A1" w14:textId="77777777" w:rsidTr="0042154F">
        <w:tc>
          <w:tcPr>
            <w:tcW w:w="2098" w:type="dxa"/>
          </w:tcPr>
          <w:p w14:paraId="1F7DF4CC" w14:textId="77777777" w:rsidR="0042154F" w:rsidRPr="00D65871" w:rsidRDefault="0042154F" w:rsidP="00DD6033">
            <w:pPr>
              <w:rPr>
                <w:lang w:eastAsia="de-DE"/>
              </w:rPr>
            </w:pPr>
            <w:r w:rsidRPr="00D65871">
              <w:rPr>
                <w:lang w:eastAsia="de-DE"/>
              </w:rPr>
              <w:t>Bauvorhaben</w:t>
            </w:r>
          </w:p>
        </w:tc>
        <w:tc>
          <w:tcPr>
            <w:tcW w:w="7400" w:type="dxa"/>
          </w:tcPr>
          <w:p w14:paraId="3E24F739" w14:textId="77777777" w:rsidR="0042154F" w:rsidRPr="00D65871" w:rsidRDefault="0042154F" w:rsidP="00F63F21">
            <w:pPr>
              <w:pStyle w:val="BetreffTitel"/>
              <w:rPr>
                <w:lang w:eastAsia="de-DE"/>
              </w:rPr>
            </w:pPr>
            <w:r w:rsidRPr="00D65871">
              <w:rPr>
                <w:lang w:eastAsia="de-DE"/>
              </w:rPr>
              <w:t>{{BESCHREIBUNG_BAUVORHABEN}}</w:t>
            </w:r>
          </w:p>
        </w:tc>
      </w:tr>
      <w:tr w:rsidR="00A51758" w:rsidRPr="00D65871" w14:paraId="7A8B7976" w14:textId="77777777" w:rsidTr="00D87FF4">
        <w:tc>
          <w:tcPr>
            <w:tcW w:w="2098" w:type="dxa"/>
          </w:tcPr>
          <w:p w14:paraId="7C3CF9BF" w14:textId="77777777" w:rsidR="00A51758" w:rsidRPr="00D65871" w:rsidRDefault="00A51758" w:rsidP="00D87FF4">
            <w:pPr>
              <w:rPr>
                <w:lang w:eastAsia="de-DE"/>
              </w:rPr>
            </w:pPr>
            <w:r w:rsidRPr="00D65871">
              <w:rPr>
                <w:lang w:eastAsia="de-DE"/>
              </w:rPr>
              <w:t>Standort</w:t>
            </w:r>
          </w:p>
        </w:tc>
        <w:tc>
          <w:tcPr>
            <w:tcW w:w="7400" w:type="dxa"/>
          </w:tcPr>
          <w:p w14:paraId="4A46006F" w14:textId="17EF6086" w:rsidR="00A51758" w:rsidRPr="00D65871" w:rsidRDefault="00A51758" w:rsidP="003B5888">
            <w:pPr>
              <w:rPr>
                <w:lang w:eastAsia="de-DE"/>
              </w:rPr>
            </w:pPr>
            <w:r w:rsidRPr="00D65871">
              <w:t>{{ADRESSE}}, Parzelle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Pr="00D65871">
              <w:t xml:space="preserve"> Nr</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Pr="00D65871">
              <w:t>. {{PARZELLE}}</w:t>
            </w:r>
            <w:r w:rsidR="00B62758" w:rsidRPr="00D65871">
              <w:t>, Koordinaten: {{</w:t>
            </w:r>
            <w:r w:rsidR="00B62758" w:rsidRPr="00D65871">
              <w:rPr>
                <w:color w:val="161616"/>
                <w:shd w:val="clear" w:color="auto" w:fill="FFFFFF"/>
              </w:rPr>
              <w:t>KOORDINATEN</w:t>
            </w:r>
            <w:r w:rsidR="00B62758" w:rsidRPr="00D65871">
              <w:t>}}</w:t>
            </w:r>
          </w:p>
        </w:tc>
      </w:tr>
      <w:tr w:rsidR="00A51758" w:rsidRPr="00D65871" w14:paraId="0BCFF0DE" w14:textId="77777777" w:rsidTr="00D87FF4">
        <w:tc>
          <w:tcPr>
            <w:tcW w:w="2098" w:type="dxa"/>
          </w:tcPr>
          <w:p w14:paraId="53BFAD96" w14:textId="77777777" w:rsidR="00A51758" w:rsidRPr="00D65871" w:rsidRDefault="00A51758" w:rsidP="00D87FF4">
            <w:pPr>
              <w:rPr>
                <w:lang w:eastAsia="de-DE"/>
              </w:rPr>
            </w:pPr>
            <w:r w:rsidRPr="00D65871">
              <w:rPr>
                <w:lang w:eastAsia="de-DE"/>
              </w:rPr>
              <w:t>Nutzungszone</w:t>
            </w:r>
          </w:p>
        </w:tc>
        <w:tc>
          <w:tcPr>
            <w:tcW w:w="7400" w:type="dxa"/>
          </w:tcPr>
          <w:p w14:paraId="7B7327EF" w14:textId="77777777" w:rsidR="00A51758" w:rsidRPr="00D65871" w:rsidRDefault="00A51758" w:rsidP="00D87FF4">
            <w:r w:rsidRPr="00D65871">
              <w:t>{{UEBERBAUUNGSORDNUNG}}, {{NUTZUNGSZONE}}</w:t>
            </w:r>
          </w:p>
        </w:tc>
      </w:tr>
      <w:tr w:rsidR="00A51758" w:rsidRPr="00D65871" w14:paraId="0D09C54F" w14:textId="77777777" w:rsidTr="00D87FF4">
        <w:tc>
          <w:tcPr>
            <w:tcW w:w="2098" w:type="dxa"/>
          </w:tcPr>
          <w:p w14:paraId="43581DA2" w14:textId="77777777" w:rsidR="00A51758" w:rsidRPr="00D65871" w:rsidRDefault="00A51758" w:rsidP="00D87FF4">
            <w:pPr>
              <w:rPr>
                <w:lang w:eastAsia="de-DE"/>
              </w:rPr>
            </w:pPr>
            <w:r w:rsidRPr="00D65871">
              <w:t>Schutzzone</w:t>
            </w:r>
          </w:p>
        </w:tc>
        <w:tc>
          <w:tcPr>
            <w:tcW w:w="7400" w:type="dxa"/>
          </w:tcPr>
          <w:p w14:paraId="2675B768" w14:textId="3C132D5D" w:rsidR="00A51758" w:rsidRPr="00D65871" w:rsidRDefault="00E607B4" w:rsidP="00D87FF4">
            <w:r w:rsidRPr="00D65871">
              <w:rPr>
                <w:highlight w:val="yellow"/>
              </w:rPr>
              <w:t>Schutzzone</w:t>
            </w:r>
          </w:p>
        </w:tc>
      </w:tr>
      <w:tr w:rsidR="00A51758" w:rsidRPr="00D65871" w14:paraId="414403BA" w14:textId="77777777" w:rsidTr="00D87FF4">
        <w:tc>
          <w:tcPr>
            <w:tcW w:w="2098" w:type="dxa"/>
          </w:tcPr>
          <w:p w14:paraId="4AE327D6" w14:textId="77777777" w:rsidR="00A51758" w:rsidRPr="00D65871" w:rsidRDefault="00A51758" w:rsidP="00D87FF4">
            <w:r w:rsidRPr="00D65871">
              <w:t>Schutzobjekt</w:t>
            </w:r>
          </w:p>
        </w:tc>
        <w:tc>
          <w:tcPr>
            <w:tcW w:w="7400" w:type="dxa"/>
          </w:tcPr>
          <w:p w14:paraId="077C292B" w14:textId="31DB7878" w:rsidR="00A51758" w:rsidRPr="00D65871" w:rsidRDefault="00E607B4" w:rsidP="00D87FF4">
            <w:r w:rsidRPr="00D65871">
              <w:rPr>
                <w:highlight w:val="yellow"/>
              </w:rPr>
              <w:t>Schutzobjekt</w:t>
            </w:r>
          </w:p>
        </w:tc>
      </w:tr>
      <w:tr w:rsidR="00A51758" w:rsidRPr="00D65871" w14:paraId="2AA954DB" w14:textId="77777777" w:rsidTr="00D87FF4">
        <w:tc>
          <w:tcPr>
            <w:tcW w:w="2098" w:type="dxa"/>
          </w:tcPr>
          <w:p w14:paraId="694FDDBF" w14:textId="77777777" w:rsidR="00A51758" w:rsidRPr="00D65871" w:rsidRDefault="000403B0" w:rsidP="00D87FF4">
            <w:r w:rsidRPr="00D65871">
              <w:t>Baugesuch vom</w:t>
            </w:r>
          </w:p>
        </w:tc>
        <w:tc>
          <w:tcPr>
            <w:tcW w:w="7400" w:type="dxa"/>
          </w:tcPr>
          <w:p w14:paraId="37FAC6CC" w14:textId="77777777" w:rsidR="00A51758" w:rsidRPr="00D65871" w:rsidRDefault="000403B0" w:rsidP="001B1855">
            <w:r w:rsidRPr="00D65871">
              <w:rPr>
                <w:highlight w:val="yellow"/>
              </w:rPr>
              <w:t>{{BAUEINGABE_DATUM}}</w:t>
            </w:r>
            <w:r w:rsidRPr="00D65871">
              <w:t xml:space="preserve">, </w:t>
            </w:r>
            <w:r w:rsidRPr="00D65871">
              <w:rPr>
                <w:color w:val="FF0000" w:themeColor="accent2"/>
                <w:highlight w:val="yellow"/>
              </w:rPr>
              <w:t xml:space="preserve">Projektänderung vom </w:t>
            </w:r>
            <w:r w:rsidRPr="00D65871">
              <w:rPr>
                <w:color w:val="FF0000" w:themeColor="accent2"/>
                <w:highlight w:val="yellow"/>
                <w:lang w:eastAsia="de-DE"/>
              </w:rPr>
              <w:fldChar w:fldCharType="begin">
                <w:ffData>
                  <w:name w:val=""/>
                  <w:enabled/>
                  <w:calcOnExit w:val="0"/>
                  <w:ddList>
                    <w:listEntry w:val="(Datum)"/>
                  </w:ddList>
                </w:ffData>
              </w:fldChar>
            </w:r>
            <w:r w:rsidRPr="00D65871">
              <w:rPr>
                <w:color w:val="FF0000" w:themeColor="accent2"/>
                <w:highlight w:val="yellow"/>
                <w:lang w:eastAsia="de-DE"/>
              </w:rPr>
              <w:instrText xml:space="preserve"> FORMDROPDOWN </w:instrText>
            </w:r>
            <w:r w:rsidR="00BC705E">
              <w:rPr>
                <w:color w:val="FF0000" w:themeColor="accent2"/>
                <w:highlight w:val="yellow"/>
                <w:lang w:eastAsia="de-DE"/>
              </w:rPr>
            </w:r>
            <w:r w:rsidR="00BC705E">
              <w:rPr>
                <w:color w:val="FF0000" w:themeColor="accent2"/>
                <w:highlight w:val="yellow"/>
                <w:lang w:eastAsia="de-DE"/>
              </w:rPr>
              <w:fldChar w:fldCharType="separate"/>
            </w:r>
            <w:r w:rsidRPr="00D65871">
              <w:rPr>
                <w:color w:val="FF0000" w:themeColor="accent2"/>
                <w:highlight w:val="yellow"/>
                <w:lang w:eastAsia="de-DE"/>
              </w:rPr>
              <w:fldChar w:fldCharType="end"/>
            </w:r>
          </w:p>
        </w:tc>
      </w:tr>
      <w:tr w:rsidR="000403B0" w:rsidRPr="00D65871" w14:paraId="20C5878F" w14:textId="77777777" w:rsidTr="00D87FF4">
        <w:tc>
          <w:tcPr>
            <w:tcW w:w="2098" w:type="dxa"/>
          </w:tcPr>
          <w:p w14:paraId="3D2919BE" w14:textId="77777777" w:rsidR="000403B0" w:rsidRPr="00D65871" w:rsidRDefault="000403B0" w:rsidP="00D87FF4">
            <w:r w:rsidRPr="00D65871">
              <w:t>Ausnahme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c>
          <w:tcPr>
            <w:tcW w:w="7400" w:type="dxa"/>
          </w:tcPr>
          <w:p w14:paraId="6CCD7319" w14:textId="77777777" w:rsidR="000403B0" w:rsidRPr="00D65871" w:rsidRDefault="000403B0" w:rsidP="000403B0">
            <w:pPr>
              <w:pStyle w:val="AufzhlungBrief"/>
            </w:pPr>
            <w:r w:rsidRPr="00D65871">
              <w:rPr>
                <w:lang w:eastAsia="de-DE"/>
              </w:rPr>
              <w:fldChar w:fldCharType="begin">
                <w:ffData>
                  <w:name w:val=""/>
                  <w:enabled/>
                  <w:calcOnExit w:val="0"/>
                  <w:ddList>
                    <w:listEntry w:val="Ausnahmen auflist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r>
      <w:tr w:rsidR="000403B0" w:rsidRPr="00D65871" w14:paraId="1D2E367A" w14:textId="77777777" w:rsidTr="00D87FF4">
        <w:tc>
          <w:tcPr>
            <w:tcW w:w="2098" w:type="dxa"/>
          </w:tcPr>
          <w:p w14:paraId="54EE4DFE" w14:textId="77777777" w:rsidR="000403B0" w:rsidRPr="00D65871" w:rsidRDefault="000403B0" w:rsidP="00D87FF4">
            <w:r w:rsidRPr="00D65871">
              <w:t>Öffentliche Auflage</w:t>
            </w:r>
          </w:p>
        </w:tc>
        <w:tc>
          <w:tcPr>
            <w:tcW w:w="7400" w:type="dxa"/>
          </w:tcPr>
          <w:p w14:paraId="5532E955" w14:textId="5F965494" w:rsidR="000403B0" w:rsidRPr="00D65871" w:rsidRDefault="000403B0" w:rsidP="00B82360">
            <w:pPr>
              <w:rPr>
                <w:lang w:eastAsia="de-DE"/>
              </w:rPr>
            </w:pPr>
            <w:r w:rsidRPr="00D65871">
              <w:t>{{PUBLIKATION_START}} bis {{PUBLIKATION_ENDE}}</w:t>
            </w:r>
          </w:p>
        </w:tc>
      </w:tr>
      <w:tr w:rsidR="00A51758" w:rsidRPr="00D65871" w14:paraId="788637FF" w14:textId="77777777" w:rsidTr="00D87FF4">
        <w:tc>
          <w:tcPr>
            <w:tcW w:w="2098" w:type="dxa"/>
          </w:tcPr>
          <w:p w14:paraId="10EC9C92" w14:textId="77777777" w:rsidR="00A51758" w:rsidRPr="00D65871" w:rsidRDefault="00A51758" w:rsidP="00D87FF4">
            <w:pPr>
              <w:rPr>
                <w:lang w:eastAsia="de-DE"/>
              </w:rPr>
            </w:pPr>
            <w:r w:rsidRPr="00D65871">
              <w:rPr>
                <w:lang w:eastAsia="de-DE"/>
              </w:rPr>
              <w:t>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c>
          <w:tcPr>
            <w:tcW w:w="7400" w:type="dxa"/>
          </w:tcPr>
          <w:p w14:paraId="603F53FF" w14:textId="77777777" w:rsidR="00A51758" w:rsidRPr="00D65871" w:rsidRDefault="000403B0" w:rsidP="00D87FF4">
            <w:pPr>
              <w:pStyle w:val="AufzhlungBrief"/>
              <w:rPr>
                <w:lang w:eastAsia="de-DE"/>
              </w:rPr>
            </w:pPr>
            <w:r w:rsidRPr="00D65871">
              <w:rPr>
                <w:lang w:eastAsia="de-DE"/>
              </w:rPr>
              <w:fldChar w:fldCharType="begin">
                <w:ffData>
                  <w:name w:val=""/>
                  <w:enabled/>
                  <w:calcOnExit w:val="0"/>
                  <w:ddList>
                    <w:listEntry w:val="Einsprechende auflist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r>
      <w:tr w:rsidR="000403B0" w:rsidRPr="00D65871" w14:paraId="14CAB247" w14:textId="77777777" w:rsidTr="00D87FF4">
        <w:tc>
          <w:tcPr>
            <w:tcW w:w="2098" w:type="dxa"/>
          </w:tcPr>
          <w:p w14:paraId="501F3416" w14:textId="77777777" w:rsidR="000403B0" w:rsidRPr="00D65871" w:rsidRDefault="00F86043" w:rsidP="00F86043">
            <w:pPr>
              <w:rPr>
                <w:lang w:eastAsia="de-DE"/>
              </w:rPr>
            </w:pPr>
            <w:r w:rsidRPr="00D65871">
              <w:rPr>
                <w:lang w:eastAsia="de-DE"/>
              </w:rPr>
              <w:t>Rechtsverwahrung-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c>
          <w:tcPr>
            <w:tcW w:w="7400" w:type="dxa"/>
          </w:tcPr>
          <w:p w14:paraId="581E12F9" w14:textId="77777777" w:rsidR="000403B0" w:rsidRPr="00D65871" w:rsidRDefault="000403B0" w:rsidP="00D87FF4">
            <w:pPr>
              <w:pStyle w:val="AufzhlungBrief"/>
              <w:rPr>
                <w:lang w:eastAsia="de-DE"/>
              </w:rPr>
            </w:pPr>
            <w:r w:rsidRPr="00D65871">
              <w:rPr>
                <w:lang w:eastAsia="de-DE"/>
              </w:rPr>
              <w:fldChar w:fldCharType="begin">
                <w:ffData>
                  <w:name w:val=""/>
                  <w:enabled/>
                  <w:calcOnExit w:val="0"/>
                  <w:ddList>
                    <w:listEntry w:val="Rechtsverwahrende auflist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r>
      <w:tr w:rsidR="000403B0" w:rsidRPr="00D65871" w14:paraId="6C95AB9C" w14:textId="77777777" w:rsidTr="00D87FF4">
        <w:tc>
          <w:tcPr>
            <w:tcW w:w="2098" w:type="dxa"/>
          </w:tcPr>
          <w:p w14:paraId="3F25FCC6" w14:textId="77777777" w:rsidR="000403B0" w:rsidRPr="00D65871" w:rsidRDefault="000403B0" w:rsidP="00D87FF4">
            <w:pPr>
              <w:rPr>
                <w:lang w:eastAsia="de-DE"/>
              </w:rPr>
            </w:pPr>
            <w:r w:rsidRPr="00D65871">
              <w:rPr>
                <w:lang w:eastAsia="de-DE"/>
              </w:rPr>
              <w:t>Lastenausgleichsansprüche</w:t>
            </w:r>
          </w:p>
        </w:tc>
        <w:tc>
          <w:tcPr>
            <w:tcW w:w="7400" w:type="dxa"/>
          </w:tcPr>
          <w:p w14:paraId="2F5F0D80" w14:textId="77777777" w:rsidR="000403B0" w:rsidRPr="00D65871" w:rsidRDefault="000403B0" w:rsidP="00D87FF4">
            <w:pPr>
              <w:pStyle w:val="AufzhlungBrief"/>
              <w:rPr>
                <w:lang w:eastAsia="de-DE"/>
              </w:rPr>
            </w:pPr>
            <w:r w:rsidRPr="00D65871">
              <w:rPr>
                <w:lang w:eastAsia="de-DE"/>
              </w:rPr>
              <w:fldChar w:fldCharType="begin">
                <w:ffData>
                  <w:name w:val=""/>
                  <w:enabled/>
                  <w:calcOnExit w:val="0"/>
                  <w:ddList>
                    <w:listEntry w:val="auflist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p>
        </w:tc>
      </w:tr>
    </w:tbl>
    <w:p w14:paraId="44E55DC8" w14:textId="1E15B525" w:rsidR="00325A84" w:rsidRPr="00D65871" w:rsidRDefault="009C5103" w:rsidP="0042154F">
      <w:pPr>
        <w:pStyle w:val="berschrift1"/>
        <w:rPr>
          <w:szCs w:val="22"/>
          <w:lang w:eastAsia="de-DE"/>
        </w:rPr>
      </w:pPr>
      <w:r w:rsidRPr="00D65871">
        <w:rPr>
          <w:szCs w:val="22"/>
          <w:lang w:eastAsia="de-DE"/>
        </w:rPr>
        <w:lastRenderedPageBreak/>
        <w:t xml:space="preserve">I. </w:t>
      </w:r>
      <w:r w:rsidR="00325A84" w:rsidRPr="00D65871">
        <w:rPr>
          <w:szCs w:val="22"/>
          <w:lang w:eastAsia="de-DE"/>
        </w:rPr>
        <w:t>Sachverhalt</w:t>
      </w:r>
      <w:r w:rsidRPr="00D65871">
        <w:rPr>
          <w:szCs w:val="22"/>
          <w:lang w:eastAsia="de-DE"/>
        </w:rPr>
        <w:t xml:space="preserve"> </w:t>
      </w:r>
    </w:p>
    <w:p w14:paraId="5F67DC5F" w14:textId="3C230B09" w:rsidR="00325A84" w:rsidRPr="00D65871" w:rsidRDefault="00F86043">
      <w:pPr>
        <w:pStyle w:val="ABCAufzhlung"/>
      </w:pPr>
      <w:r w:rsidRPr="00D65871">
        <w:t xml:space="preserve">Das Baugesuch ist am </w:t>
      </w:r>
      <w:r w:rsidRPr="00D65871">
        <w:rPr>
          <w:highlight w:val="yellow"/>
        </w:rPr>
        <w:t>{{BAUEINGABE_DATUM}}</w:t>
      </w:r>
      <w:r w:rsidRPr="00D65871">
        <w:t xml:space="preserve"> bei der Gemeinde {{GEMEINDE}} eingegangen. </w:t>
      </w:r>
      <w:r w:rsidR="00D57563" w:rsidRPr="00D65871">
        <w:t xml:space="preserve">Am </w:t>
      </w:r>
      <w:r w:rsidR="00E607B4" w:rsidRPr="00D65871">
        <w:fldChar w:fldCharType="begin">
          <w:ffData>
            <w:name w:val=""/>
            <w:enabled/>
            <w:calcOnExit w:val="0"/>
            <w:ddList>
              <w:listEntry w:val="(Datum)"/>
            </w:ddList>
          </w:ffData>
        </w:fldChar>
      </w:r>
      <w:r w:rsidR="00E607B4" w:rsidRPr="00D65871">
        <w:instrText xml:space="preserve"> FORMDROPDOWN </w:instrText>
      </w:r>
      <w:r w:rsidR="00BC705E">
        <w:fldChar w:fldCharType="separate"/>
      </w:r>
      <w:r w:rsidR="00E607B4" w:rsidRPr="00D65871">
        <w:fldChar w:fldCharType="end"/>
      </w:r>
      <w:r w:rsidR="00E607B4" w:rsidRPr="00D65871">
        <w:t xml:space="preserve"> </w:t>
      </w:r>
      <w:r w:rsidR="00D57563" w:rsidRPr="00D65871">
        <w:t xml:space="preserve">ging das weitergeleitete Baugesuch beim </w:t>
      </w:r>
      <w:r w:rsidR="00D51E3D" w:rsidRPr="00D65871">
        <w:t xml:space="preserve">{{MEINE_ORGANISATION_NAME}} </w:t>
      </w:r>
      <w:r w:rsidR="00EE3224" w:rsidRPr="00D65871">
        <w:t>ein.</w:t>
      </w:r>
    </w:p>
    <w:p w14:paraId="26681F80" w14:textId="2124E602" w:rsidR="00F86043" w:rsidRPr="00D65871" w:rsidRDefault="00F86043" w:rsidP="00F86043">
      <w:pPr>
        <w:pStyle w:val="ABCAufzhlung"/>
        <w:rPr>
          <w:color w:val="FF0000"/>
        </w:rPr>
      </w:pPr>
      <w:r w:rsidRPr="00D65871">
        <w:rPr>
          <w:color w:val="FF0000"/>
        </w:rPr>
        <w:t xml:space="preserve">Mit Schreiben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C705E">
        <w:rPr>
          <w:color w:val="FF0000"/>
          <w:lang w:eastAsia="de-DE"/>
        </w:rPr>
      </w:r>
      <w:r w:rsidR="00BC705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004E226B" w:rsidRPr="00D65871">
        <w:rPr>
          <w:color w:val="FF0000"/>
        </w:rPr>
        <w:t xml:space="preserve">hat das {{MEINE_ORGANISATION_NAME}} </w:t>
      </w:r>
      <w:r w:rsidRPr="00D65871">
        <w:rPr>
          <w:color w:val="FF0000"/>
        </w:rPr>
        <w:t xml:space="preserve">die Bauherrschaft aufgefordert, diverse Mängel zu bereinigen. Ergänzende Unterlagen gingen 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C705E">
        <w:rPr>
          <w:color w:val="FF0000"/>
          <w:lang w:eastAsia="de-DE"/>
        </w:rPr>
      </w:r>
      <w:r w:rsidR="00BC705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bei der Leitbehörde ein.</w:t>
      </w:r>
    </w:p>
    <w:p w14:paraId="038D2EB8" w14:textId="6A515B20" w:rsidR="00F86043" w:rsidRPr="00D65871" w:rsidRDefault="00F86043" w:rsidP="00F86043">
      <w:pPr>
        <w:pStyle w:val="ABCAufzhlung"/>
      </w:pPr>
      <w:r w:rsidRPr="00D65871">
        <w:t xml:space="preserve">Nach Eingang des </w:t>
      </w:r>
      <w:r w:rsidRPr="00D65871">
        <w:rPr>
          <w:lang w:eastAsia="de-DE"/>
        </w:rPr>
        <w:fldChar w:fldCharType="begin">
          <w:ffData>
            <w:name w:val=""/>
            <w:enabled/>
            <w:calcOnExit w:val="0"/>
            <w:ddList>
              <w:listEntry w:val="vollständig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Pr="00D65871">
        <w:rPr>
          <w:color w:val="FF0000"/>
          <w:lang w:eastAsia="de-DE"/>
        </w:rPr>
        <w:t xml:space="preserve"> </w:t>
      </w:r>
      <w:r w:rsidRPr="00D65871">
        <w:t xml:space="preserve">Baugesuches beim {{MEINE_ORGANISATION_NAME}} erfolgte die Publikation im Anzeiger vom {{PUBLIKATION_1_ANZEIGER}} und {{PUBLIKATION_2_ANZEIGER}} </w:t>
      </w:r>
      <w:r w:rsidRPr="00D65871">
        <w:rPr>
          <w:highlight w:val="yellow"/>
        </w:rPr>
        <w:t>sowie</w:t>
      </w:r>
      <w:r w:rsidR="003965C7" w:rsidRPr="00D65871">
        <w:rPr>
          <w:highlight w:val="yellow"/>
        </w:rPr>
        <w:t xml:space="preserve"> </w:t>
      </w:r>
      <w:r w:rsidRPr="00D65871">
        <w:rPr>
          <w:highlight w:val="yellow"/>
        </w:rPr>
        <w:t>im Amtsblatt des Kantons Bern vom {{PUBLIKATION_AMTSBLATT}}</w:t>
      </w:r>
      <w:r w:rsidRPr="00D65871">
        <w:t>.</w:t>
      </w:r>
    </w:p>
    <w:p w14:paraId="5A460BAE" w14:textId="1BC328A8" w:rsidR="00142BC0" w:rsidRPr="00D65871" w:rsidRDefault="00F065A9" w:rsidP="00142BC0">
      <w:pPr>
        <w:pStyle w:val="ABCAufzhlung"/>
      </w:pPr>
      <w:r w:rsidRPr="00D65871">
        <w:t xml:space="preserve">Mit Verfahrensprogramm vom </w:t>
      </w:r>
      <w:r w:rsidRPr="00D65871">
        <w:fldChar w:fldCharType="begin">
          <w:ffData>
            <w:name w:val=""/>
            <w:enabled/>
            <w:calcOnExit w:val="0"/>
            <w:ddList>
              <w:listEntry w:val="(Datum)"/>
            </w:ddList>
          </w:ffData>
        </w:fldChar>
      </w:r>
      <w:r w:rsidRPr="00D65871">
        <w:instrText xml:space="preserve"> FORMDROPDOWN </w:instrText>
      </w:r>
      <w:r w:rsidR="00BC705E">
        <w:fldChar w:fldCharType="separate"/>
      </w:r>
      <w:r w:rsidRPr="00D65871">
        <w:fldChar w:fldCharType="end"/>
      </w:r>
      <w:r w:rsidRPr="00D65871">
        <w:t xml:space="preserve"> stellte das {{MEINE_ORGANISATION_NAME}} seine Zuständigkeit zur Behandlung des vorliegenden Baugesuches fest. Es holte </w:t>
      </w:r>
      <w:r w:rsidR="0082373E" w:rsidRPr="00D65871">
        <w:t xml:space="preserve">bei den </w:t>
      </w:r>
      <w:r w:rsidRPr="00D65871">
        <w:t>nachstehenden Amts- und Fach</w:t>
      </w:r>
      <w:r w:rsidR="005E4AD5" w:rsidRPr="00D65871">
        <w:t>stellen die erforderlichen B</w:t>
      </w:r>
      <w:r w:rsidRPr="00D65871">
        <w:t>erichte ein:</w:t>
      </w:r>
      <w:r w:rsidR="00142BC0" w:rsidRPr="00D65871">
        <w:t xml:space="preserve"> {% for fachstelle in </w:t>
      </w:r>
      <w:r w:rsidR="0038342C" w:rsidRPr="00D65871">
        <w:t>ZIRKULATION</w:t>
      </w:r>
      <w:r w:rsidR="00142BC0" w:rsidRPr="00D65871">
        <w:t>_AL</w:t>
      </w:r>
      <w:r w:rsidR="0038342C" w:rsidRPr="00D65871">
        <w:t>LE</w:t>
      </w:r>
      <w:r w:rsidR="00142BC0" w:rsidRPr="00D65871">
        <w:t xml:space="preserve"> %}</w:t>
      </w:r>
    </w:p>
    <w:p w14:paraId="4C3AECF3" w14:textId="77777777" w:rsidR="00142BC0" w:rsidRPr="00D65871" w:rsidRDefault="00142BC0" w:rsidP="00142BC0">
      <w:pPr>
        <w:pStyle w:val="AufzhlungVerfgung"/>
      </w:pPr>
      <w:r w:rsidRPr="00D65871">
        <w:t>{{ fachstelle.NAME }}{% endfor %}</w:t>
      </w:r>
    </w:p>
    <w:p w14:paraId="0BA0FED9" w14:textId="77777777" w:rsidR="00F065A9" w:rsidRPr="00D65871" w:rsidRDefault="00F065A9" w:rsidP="00F065A9">
      <w:pPr>
        <w:pStyle w:val="AufzhlungVerfgung"/>
      </w:pPr>
      <w:r w:rsidRPr="00D65871">
        <w:fldChar w:fldCharType="begin">
          <w:ffData>
            <w:name w:val=""/>
            <w:enabled/>
            <w:calcOnExit w:val="0"/>
            <w:ddList>
              <w:listEntry w:val="weitere Amts- oder Fachstelle"/>
            </w:ddList>
          </w:ffData>
        </w:fldChar>
      </w:r>
      <w:r w:rsidRPr="00D65871">
        <w:instrText xml:space="preserve"> FORMDROPDOWN </w:instrText>
      </w:r>
      <w:r w:rsidR="00BC705E">
        <w:fldChar w:fldCharType="separate"/>
      </w:r>
      <w:r w:rsidRPr="00D65871">
        <w:fldChar w:fldCharType="end"/>
      </w:r>
    </w:p>
    <w:p w14:paraId="3A5D72C5" w14:textId="416B09BA" w:rsidR="00F065A9" w:rsidRPr="00D65871" w:rsidRDefault="00F065A9" w:rsidP="00F065A9">
      <w:pPr>
        <w:pStyle w:val="ABCAufzhlung"/>
      </w:pPr>
      <w:r w:rsidRPr="00D65871">
        <w:t>Innert der Auflagefrist ging</w:t>
      </w:r>
      <w:r w:rsidRPr="00D65871">
        <w:rPr>
          <w:lang w:eastAsia="de-DE"/>
        </w:rPr>
        <w:fldChar w:fldCharType="begin">
          <w:ffData>
            <w:name w:val=""/>
            <w:enabled/>
            <w:calcOnExit w:val="0"/>
            <w:ddList>
              <w:listEntry w:val="e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Pr="00D65871">
        <w:t xml:space="preserve"> die eingangs aufgeführte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Pr="00D65871">
        <w:t xml:space="preserve"> Einsprache</w:t>
      </w:r>
      <w:r w:rsidRPr="00D65871">
        <w:rPr>
          <w:lang w:eastAsia="de-DE"/>
        </w:rPr>
        <w:fldChar w:fldCharType="begin">
          <w:ffData>
            <w:name w:val=""/>
            <w:enabled/>
            <w:calcOnExit w:val="0"/>
            <w:ddList>
              <w:listEntry w:val="n"/>
            </w:ddList>
          </w:ffData>
        </w:fldChar>
      </w:r>
      <w:r w:rsidRPr="00D65871">
        <w:rPr>
          <w:lang w:eastAsia="de-DE"/>
        </w:rPr>
        <w:instrText xml:space="preserve"> FORMDROPDOWN </w:instrText>
      </w:r>
      <w:r w:rsidR="00BC705E">
        <w:rPr>
          <w:lang w:eastAsia="de-DE"/>
        </w:rPr>
      </w:r>
      <w:r w:rsidR="00BC705E">
        <w:rPr>
          <w:lang w:eastAsia="de-DE"/>
        </w:rPr>
        <w:fldChar w:fldCharType="separate"/>
      </w:r>
      <w:r w:rsidRPr="00D65871">
        <w:rPr>
          <w:lang w:eastAsia="de-DE"/>
        </w:rPr>
        <w:fldChar w:fldCharType="end"/>
      </w:r>
      <w:r w:rsidR="005E4AD5" w:rsidRPr="00D65871">
        <w:rPr>
          <w:lang w:eastAsia="de-DE"/>
        </w:rPr>
        <w:t>,</w:t>
      </w:r>
      <w:r w:rsidRPr="00D65871">
        <w:t xml:space="preserve"> </w:t>
      </w:r>
      <w:r w:rsidR="002B4901" w:rsidRPr="00D65871">
        <w:rPr>
          <w:lang w:eastAsia="de-DE"/>
        </w:rPr>
        <w:fldChar w:fldCharType="begin">
          <w:ffData>
            <w:name w:val=""/>
            <w:enabled/>
            <w:calcOnExit w:val="0"/>
            <w:ddList>
              <w:listEntry w:val="Rechtsverwahrungen"/>
              <w:listEntry w:val="Rechtsverwahrung"/>
            </w:ddList>
          </w:ffData>
        </w:fldChar>
      </w:r>
      <w:r w:rsidR="002B4901" w:rsidRPr="00D65871">
        <w:rPr>
          <w:lang w:eastAsia="de-DE"/>
        </w:rPr>
        <w:instrText xml:space="preserve"> FORMDROPDOWN </w:instrText>
      </w:r>
      <w:r w:rsidR="00BC705E">
        <w:rPr>
          <w:lang w:eastAsia="de-DE"/>
        </w:rPr>
      </w:r>
      <w:r w:rsidR="00BC705E">
        <w:rPr>
          <w:lang w:eastAsia="de-DE"/>
        </w:rPr>
        <w:fldChar w:fldCharType="separate"/>
      </w:r>
      <w:r w:rsidR="002B4901" w:rsidRPr="00D65871">
        <w:rPr>
          <w:lang w:eastAsia="de-DE"/>
        </w:rPr>
        <w:fldChar w:fldCharType="end"/>
      </w:r>
      <w:r w:rsidR="002B4901" w:rsidRPr="00D65871">
        <w:rPr>
          <w:lang w:eastAsia="de-DE"/>
        </w:rPr>
        <w:t xml:space="preserve"> </w:t>
      </w:r>
      <w:r w:rsidR="005E4AD5" w:rsidRPr="00D65871">
        <w:t xml:space="preserve">und Lastenausgleichsbegehren </w:t>
      </w:r>
      <w:r w:rsidRPr="00D65871">
        <w:t>ein.</w:t>
      </w:r>
    </w:p>
    <w:p w14:paraId="57E32BEA" w14:textId="77777777" w:rsidR="00F065A9" w:rsidRPr="00D65871" w:rsidRDefault="00F065A9" w:rsidP="00F065A9">
      <w:pPr>
        <w:pStyle w:val="ABCAufzhlung"/>
      </w:pPr>
      <w:r w:rsidRPr="00D65871">
        <w:t xml:space="preserve">Die Bauherrschaft und die Gemeinde {{GEMEINDE}} erhielten am </w:t>
      </w:r>
      <w:r w:rsidRPr="00D65871">
        <w:fldChar w:fldCharType="begin">
          <w:ffData>
            <w:name w:val=""/>
            <w:enabled/>
            <w:calcOnExit w:val="0"/>
            <w:ddList>
              <w:listEntry w:val="(Datum)"/>
            </w:ddList>
          </w:ffData>
        </w:fldChar>
      </w:r>
      <w:r w:rsidRPr="00D65871">
        <w:instrText xml:space="preserve"> FORMDROPDOWN </w:instrText>
      </w:r>
      <w:r w:rsidR="00BC705E">
        <w:fldChar w:fldCharType="separate"/>
      </w:r>
      <w:r w:rsidRPr="00D65871">
        <w:fldChar w:fldCharType="end"/>
      </w:r>
      <w:r w:rsidRPr="00D65871">
        <w:t xml:space="preserve"> Gelegenheit, zu den Einsprachen Stellung zu nehmen.</w:t>
      </w:r>
    </w:p>
    <w:p w14:paraId="4118A75E" w14:textId="255B23BA" w:rsidR="00F065A9" w:rsidRPr="00D65871" w:rsidRDefault="00F065A9" w:rsidP="00F065A9">
      <w:pPr>
        <w:pStyle w:val="ABCAufzhlung"/>
        <w:rPr>
          <w:color w:val="FF0000"/>
        </w:rPr>
      </w:pPr>
      <w:r w:rsidRPr="00D65871">
        <w:rPr>
          <w:color w:val="FF0000"/>
        </w:rPr>
        <w:t xml:space="preserve">Am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C705E">
        <w:rPr>
          <w:color w:val="FF0000"/>
          <w:lang w:eastAsia="de-DE"/>
        </w:rPr>
      </w:r>
      <w:r w:rsidR="00BC705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fand</w:t>
      </w:r>
      <w:r w:rsidR="002B4901" w:rsidRPr="00D65871">
        <w:rPr>
          <w:color w:val="FF0000"/>
        </w:rPr>
        <w:t xml:space="preserve"> ein</w:t>
      </w:r>
      <w:r w:rsidR="002B4901" w:rsidRPr="00D65871">
        <w:rPr>
          <w:color w:val="FF0000" w:themeColor="accent2"/>
          <w:lang w:eastAsia="de-DE"/>
        </w:rPr>
        <w:fldChar w:fldCharType="begin">
          <w:ffData>
            <w:name w:val=""/>
            <w:enabled/>
            <w:calcOnExit w:val="0"/>
            <w:ddList>
              <w:listEntry w:val="e"/>
            </w:ddList>
          </w:ffData>
        </w:fldChar>
      </w:r>
      <w:r w:rsidR="002B4901" w:rsidRPr="00D65871">
        <w:rPr>
          <w:color w:val="FF0000" w:themeColor="accent2"/>
          <w:lang w:eastAsia="de-DE"/>
        </w:rPr>
        <w:instrText xml:space="preserve"> FORMDROPDOWN </w:instrText>
      </w:r>
      <w:r w:rsidR="00BC705E">
        <w:rPr>
          <w:color w:val="FF0000" w:themeColor="accent2"/>
          <w:lang w:eastAsia="de-DE"/>
        </w:rPr>
      </w:r>
      <w:r w:rsidR="00BC705E">
        <w:rPr>
          <w:color w:val="FF0000" w:themeColor="accent2"/>
          <w:lang w:eastAsia="de-DE"/>
        </w:rPr>
        <w:fldChar w:fldCharType="separate"/>
      </w:r>
      <w:r w:rsidR="002B4901" w:rsidRPr="00D65871">
        <w:rPr>
          <w:color w:val="FF0000" w:themeColor="accent2"/>
          <w:lang w:eastAsia="de-DE"/>
        </w:rPr>
        <w:fldChar w:fldCharType="end"/>
      </w:r>
      <w:r w:rsidRPr="00D65871">
        <w:rPr>
          <w:color w:val="FF0000"/>
        </w:rPr>
        <w:t xml:space="preserve"> </w:t>
      </w:r>
      <w:r w:rsidR="002B4901" w:rsidRPr="00D65871">
        <w:rPr>
          <w:lang w:eastAsia="de-DE"/>
        </w:rPr>
        <w:fldChar w:fldCharType="begin">
          <w:ffData>
            <w:name w:val=""/>
            <w:enabled/>
            <w:calcOnExit w:val="0"/>
            <w:ddList>
              <w:listEntry w:val="Einigungsverhandlung"/>
              <w:listEntry w:val="Augenschein"/>
            </w:ddList>
          </w:ffData>
        </w:fldChar>
      </w:r>
      <w:r w:rsidR="002B4901" w:rsidRPr="00D65871">
        <w:rPr>
          <w:lang w:eastAsia="de-DE"/>
        </w:rPr>
        <w:instrText xml:space="preserve"> FORMDROPDOWN </w:instrText>
      </w:r>
      <w:r w:rsidR="00BC705E">
        <w:rPr>
          <w:lang w:eastAsia="de-DE"/>
        </w:rPr>
      </w:r>
      <w:r w:rsidR="00BC705E">
        <w:rPr>
          <w:lang w:eastAsia="de-DE"/>
        </w:rPr>
        <w:fldChar w:fldCharType="separate"/>
      </w:r>
      <w:r w:rsidR="002B4901" w:rsidRPr="00D65871">
        <w:rPr>
          <w:lang w:eastAsia="de-DE"/>
        </w:rPr>
        <w:fldChar w:fldCharType="end"/>
      </w:r>
      <w:r w:rsidR="002B4901" w:rsidRPr="00D65871">
        <w:rPr>
          <w:color w:val="FF0000"/>
        </w:rPr>
        <w:t xml:space="preserve"> </w:t>
      </w:r>
      <w:r w:rsidRPr="00D65871">
        <w:rPr>
          <w:color w:val="FF0000"/>
        </w:rPr>
        <w:t xml:space="preserve">statt. </w:t>
      </w:r>
      <w:r w:rsidR="00E65A1A" w:rsidRPr="00D65871">
        <w:rPr>
          <w:color w:val="FF0000"/>
        </w:rPr>
        <w:t xml:space="preserve">Sämtliche </w:t>
      </w:r>
      <w:r w:rsidRPr="00D65871">
        <w:rPr>
          <w:color w:val="FF0000"/>
        </w:rPr>
        <w:t>Einspr</w:t>
      </w:r>
      <w:r w:rsidR="00C2522B" w:rsidRPr="00D65871">
        <w:rPr>
          <w:color w:val="FF0000"/>
        </w:rPr>
        <w:t>e</w:t>
      </w:r>
      <w:r w:rsidRPr="00D65871">
        <w:rPr>
          <w:color w:val="FF0000"/>
        </w:rPr>
        <w:t>chen</w:t>
      </w:r>
      <w:r w:rsidR="00E65A1A" w:rsidRPr="00D65871">
        <w:rPr>
          <w:color w:val="FF0000"/>
        </w:rPr>
        <w:t>den hielten ihre Einsprache</w:t>
      </w:r>
      <w:r w:rsidRPr="00D65871">
        <w:rPr>
          <w:color w:val="FF0000"/>
        </w:rPr>
        <w:t xml:space="preserve"> aufrecht. / Die Einsprechenden </w:t>
      </w:r>
      <w:r w:rsidR="00613F83" w:rsidRPr="00D65871">
        <w:rPr>
          <w:color w:val="FF0000"/>
        </w:rPr>
        <w:fldChar w:fldCharType="begin">
          <w:ffData>
            <w:name w:val=""/>
            <w:enabled/>
            <w:calcOnExit w:val="0"/>
            <w:ddList>
              <w:listEntry w:val="(Namen)"/>
            </w:ddList>
          </w:ffData>
        </w:fldChar>
      </w:r>
      <w:r w:rsidR="00613F83" w:rsidRPr="00D65871">
        <w:rPr>
          <w:color w:val="FF0000"/>
        </w:rPr>
        <w:instrText xml:space="preserve"> FORMDROPDOWN </w:instrText>
      </w:r>
      <w:r w:rsidR="00BC705E">
        <w:rPr>
          <w:color w:val="FF0000"/>
        </w:rPr>
      </w:r>
      <w:r w:rsidR="00BC705E">
        <w:rPr>
          <w:color w:val="FF0000"/>
        </w:rPr>
        <w:fldChar w:fldCharType="separate"/>
      </w:r>
      <w:r w:rsidR="00613F83" w:rsidRPr="00D65871">
        <w:rPr>
          <w:color w:val="FF0000"/>
        </w:rPr>
        <w:fldChar w:fldCharType="end"/>
      </w:r>
      <w:r w:rsidRPr="00D65871">
        <w:rPr>
          <w:color w:val="FF0000"/>
        </w:rPr>
        <w:t xml:space="preserve"> haben ihre Einsprachen am vom </w:t>
      </w:r>
      <w:r w:rsidRPr="00D65871">
        <w:rPr>
          <w:color w:val="FF0000"/>
          <w:lang w:eastAsia="de-DE"/>
        </w:rPr>
        <w:fldChar w:fldCharType="begin">
          <w:ffData>
            <w:name w:val=""/>
            <w:enabled/>
            <w:calcOnExit w:val="0"/>
            <w:ddList>
              <w:listEntry w:val="(Datum)"/>
            </w:ddList>
          </w:ffData>
        </w:fldChar>
      </w:r>
      <w:r w:rsidRPr="00D65871">
        <w:rPr>
          <w:color w:val="FF0000"/>
          <w:lang w:eastAsia="de-DE"/>
        </w:rPr>
        <w:instrText xml:space="preserve"> FORMDROPDOWN </w:instrText>
      </w:r>
      <w:r w:rsidR="00BC705E">
        <w:rPr>
          <w:color w:val="FF0000"/>
          <w:lang w:eastAsia="de-DE"/>
        </w:rPr>
      </w:r>
      <w:r w:rsidR="00BC705E">
        <w:rPr>
          <w:color w:val="FF0000"/>
          <w:lang w:eastAsia="de-DE"/>
        </w:rPr>
        <w:fldChar w:fldCharType="separate"/>
      </w:r>
      <w:r w:rsidRPr="00D65871">
        <w:rPr>
          <w:color w:val="FF0000"/>
          <w:lang w:eastAsia="de-DE"/>
        </w:rPr>
        <w:fldChar w:fldCharType="end"/>
      </w:r>
      <w:r w:rsidRPr="00D65871">
        <w:rPr>
          <w:color w:val="FF0000"/>
          <w:lang w:eastAsia="de-DE"/>
        </w:rPr>
        <w:t xml:space="preserve"> </w:t>
      </w:r>
      <w:r w:rsidRPr="00D65871">
        <w:rPr>
          <w:color w:val="FF0000"/>
        </w:rPr>
        <w:t>zurückgezogen.</w:t>
      </w:r>
    </w:p>
    <w:p w14:paraId="69D9A88C" w14:textId="77777777" w:rsidR="00F065A9" w:rsidRPr="00D65871" w:rsidRDefault="00F065A9" w:rsidP="00F065A9">
      <w:pPr>
        <w:pStyle w:val="ABCAufzhlung"/>
      </w:pPr>
      <w:r w:rsidRPr="00D65871">
        <w:rPr>
          <w:highlight w:val="yellow"/>
        </w:rPr>
        <w:t>WEITERER VERFAHRENSABLAUF</w:t>
      </w:r>
      <w:r w:rsidRPr="00D65871">
        <w:t xml:space="preserve"> (neg. Amts- / Fachberichte, Projektänderungen usw.)</w:t>
      </w:r>
    </w:p>
    <w:p w14:paraId="5E23F62C" w14:textId="439543C3" w:rsidR="00F065A9" w:rsidRPr="00D65871" w:rsidRDefault="00F065A9" w:rsidP="00F065A9">
      <w:pPr>
        <w:pStyle w:val="ABCAufzhlung"/>
      </w:pPr>
      <w:r w:rsidRPr="00D65871">
        <w:t>Die eingeforderten Amts- und Fachberichte liegen in zustimmendem Sinne vor.</w:t>
      </w:r>
    </w:p>
    <w:p w14:paraId="6940D48B" w14:textId="088C972B" w:rsidR="00F44D62" w:rsidRPr="00D65871" w:rsidRDefault="00F44D62" w:rsidP="00F065A9">
      <w:pPr>
        <w:pStyle w:val="ABCAufzhlung"/>
      </w:pPr>
      <w:r w:rsidRPr="00D65871">
        <w:t xml:space="preserve">Die Bauherrschaft hat mit Schreiben vom </w:t>
      </w:r>
      <w:r w:rsidR="000120C0" w:rsidRPr="00D65871">
        <w:fldChar w:fldCharType="begin">
          <w:ffData>
            <w:name w:val=""/>
            <w:enabled/>
            <w:calcOnExit w:val="0"/>
            <w:ddList>
              <w:listEntry w:val="(Datum)"/>
            </w:ddList>
          </w:ffData>
        </w:fldChar>
      </w:r>
      <w:r w:rsidR="000120C0" w:rsidRPr="00D65871">
        <w:instrText xml:space="preserve"> FORMDROPDOWN </w:instrText>
      </w:r>
      <w:r w:rsidR="00BC705E">
        <w:fldChar w:fldCharType="separate"/>
      </w:r>
      <w:r w:rsidR="000120C0" w:rsidRPr="00D65871">
        <w:fldChar w:fldCharType="end"/>
      </w:r>
      <w:r w:rsidR="000120C0" w:rsidRPr="00D65871">
        <w:t xml:space="preserve"> </w:t>
      </w:r>
      <w:r w:rsidRPr="00D65871">
        <w:t>den vo</w:t>
      </w:r>
      <w:r w:rsidR="00BF0EC7" w:rsidRPr="00D65871">
        <w:t>r</w:t>
      </w:r>
      <w:r w:rsidRPr="00D65871">
        <w:t xml:space="preserve">zeitigen Baubeginn beantragt. </w:t>
      </w:r>
      <w:r w:rsidRPr="00D65871">
        <w:rPr>
          <w:highlight w:val="yellow"/>
        </w:rPr>
        <w:t>Falls vor Entscheid bewilligt:</w:t>
      </w:r>
      <w:r w:rsidRPr="00D65871">
        <w:t xml:space="preserve"> Da die </w:t>
      </w:r>
      <w:r w:rsidR="002A3FB3" w:rsidRPr="00D65871">
        <w:t xml:space="preserve">gesetzlichen </w:t>
      </w:r>
      <w:r w:rsidRPr="00D65871">
        <w:t>Anforderungen</w:t>
      </w:r>
      <w:r w:rsidR="00970C0D" w:rsidRPr="00D65871">
        <w:t xml:space="preserve"> </w:t>
      </w:r>
      <w:r w:rsidRPr="00D65871">
        <w:t xml:space="preserve">erfüllt waren, </w:t>
      </w:r>
      <w:r w:rsidR="00E65A1A" w:rsidRPr="00D65871">
        <w:t xml:space="preserve">hat </w:t>
      </w:r>
      <w:r w:rsidRPr="00D65871">
        <w:t xml:space="preserve">dies </w:t>
      </w:r>
      <w:r w:rsidR="00E65A1A" w:rsidRPr="00D65871">
        <w:t xml:space="preserve">das {{MEINE_ORGANISATION_NAME}} </w:t>
      </w:r>
      <w:r w:rsidRPr="00D65871">
        <w:t xml:space="preserve">mit Verfügung vom </w:t>
      </w:r>
      <w:r w:rsidR="000120C0" w:rsidRPr="00D65871">
        <w:fldChar w:fldCharType="begin">
          <w:ffData>
            <w:name w:val=""/>
            <w:enabled/>
            <w:calcOnExit w:val="0"/>
            <w:ddList>
              <w:listEntry w:val="(Datum)"/>
            </w:ddList>
          </w:ffData>
        </w:fldChar>
      </w:r>
      <w:r w:rsidR="000120C0" w:rsidRPr="00D65871">
        <w:instrText xml:space="preserve"> FORMDROPDOWN </w:instrText>
      </w:r>
      <w:r w:rsidR="00BC705E">
        <w:fldChar w:fldCharType="separate"/>
      </w:r>
      <w:r w:rsidR="000120C0" w:rsidRPr="00D65871">
        <w:fldChar w:fldCharType="end"/>
      </w:r>
      <w:r w:rsidR="000120C0" w:rsidRPr="00D65871">
        <w:t xml:space="preserve"> </w:t>
      </w:r>
      <w:r w:rsidRPr="00D65871">
        <w:t>bewilligt</w:t>
      </w:r>
      <w:r w:rsidR="002A3FB3" w:rsidRPr="00D65871">
        <w:t>.</w:t>
      </w:r>
      <w:r w:rsidR="002A3FB3" w:rsidRPr="00D65871">
        <w:rPr>
          <w:rStyle w:val="Funotenzeichen"/>
          <w:rFonts w:cs="Arial"/>
        </w:rPr>
        <w:footnoteReference w:id="2"/>
      </w:r>
    </w:p>
    <w:p w14:paraId="57FE9F3E" w14:textId="2FFB2ACC" w:rsidR="00327140" w:rsidRPr="00D65871" w:rsidRDefault="009C5103" w:rsidP="0042154F">
      <w:pPr>
        <w:pStyle w:val="berschrift1"/>
        <w:rPr>
          <w:szCs w:val="22"/>
          <w:lang w:eastAsia="de-DE"/>
        </w:rPr>
      </w:pPr>
      <w:r w:rsidRPr="00D65871">
        <w:rPr>
          <w:szCs w:val="22"/>
          <w:lang w:eastAsia="de-DE"/>
        </w:rPr>
        <w:t xml:space="preserve">II. </w:t>
      </w:r>
      <w:r w:rsidR="0042154F" w:rsidRPr="00D65871">
        <w:rPr>
          <w:szCs w:val="22"/>
          <w:lang w:eastAsia="de-DE"/>
        </w:rPr>
        <w:t>Erwägungen</w:t>
      </w:r>
    </w:p>
    <w:p w14:paraId="6429AF64" w14:textId="14DB2104" w:rsidR="002C64E1" w:rsidRPr="00D65871" w:rsidRDefault="002C64E1" w:rsidP="002C64E1">
      <w:pPr>
        <w:pStyle w:val="berschrift2"/>
        <w:rPr>
          <w:szCs w:val="22"/>
          <w:lang w:eastAsia="de-DE"/>
        </w:rPr>
      </w:pPr>
      <w:r w:rsidRPr="00D65871">
        <w:rPr>
          <w:szCs w:val="22"/>
        </w:rPr>
        <w:t>Sofern das Baubewilligungsverfahren Leitverfahren ist, fasst die Bewilligungsbehörde die zu koordinierenden Bewilligungen im Gesamtbauentscheid zusammen.</w:t>
      </w:r>
      <w:r w:rsidRPr="00D65871">
        <w:rPr>
          <w:rStyle w:val="Funotenzeichen"/>
          <w:szCs w:val="22"/>
        </w:rPr>
        <w:footnoteReference w:id="3"/>
      </w:r>
    </w:p>
    <w:p w14:paraId="1786D3DE" w14:textId="77777777" w:rsidR="00B645CB" w:rsidRPr="00D65871" w:rsidRDefault="00B645CB" w:rsidP="00B645CB">
      <w:pPr>
        <w:pStyle w:val="berschrift2"/>
        <w:rPr>
          <w:rFonts w:cs="Arial"/>
          <w:szCs w:val="22"/>
          <w:lang w:eastAsia="de-DE"/>
        </w:rPr>
      </w:pPr>
      <w:r w:rsidRPr="00D65871">
        <w:rPr>
          <w:rFonts w:cs="Arial"/>
          <w:szCs w:val="22"/>
        </w:rPr>
        <w:lastRenderedPageBreak/>
        <w:t>Die sachliche Zuständigkeit der Bewilligungsbehörde ergibt sich aus den gesetzlichen Grundlagen.</w:t>
      </w:r>
      <w:r w:rsidRPr="00D65871">
        <w:rPr>
          <w:rStyle w:val="Funotenzeichen"/>
          <w:rFonts w:cs="Arial"/>
          <w:szCs w:val="22"/>
        </w:rPr>
        <w:footnoteReference w:id="4"/>
      </w:r>
      <w:r w:rsidRPr="00D65871">
        <w:rPr>
          <w:rFonts w:cs="Arial"/>
          <w:szCs w:val="22"/>
        </w:rPr>
        <w:t xml:space="preserve"> Das Bauvorhaben soll in der Gemeinde {{GEMEINDE}} ausgeführt werden, womit </w:t>
      </w:r>
      <w:r w:rsidRPr="00D65871">
        <w:rPr>
          <w:rFonts w:cs="Arial"/>
          <w:szCs w:val="22"/>
        </w:rPr>
        <w:fldChar w:fldCharType="begin">
          <w:ffData>
            <w:name w:val=""/>
            <w:enabled/>
            <w:calcOnExit w:val="0"/>
            <w:ddList>
              <w:listEntry w:val="der"/>
            </w:ddList>
          </w:ffData>
        </w:fldChar>
      </w:r>
      <w:r w:rsidRPr="00D65871">
        <w:rPr>
          <w:rFonts w:cs="Arial"/>
          <w:szCs w:val="22"/>
        </w:rPr>
        <w:instrText xml:space="preserve"> FORMDROPDOWN </w:instrText>
      </w:r>
      <w:r w:rsidR="00BC705E">
        <w:rPr>
          <w:rFonts w:cs="Arial"/>
          <w:szCs w:val="22"/>
        </w:rPr>
      </w:r>
      <w:r w:rsidR="00BC705E">
        <w:rPr>
          <w:rFonts w:cs="Arial"/>
          <w:szCs w:val="22"/>
        </w:rPr>
        <w:fldChar w:fldCharType="separate"/>
      </w:r>
      <w:r w:rsidRPr="00D65871">
        <w:rPr>
          <w:rFonts w:cs="Arial"/>
          <w:szCs w:val="22"/>
        </w:rPr>
        <w:fldChar w:fldCharType="end"/>
      </w:r>
      <w:r w:rsidRPr="00D65871">
        <w:rPr>
          <w:rFonts w:cs="Arial"/>
          <w:szCs w:val="22"/>
        </w:rPr>
        <w:fldChar w:fldCharType="begin">
          <w:ffData>
            <w:name w:val=""/>
            <w:enabled/>
            <w:calcOnExit w:val="0"/>
            <w:ddList>
              <w:listEntry w:val="die"/>
            </w:ddList>
          </w:ffData>
        </w:fldChar>
      </w:r>
      <w:r w:rsidRPr="00D65871">
        <w:rPr>
          <w:rFonts w:cs="Arial"/>
          <w:szCs w:val="22"/>
        </w:rPr>
        <w:instrText xml:space="preserve"> FORMDROPDOWN </w:instrText>
      </w:r>
      <w:r w:rsidR="00BC705E">
        <w:rPr>
          <w:rFonts w:cs="Arial"/>
          <w:szCs w:val="22"/>
        </w:rPr>
      </w:r>
      <w:r w:rsidR="00BC705E">
        <w:rPr>
          <w:rFonts w:cs="Arial"/>
          <w:szCs w:val="22"/>
        </w:rPr>
        <w:fldChar w:fldCharType="separate"/>
      </w:r>
      <w:r w:rsidRPr="00D65871">
        <w:rPr>
          <w:rFonts w:cs="Arial"/>
          <w:szCs w:val="22"/>
        </w:rPr>
        <w:fldChar w:fldCharType="end"/>
      </w:r>
      <w:r w:rsidRPr="00D65871">
        <w:rPr>
          <w:rFonts w:cs="Arial"/>
          <w:szCs w:val="22"/>
        </w:rPr>
        <w:t xml:space="preserve"> angerufene Regierungsstatthalter</w:t>
      </w:r>
      <w:r w:rsidRPr="00D65871">
        <w:rPr>
          <w:rFonts w:cs="Arial"/>
          <w:szCs w:val="22"/>
        </w:rPr>
        <w:fldChar w:fldCharType="begin">
          <w:ffData>
            <w:name w:val=""/>
            <w:enabled/>
            <w:calcOnExit w:val="0"/>
            <w:ddList>
              <w:listEntry w:val="in"/>
            </w:ddList>
          </w:ffData>
        </w:fldChar>
      </w:r>
      <w:r w:rsidRPr="00D65871">
        <w:rPr>
          <w:rFonts w:cs="Arial"/>
          <w:szCs w:val="22"/>
        </w:rPr>
        <w:instrText xml:space="preserve"> FORMDROPDOWN </w:instrText>
      </w:r>
      <w:r w:rsidR="00BC705E">
        <w:rPr>
          <w:rFonts w:cs="Arial"/>
          <w:szCs w:val="22"/>
        </w:rPr>
      </w:r>
      <w:r w:rsidR="00BC705E">
        <w:rPr>
          <w:rFonts w:cs="Arial"/>
          <w:szCs w:val="22"/>
        </w:rPr>
        <w:fldChar w:fldCharType="separate"/>
      </w:r>
      <w:r w:rsidRPr="00D65871">
        <w:rPr>
          <w:rFonts w:cs="Arial"/>
          <w:szCs w:val="22"/>
        </w:rPr>
        <w:fldChar w:fldCharType="end"/>
      </w:r>
      <w:r w:rsidRPr="00D65871">
        <w:rPr>
          <w:rFonts w:cs="Arial"/>
          <w:szCs w:val="22"/>
        </w:rPr>
        <w:t xml:space="preserve"> auch örtlich zuständig ist.</w:t>
      </w:r>
    </w:p>
    <w:p w14:paraId="38FF001E" w14:textId="0B68804C" w:rsidR="002C64E1" w:rsidRPr="00D65871" w:rsidRDefault="002C64E1" w:rsidP="002C64E1">
      <w:pPr>
        <w:pStyle w:val="berschrift2"/>
        <w:rPr>
          <w:rFonts w:cs="Arial"/>
          <w:szCs w:val="22"/>
          <w:lang w:eastAsia="de-DE"/>
        </w:rPr>
      </w:pPr>
      <w:r w:rsidRPr="00D65871">
        <w:rPr>
          <w:rFonts w:cs="Arial"/>
          <w:szCs w:val="22"/>
        </w:rPr>
        <w:t>Die Gesuchsunterlagen entsprechen den Formerfordernissen.</w:t>
      </w:r>
      <w:r w:rsidR="0075537C" w:rsidRPr="00D65871">
        <w:rPr>
          <w:rStyle w:val="Funotenzeichen"/>
          <w:rFonts w:cs="Arial"/>
          <w:szCs w:val="22"/>
        </w:rPr>
        <w:footnoteReference w:id="5"/>
      </w:r>
      <w:r w:rsidRPr="00D65871">
        <w:rPr>
          <w:rFonts w:cs="Arial"/>
          <w:szCs w:val="22"/>
        </w:rPr>
        <w:t xml:space="preserve"> Auf das Gesuch ist ohne weiteres einzutreten.</w:t>
      </w:r>
      <w:r w:rsidR="00457E58" w:rsidRPr="00D65871">
        <w:rPr>
          <w:rFonts w:cs="Arial"/>
          <w:szCs w:val="22"/>
        </w:rPr>
        <w:t xml:space="preserve"> </w:t>
      </w:r>
    </w:p>
    <w:p w14:paraId="3A91A609" w14:textId="6632C072" w:rsidR="00F84411" w:rsidRPr="00D65871" w:rsidRDefault="00F84411" w:rsidP="00F84411">
      <w:pPr>
        <w:pStyle w:val="berschrift2"/>
        <w:rPr>
          <w:rFonts w:cs="Arial"/>
          <w:szCs w:val="22"/>
          <w:lang w:eastAsia="de-DE"/>
        </w:rPr>
      </w:pPr>
      <w:r w:rsidRPr="00D65871">
        <w:rPr>
          <w:rFonts w:cs="Arial"/>
          <w:szCs w:val="22"/>
          <w:lang w:eastAsia="de-DE"/>
        </w:rPr>
        <w:t xml:space="preserve">Ein Bauvorhaben ist zu bewilligen, </w:t>
      </w:r>
      <w:r w:rsidRPr="00D65871">
        <w:rPr>
          <w:rFonts w:cs="Arial"/>
          <w:szCs w:val="22"/>
        </w:rPr>
        <w:t>wenn es den bau- und planungsrechtlichen Vorschriften und den nach anderen Gesetzen im Baubewilligungsverfahren zu prüfenden Vorschriften entspricht, die öffentliche Ordnung nicht gefährdet und wenn ihm keine Hindernisse der Planung</w:t>
      </w:r>
      <w:r w:rsidRPr="00D65871">
        <w:rPr>
          <w:rStyle w:val="Funotenzeichen"/>
          <w:rFonts w:cs="Arial"/>
          <w:szCs w:val="22"/>
        </w:rPr>
        <w:footnoteReference w:id="6"/>
      </w:r>
      <w:r w:rsidRPr="00D65871">
        <w:rPr>
          <w:rFonts w:cs="Arial"/>
          <w:szCs w:val="22"/>
        </w:rPr>
        <w:t xml:space="preserve"> entgegenstehen</w:t>
      </w:r>
      <w:r w:rsidR="00AB2938" w:rsidRPr="00D65871">
        <w:rPr>
          <w:rFonts w:cs="Arial"/>
          <w:szCs w:val="22"/>
        </w:rPr>
        <w:t>.</w:t>
      </w:r>
      <w:r w:rsidRPr="00D65871">
        <w:rPr>
          <w:rStyle w:val="Funotenzeichen"/>
          <w:rFonts w:cs="Arial"/>
          <w:szCs w:val="22"/>
        </w:rPr>
        <w:footnoteReference w:id="7"/>
      </w:r>
      <w:r w:rsidRPr="00D65871">
        <w:rPr>
          <w:rFonts w:cs="Arial"/>
          <w:szCs w:val="22"/>
        </w:rPr>
        <w:t xml:space="preserve"> Diese Voraussetzungen </w:t>
      </w:r>
      <w:r w:rsidR="00CE0B1F" w:rsidRPr="00D65871">
        <w:rPr>
          <w:rFonts w:cs="Arial"/>
          <w:szCs w:val="22"/>
        </w:rPr>
        <w:t xml:space="preserve">prüft die Baubewilligungsbehörde </w:t>
      </w:r>
      <w:r w:rsidRPr="00D65871">
        <w:rPr>
          <w:rFonts w:cs="Arial"/>
          <w:szCs w:val="22"/>
        </w:rPr>
        <w:t xml:space="preserve">von Amtes wegen, unabhängig davon, ob Einsprachen </w:t>
      </w:r>
      <w:r w:rsidR="00CE0B1F" w:rsidRPr="00D65871">
        <w:rPr>
          <w:rFonts w:cs="Arial"/>
          <w:szCs w:val="22"/>
        </w:rPr>
        <w:t>eingegangen</w:t>
      </w:r>
      <w:r w:rsidRPr="00D65871">
        <w:rPr>
          <w:rFonts w:cs="Arial"/>
          <w:szCs w:val="22"/>
        </w:rPr>
        <w:t xml:space="preserve"> sind </w:t>
      </w:r>
      <w:r w:rsidR="00D51E3D" w:rsidRPr="00D65871">
        <w:rPr>
          <w:rFonts w:cs="Arial"/>
          <w:szCs w:val="22"/>
        </w:rPr>
        <w:br/>
      </w:r>
      <w:r w:rsidRPr="00D65871">
        <w:rPr>
          <w:rFonts w:cs="Arial"/>
          <w:szCs w:val="22"/>
        </w:rPr>
        <w:t>oder nicht. Mit der Baubewilligung können Bedingungen und Auflagen verbunden werden</w:t>
      </w:r>
      <w:r w:rsidR="00AB2938" w:rsidRPr="00D65871">
        <w:rPr>
          <w:rFonts w:cs="Arial"/>
          <w:szCs w:val="22"/>
        </w:rPr>
        <w:t>.</w:t>
      </w:r>
      <w:r w:rsidRPr="00D65871">
        <w:rPr>
          <w:rStyle w:val="Funotenzeichen"/>
          <w:rFonts w:cs="Arial"/>
          <w:szCs w:val="22"/>
        </w:rPr>
        <w:footnoteReference w:id="8"/>
      </w:r>
    </w:p>
    <w:p w14:paraId="30BE6169" w14:textId="6D20FCB9" w:rsidR="00576176" w:rsidRPr="00D65871" w:rsidRDefault="00576176" w:rsidP="00E915AF">
      <w:pPr>
        <w:pStyle w:val="berschrift2"/>
        <w:rPr>
          <w:rFonts w:cs="Arial"/>
          <w:szCs w:val="22"/>
        </w:rPr>
      </w:pPr>
      <w:r w:rsidRPr="00D65871">
        <w:rPr>
          <w:rFonts w:cs="Arial"/>
          <w:szCs w:val="22"/>
        </w:rPr>
        <w:t>Die mit der Leitverfügung eingeforderten und in den Gesamtbauentscheid zu integrierenden Amtsberichte</w:t>
      </w:r>
      <w:r w:rsidRPr="00D65871">
        <w:rPr>
          <w:rStyle w:val="Funotenzeichen"/>
          <w:rFonts w:cs="Arial"/>
          <w:szCs w:val="22"/>
        </w:rPr>
        <w:footnoteReference w:id="9"/>
      </w:r>
      <w:r w:rsidRPr="00D65871">
        <w:rPr>
          <w:rFonts w:cs="Arial"/>
          <w:szCs w:val="22"/>
        </w:rPr>
        <w:t xml:space="preserve"> liegen vor. </w:t>
      </w:r>
      <w:r w:rsidRPr="00D65871">
        <w:rPr>
          <w:rFonts w:cs="Arial"/>
          <w:szCs w:val="22"/>
          <w:highlight w:val="yellow"/>
        </w:rPr>
        <w:t>Sie widersprechen sich nicht.</w:t>
      </w:r>
      <w:r w:rsidR="00C52FB3" w:rsidRPr="00D65871">
        <w:rPr>
          <w:rFonts w:cs="Arial"/>
          <w:szCs w:val="22"/>
          <w:highlight w:val="yellow"/>
        </w:rPr>
        <w:t xml:space="preserve"> </w:t>
      </w:r>
    </w:p>
    <w:p w14:paraId="261F9D72" w14:textId="56525AAD" w:rsidR="00140ADC" w:rsidRPr="00D65871" w:rsidRDefault="00140ADC" w:rsidP="00140ADC">
      <w:pPr>
        <w:pStyle w:val="berschrift2"/>
        <w:rPr>
          <w:rFonts w:cs="Arial"/>
          <w:szCs w:val="22"/>
        </w:rPr>
      </w:pPr>
      <w:r w:rsidRPr="00D65871">
        <w:rPr>
          <w:rFonts w:cs="Arial"/>
          <w:szCs w:val="22"/>
        </w:rPr>
        <w:t xml:space="preserve">Näher-/Grenzbau-/Überbaurecht; Gemäss </w:t>
      </w:r>
      <w:r w:rsidR="00D51E3D" w:rsidRPr="00D65871">
        <w:rPr>
          <w:rFonts w:cs="Arial"/>
          <w:szCs w:val="22"/>
        </w:rPr>
        <w:t>den gesetzlichen Grundlagen b</w:t>
      </w:r>
      <w:r w:rsidRPr="00D65871">
        <w:rPr>
          <w:rFonts w:cs="Arial"/>
          <w:szCs w:val="22"/>
        </w:rPr>
        <w:t>eträgt der minimale Grenzabstand ……… m</w:t>
      </w:r>
      <w:r w:rsidR="00D51E3D" w:rsidRPr="00D65871">
        <w:rPr>
          <w:rStyle w:val="Funotenzeichen"/>
          <w:rFonts w:cs="Arial"/>
          <w:szCs w:val="22"/>
        </w:rPr>
        <w:footnoteReference w:id="10"/>
      </w:r>
      <w:r w:rsidRPr="00D65871">
        <w:rPr>
          <w:rFonts w:cs="Arial"/>
          <w:szCs w:val="22"/>
        </w:rPr>
        <w:t xml:space="preserve">. Das Bauvorhaben weist einen/keinen Abstand von ………… m auf/ragt auf das Nachbargrundstück. Das erforderliche zivilrechtliche Näher-/Grenz-/Überbaurecht des Grundeigentümers Parzelle Nr. </w:t>
      </w:r>
      <w:r w:rsidR="0045264F" w:rsidRPr="00D65871">
        <w:rPr>
          <w:rFonts w:cs="Arial"/>
          <w:szCs w:val="22"/>
        </w:rPr>
        <w:t>..</w:t>
      </w:r>
      <w:r w:rsidRPr="00D65871">
        <w:rPr>
          <w:rFonts w:cs="Arial"/>
          <w:szCs w:val="22"/>
        </w:rPr>
        <w:t>. liegt vor.</w:t>
      </w:r>
    </w:p>
    <w:p w14:paraId="5953EEC2" w14:textId="77777777" w:rsidR="00613F83" w:rsidRPr="00D65871" w:rsidRDefault="00613F83" w:rsidP="0042154F">
      <w:pPr>
        <w:pStyle w:val="berschrift2"/>
        <w:rPr>
          <w:rFonts w:cs="Arial"/>
          <w:szCs w:val="22"/>
          <w:lang w:eastAsia="de-DE"/>
        </w:rPr>
      </w:pPr>
      <w:r w:rsidRPr="00D65871">
        <w:rPr>
          <w:rFonts w:cs="Arial"/>
          <w:szCs w:val="22"/>
        </w:rPr>
        <w:t xml:space="preserve">Das Bauvorhaben liegt in der {{UEBERBAUUNGSORDNUNG}}, </w:t>
      </w:r>
      <w:r w:rsidRPr="00D65871">
        <w:rPr>
          <w:rFonts w:cs="Arial"/>
          <w:color w:val="FF0000"/>
          <w:szCs w:val="22"/>
        </w:rPr>
        <w:t xml:space="preserve">Zone </w:t>
      </w:r>
      <w:r w:rsidRPr="00D65871">
        <w:rPr>
          <w:rFonts w:cs="Arial"/>
          <w:szCs w:val="22"/>
        </w:rPr>
        <w:t>{{NUTZUNGSZONE}}. Gemäss Gemeindebaureglement (GBR) ist dort die vorgesehene Nutzung zulässig. Das Bauvorhaben ist zonenkonform.</w:t>
      </w:r>
    </w:p>
    <w:p w14:paraId="5A7AE732" w14:textId="46749C83" w:rsidR="008142F8" w:rsidRPr="00D65871" w:rsidRDefault="008142F8" w:rsidP="008142F8">
      <w:pPr>
        <w:pStyle w:val="berschrift2"/>
        <w:rPr>
          <w:rFonts w:cs="Arial"/>
          <w:color w:val="000000" w:themeColor="text1"/>
          <w:szCs w:val="22"/>
          <w:lang w:eastAsia="de-DE"/>
        </w:rPr>
      </w:pPr>
      <w:r w:rsidRPr="00D65871">
        <w:rPr>
          <w:rFonts w:cs="Arial"/>
          <w:color w:val="000000" w:themeColor="text1"/>
          <w:szCs w:val="22"/>
        </w:rPr>
        <w:t>Das Vorhaben liegt ausserhalb der Bauzone. Das Amt für Gemeinden und Raumordnung entscheidet hier über die Zonenkonformität und über Ausnahmegesuche</w:t>
      </w:r>
      <w:r w:rsidR="00AB15EB" w:rsidRPr="00D65871">
        <w:rPr>
          <w:rFonts w:cs="Arial"/>
          <w:color w:val="000000" w:themeColor="text1"/>
          <w:szCs w:val="22"/>
        </w:rPr>
        <w:t>.</w:t>
      </w:r>
      <w:r w:rsidRPr="00D65871">
        <w:rPr>
          <w:rStyle w:val="Funotenzeichen"/>
          <w:rFonts w:cs="Arial"/>
          <w:color w:val="000000" w:themeColor="text1"/>
          <w:szCs w:val="22"/>
        </w:rPr>
        <w:footnoteReference w:id="11"/>
      </w:r>
      <w:r w:rsidRPr="00D65871">
        <w:rPr>
          <w:rFonts w:cs="Arial"/>
          <w:color w:val="000000" w:themeColor="text1"/>
          <w:szCs w:val="22"/>
        </w:rPr>
        <w:t xml:space="preserve"> Mit Verfügung vom </w:t>
      </w:r>
      <w:r w:rsidRPr="00D65871">
        <w:rPr>
          <w:rFonts w:cs="Arial"/>
          <w:color w:val="000000" w:themeColor="text1"/>
          <w:szCs w:val="22"/>
        </w:rPr>
        <w:fldChar w:fldCharType="begin">
          <w:ffData>
            <w:name w:val=""/>
            <w:enabled/>
            <w:calcOnExit w:val="0"/>
            <w:ddList>
              <w:listEntry w:val="(Datum)"/>
            </w:ddList>
          </w:ffData>
        </w:fldChar>
      </w:r>
      <w:r w:rsidRPr="00D65871">
        <w:rPr>
          <w:rFonts w:cs="Arial"/>
          <w:color w:val="000000" w:themeColor="text1"/>
          <w:szCs w:val="22"/>
        </w:rPr>
        <w:instrText xml:space="preserve"> FORMDROPDOWN </w:instrText>
      </w:r>
      <w:r w:rsidR="00BC705E">
        <w:rPr>
          <w:rFonts w:cs="Arial"/>
          <w:color w:val="000000" w:themeColor="text1"/>
          <w:szCs w:val="22"/>
        </w:rPr>
      </w:r>
      <w:r w:rsidR="00BC705E">
        <w:rPr>
          <w:rFonts w:cs="Arial"/>
          <w:color w:val="000000" w:themeColor="text1"/>
          <w:szCs w:val="22"/>
        </w:rPr>
        <w:fldChar w:fldCharType="separate"/>
      </w:r>
      <w:r w:rsidRPr="00D65871">
        <w:rPr>
          <w:rFonts w:cs="Arial"/>
          <w:color w:val="000000" w:themeColor="text1"/>
          <w:szCs w:val="22"/>
        </w:rPr>
        <w:fldChar w:fldCharType="end"/>
      </w:r>
      <w:r w:rsidRPr="00D65871">
        <w:rPr>
          <w:rFonts w:cs="Arial"/>
          <w:color w:val="000000" w:themeColor="text1"/>
          <w:szCs w:val="22"/>
        </w:rPr>
        <w:t xml:space="preserve"> hat dieses </w:t>
      </w:r>
      <w:r w:rsidRPr="00D65871">
        <w:rPr>
          <w:rFonts w:cs="Arial"/>
          <w:color w:val="000000" w:themeColor="text1"/>
          <w:szCs w:val="22"/>
          <w:highlight w:val="yellow"/>
        </w:rPr>
        <w:t xml:space="preserve">die Ausnahmebewilligung erteilt </w:t>
      </w:r>
      <w:r w:rsidRPr="00D65871">
        <w:rPr>
          <w:rFonts w:cs="Arial"/>
          <w:color w:val="FF0000"/>
          <w:szCs w:val="22"/>
          <w:highlight w:val="yellow"/>
        </w:rPr>
        <w:t xml:space="preserve">oder </w:t>
      </w:r>
      <w:r w:rsidRPr="00D65871">
        <w:rPr>
          <w:rFonts w:cs="Arial"/>
          <w:color w:val="000000" w:themeColor="text1"/>
          <w:szCs w:val="22"/>
          <w:highlight w:val="yellow"/>
        </w:rPr>
        <w:t>festgestellt, dass das Vorhaben zonenkonform ist.</w:t>
      </w:r>
      <w:r w:rsidRPr="00D65871">
        <w:rPr>
          <w:rFonts w:cs="Arial"/>
          <w:color w:val="000000" w:themeColor="text1"/>
          <w:szCs w:val="22"/>
        </w:rPr>
        <w:t xml:space="preserve"> </w:t>
      </w:r>
    </w:p>
    <w:p w14:paraId="54110354" w14:textId="77777777" w:rsidR="004949D5" w:rsidRPr="00D65871" w:rsidRDefault="004949D5" w:rsidP="004949D5">
      <w:pPr>
        <w:pStyle w:val="berschrift2"/>
        <w:rPr>
          <w:rFonts w:cs="Arial"/>
          <w:color w:val="FF0000"/>
          <w:szCs w:val="22"/>
          <w:lang w:eastAsia="de-DE"/>
        </w:rPr>
      </w:pPr>
      <w:r w:rsidRPr="00D65871">
        <w:rPr>
          <w:rFonts w:cs="Arial"/>
          <w:color w:val="FF0000"/>
          <w:szCs w:val="22"/>
        </w:rPr>
        <w:t>Zur Einsprache ist befugt, wer durch das Bauvorhaben unmittelbar in eigenen schutzwürdigen Interessen betroffen ist, d.h. wer persönlich vom Bauvorhaben in höherem Masse als die Allgemeinheit berührt wird.</w:t>
      </w:r>
      <w:r w:rsidRPr="00D65871">
        <w:rPr>
          <w:rStyle w:val="Funotenzeichen"/>
          <w:rFonts w:cs="Arial"/>
          <w:color w:val="FF0000"/>
          <w:szCs w:val="22"/>
        </w:rPr>
        <w:footnoteReference w:id="12"/>
      </w:r>
    </w:p>
    <w:p w14:paraId="2BB99884" w14:textId="77777777" w:rsidR="004949D5" w:rsidRPr="00D65871" w:rsidRDefault="004949D5" w:rsidP="004949D5">
      <w:pPr>
        <w:pStyle w:val="berschrift2"/>
        <w:rPr>
          <w:rFonts w:cs="Arial"/>
          <w:color w:val="FF0000"/>
          <w:szCs w:val="22"/>
          <w:lang w:eastAsia="de-DE"/>
        </w:rPr>
      </w:pPr>
      <w:r w:rsidRPr="00D65871">
        <w:rPr>
          <w:rFonts w:cs="Arial"/>
          <w:color w:val="FF0000"/>
          <w:szCs w:val="22"/>
        </w:rPr>
        <w:t>Private Organisationen sind ausserdem zur „ideellen Verbandsbeschwerde“ berechtigt, wenn sie juristische Personen sind, die rein ideelle Zwecke verfolgen.</w:t>
      </w:r>
      <w:r w:rsidRPr="00D65871">
        <w:rPr>
          <w:rStyle w:val="Funotenzeichen"/>
          <w:rFonts w:cs="Arial"/>
          <w:color w:val="FF0000"/>
          <w:szCs w:val="22"/>
        </w:rPr>
        <w:footnoteReference w:id="13"/>
      </w:r>
      <w:r w:rsidRPr="00D65871">
        <w:rPr>
          <w:rFonts w:cs="Arial"/>
          <w:color w:val="FF0000"/>
          <w:szCs w:val="22"/>
        </w:rPr>
        <w:t xml:space="preserve"> Sie können nur Rügen zur Wahrung ihres statutarischen Zweckes – in Rechtsbereichen, die seit mindestens zehn Jahren zu diesem gehören – geltend machen.</w:t>
      </w:r>
      <w:r w:rsidRPr="00D65871">
        <w:rPr>
          <w:rStyle w:val="Funotenzeichen"/>
          <w:rFonts w:cs="Arial"/>
          <w:color w:val="FF0000"/>
          <w:szCs w:val="22"/>
        </w:rPr>
        <w:footnoteReference w:id="14"/>
      </w:r>
    </w:p>
    <w:p w14:paraId="0A1CC21E" w14:textId="77777777" w:rsidR="004949D5" w:rsidRPr="00D65871" w:rsidRDefault="004949D5" w:rsidP="004949D5">
      <w:pPr>
        <w:pStyle w:val="berschrift2"/>
        <w:rPr>
          <w:rFonts w:cs="Arial"/>
          <w:color w:val="FF0000"/>
          <w:szCs w:val="22"/>
          <w:lang w:eastAsia="de-DE"/>
        </w:rPr>
      </w:pPr>
      <w:r w:rsidRPr="00D65871">
        <w:rPr>
          <w:rFonts w:cs="Arial"/>
          <w:color w:val="FF0000"/>
          <w:szCs w:val="22"/>
        </w:rPr>
        <w:t xml:space="preserve">In einer besonders nahen Beziehung zur Streitsache stehen naturgemäss die Nachbarn des Baugrundstücks. Unter Nachbarn versteht die Verwaltungs- und Gerichtspraxis vorab die Eigentümerinnen und Eigentümer von Nachbarsgrundstücken sowie Personen, die an solchen Grundstücken dinglich berechtigt sind. In der Regel wird auch die Einsprachebefugnis der Mieter und Pächter von Nachbarliegenschaften anerkannt. Nachbargrundstücke sind anstossende Grundstücke sowie solche, die bloss durch einen Verkehrsträger vom Baugrundstück getrennt sind. Die Nachbarschaft reicht überdies soweit wie die allfälligen nachteiligen Auswirkungen eines Bauvorhabens. </w:t>
      </w:r>
    </w:p>
    <w:p w14:paraId="0C4FBB4A" w14:textId="4A9C1220" w:rsidR="004949D5" w:rsidRPr="00D65871" w:rsidRDefault="000120C0" w:rsidP="004949D5">
      <w:pPr>
        <w:pStyle w:val="berschrift2"/>
        <w:rPr>
          <w:rFonts w:cs="Arial"/>
          <w:color w:val="FF0000"/>
          <w:szCs w:val="22"/>
          <w:lang w:eastAsia="de-DE"/>
        </w:rPr>
      </w:pPr>
      <w:r w:rsidRPr="00D65871">
        <w:rPr>
          <w:rFonts w:cs="Arial"/>
          <w:color w:val="FF0000"/>
          <w:szCs w:val="22"/>
        </w:rPr>
        <w:fldChar w:fldCharType="begin">
          <w:ffData>
            <w:name w:val=""/>
            <w:enabled/>
            <w:calcOnExit w:val="0"/>
            <w:ddList>
              <w:listEntry w:val="Der Einsprecher kann"/>
              <w:listEntry w:val="Die Einsprecherin kann"/>
              <w:listEntry w:val="Die Einsprechenden können"/>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004949D5" w:rsidRPr="00D65871">
        <w:rPr>
          <w:rFonts w:cs="Arial"/>
          <w:color w:val="FF0000"/>
          <w:szCs w:val="22"/>
        </w:rPr>
        <w:t xml:space="preserve">als </w:t>
      </w:r>
      <w:r w:rsidRPr="00D65871">
        <w:rPr>
          <w:rFonts w:cs="Arial"/>
          <w:color w:val="FF0000"/>
          <w:szCs w:val="22"/>
        </w:rPr>
        <w:fldChar w:fldCharType="begin">
          <w:ffData>
            <w:name w:val=""/>
            <w:enabled/>
            <w:calcOnExit w:val="0"/>
            <w:ddList>
              <w:listEntry w:val="Nachbar"/>
              <w:listEntry w:val="Nachbarin"/>
              <w:listEntry w:val="Nachbarn"/>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004949D5" w:rsidRPr="00D65871">
        <w:rPr>
          <w:rFonts w:cs="Arial"/>
          <w:color w:val="FF0000"/>
          <w:szCs w:val="22"/>
        </w:rPr>
        <w:t xml:space="preserve"> eigene schützenswerte Interessen</w:t>
      </w:r>
      <w:r w:rsidR="00F908F4" w:rsidRPr="00D65871">
        <w:rPr>
          <w:rFonts w:cs="Arial"/>
          <w:color w:val="FF0000"/>
          <w:szCs w:val="22"/>
        </w:rPr>
        <w:t xml:space="preserve"> </w:t>
      </w:r>
      <w:r w:rsidR="004949D5" w:rsidRPr="00D65871">
        <w:rPr>
          <w:rFonts w:cs="Arial"/>
          <w:color w:val="FF0000"/>
          <w:szCs w:val="22"/>
        </w:rPr>
        <w:t xml:space="preserve">geltend machen, weshalb </w:t>
      </w:r>
      <w:r w:rsidRPr="00D65871">
        <w:rPr>
          <w:rFonts w:cs="Arial"/>
          <w:color w:val="FF0000"/>
          <w:szCs w:val="22"/>
        </w:rPr>
        <w:fldChar w:fldCharType="begin">
          <w:ffData>
            <w:name w:val=""/>
            <w:enabled/>
            <w:calcOnExit w:val="0"/>
            <w:ddList>
              <w:listEntry w:val="er"/>
              <w:listEntry w:val="sie"/>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004949D5" w:rsidRPr="00D65871">
        <w:rPr>
          <w:rFonts w:cs="Arial"/>
          <w:color w:val="FF0000"/>
          <w:szCs w:val="22"/>
        </w:rPr>
        <w:t xml:space="preserve">zur Einsprache legitimiert </w:t>
      </w:r>
      <w:r w:rsidRPr="00D65871">
        <w:rPr>
          <w:rFonts w:cs="Arial"/>
          <w:color w:val="FF0000"/>
          <w:szCs w:val="22"/>
        </w:rPr>
        <w:fldChar w:fldCharType="begin">
          <w:ffData>
            <w:name w:val=""/>
            <w:enabled/>
            <w:calcOnExit w:val="0"/>
            <w:ddList>
              <w:listEntry w:val="ist"/>
              <w:listEntry w:val="sind"/>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004949D5" w:rsidRPr="00D65871">
        <w:rPr>
          <w:rFonts w:cs="Arial"/>
          <w:color w:val="FF0000"/>
          <w:szCs w:val="22"/>
        </w:rPr>
        <w:t>.</w:t>
      </w:r>
    </w:p>
    <w:p w14:paraId="69D0B6CF" w14:textId="279BDE00" w:rsidR="004949D5" w:rsidRPr="00D65871" w:rsidRDefault="004949D5" w:rsidP="004949D5">
      <w:pPr>
        <w:pStyle w:val="berschrift2"/>
        <w:rPr>
          <w:rFonts w:cs="Arial"/>
          <w:color w:val="FF0000"/>
          <w:szCs w:val="22"/>
          <w:lang w:eastAsia="de-DE"/>
        </w:rPr>
      </w:pPr>
      <w:r w:rsidRPr="00D65871">
        <w:rPr>
          <w:rFonts w:cs="Arial"/>
          <w:color w:val="FF0000"/>
          <w:szCs w:val="22"/>
        </w:rPr>
        <w:fldChar w:fldCharType="begin">
          <w:ffData>
            <w:name w:val=""/>
            <w:enabled/>
            <w:calcOnExit w:val="0"/>
            <w:ddList>
              <w:listEntry w:val="Der Einsprecher"/>
              <w:listEntry w:val="Die Einsprecherin"/>
              <w:listEntry w:val="Die Einsprechenden"/>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Name/n)"/>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w:t>
      </w:r>
      <w:r w:rsidRPr="00D65871">
        <w:rPr>
          <w:rFonts w:cs="Arial"/>
          <w:color w:val="FF0000"/>
          <w:szCs w:val="22"/>
        </w:rPr>
        <w:fldChar w:fldCharType="begin">
          <w:ffData>
            <w:name w:val=""/>
            <w:enabled/>
            <w:calcOnExit w:val="0"/>
            <w:ddList>
              <w:listEntry w:val="erfüllt"/>
              <w:listEntry w:val="erfüllen"/>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diese Kriterien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Deshalb </w:t>
      </w:r>
      <w:r w:rsidR="000120C0" w:rsidRPr="00D65871">
        <w:rPr>
          <w:rFonts w:cs="Arial"/>
          <w:color w:val="FF0000"/>
          <w:szCs w:val="22"/>
        </w:rPr>
        <w:fldChar w:fldCharType="begin">
          <w:ffData>
            <w:name w:val=""/>
            <w:enabled/>
            <w:calcOnExit w:val="0"/>
            <w:ddList>
              <w:listEntry w:val="ist er"/>
              <w:listEntry w:val="ist sie"/>
              <w:listEntry w:val="sind sie"/>
            </w:ddList>
          </w:ffData>
        </w:fldChar>
      </w:r>
      <w:r w:rsidR="000120C0"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000120C0" w:rsidRPr="00D65871">
        <w:rPr>
          <w:rFonts w:cs="Arial"/>
          <w:color w:val="FF0000"/>
          <w:szCs w:val="22"/>
        </w:rPr>
        <w:fldChar w:fldCharType="end"/>
      </w:r>
      <w:r w:rsidR="000120C0" w:rsidRPr="00D65871">
        <w:rPr>
          <w:rFonts w:cs="Arial"/>
          <w:color w:val="FF0000"/>
          <w:szCs w:val="22"/>
        </w:rPr>
        <w:t xml:space="preserve"> </w:t>
      </w:r>
      <w:r w:rsidRPr="00D65871">
        <w:rPr>
          <w:rFonts w:cs="Arial"/>
          <w:color w:val="FF0000"/>
          <w:szCs w:val="22"/>
        </w:rPr>
        <w:fldChar w:fldCharType="begin">
          <w:ffData>
            <w:name w:val=""/>
            <w:enabled/>
            <w:calcOnExit w:val="0"/>
            <w:ddList>
              <w:listEntry w:val="nicht"/>
            </w:ddList>
          </w:ffData>
        </w:fldChar>
      </w:r>
      <w:r w:rsidRPr="00D65871">
        <w:rPr>
          <w:rFonts w:cs="Arial"/>
          <w:color w:val="FF0000"/>
          <w:szCs w:val="22"/>
        </w:rPr>
        <w:instrText xml:space="preserve"> FORMDROPDOWN </w:instrText>
      </w:r>
      <w:r w:rsidR="00BC705E">
        <w:rPr>
          <w:rFonts w:cs="Arial"/>
          <w:color w:val="FF0000"/>
          <w:szCs w:val="22"/>
        </w:rPr>
      </w:r>
      <w:r w:rsidR="00BC705E">
        <w:rPr>
          <w:rFonts w:cs="Arial"/>
          <w:color w:val="FF0000"/>
          <w:szCs w:val="22"/>
        </w:rPr>
        <w:fldChar w:fldCharType="separate"/>
      </w:r>
      <w:r w:rsidRPr="00D65871">
        <w:rPr>
          <w:rFonts w:cs="Arial"/>
          <w:color w:val="FF0000"/>
          <w:szCs w:val="22"/>
        </w:rPr>
        <w:fldChar w:fldCharType="end"/>
      </w:r>
      <w:r w:rsidRPr="00D65871">
        <w:rPr>
          <w:rFonts w:cs="Arial"/>
          <w:color w:val="FF0000"/>
          <w:szCs w:val="22"/>
        </w:rPr>
        <w:t xml:space="preserve"> zur Einsprache legitimiert.</w:t>
      </w:r>
    </w:p>
    <w:p w14:paraId="0702147F" w14:textId="77777777" w:rsidR="004949D5" w:rsidRPr="00D65871" w:rsidRDefault="004949D5" w:rsidP="004949D5">
      <w:pPr>
        <w:pStyle w:val="berschrift2"/>
        <w:rPr>
          <w:rFonts w:cs="Arial"/>
          <w:color w:val="FF0000"/>
          <w:szCs w:val="22"/>
          <w:lang w:eastAsia="de-DE"/>
        </w:rPr>
      </w:pPr>
      <w:r w:rsidRPr="00D65871">
        <w:rPr>
          <w:rFonts w:cs="Arial"/>
          <w:color w:val="FF0000"/>
          <w:szCs w:val="22"/>
        </w:rPr>
        <w:t>Die Rechtsverwahrung bezweckt die Orientierung der Gesuchstellenden und der Behörden über Privatrechte, welche durch das Bauvorhaben berührt werden, sowie über Entschädigungsansprüche, die daraus abgeleitet werden könnten.</w:t>
      </w:r>
      <w:r w:rsidRPr="00D65871">
        <w:rPr>
          <w:rStyle w:val="Funotenzeichen"/>
          <w:rFonts w:cs="Arial"/>
          <w:color w:val="FF0000"/>
          <w:szCs w:val="22"/>
        </w:rPr>
        <w:footnoteReference w:id="15"/>
      </w:r>
      <w:r w:rsidRPr="00D65871">
        <w:rPr>
          <w:rFonts w:cs="Arial"/>
          <w:color w:val="FF0000"/>
          <w:szCs w:val="22"/>
        </w:rPr>
        <w:t xml:space="preserve"> Über die Rechtsverwahrung ist im Bauentscheid nicht zu urteilen. Sie ist lediglich zur Orientierung der Gesuchstellenden festzuhalten. Die Bauherrschaft soll mit der Rechtsverwahrung erfahren, welche Forderungen in einem späteren Zeitpunkt noch auf sie zukommen könnten. Die Rechtsverwahrungen werden deshalb im Bauentscheid angemerkt.</w:t>
      </w:r>
    </w:p>
    <w:p w14:paraId="75D8F1D3" w14:textId="77777777" w:rsidR="004949D5" w:rsidRPr="00D65871" w:rsidRDefault="004949D5" w:rsidP="004949D5">
      <w:pPr>
        <w:pStyle w:val="berschrift2"/>
        <w:rPr>
          <w:rFonts w:cs="Arial"/>
          <w:color w:val="FF0000"/>
          <w:szCs w:val="22"/>
          <w:lang w:eastAsia="de-DE"/>
        </w:rPr>
      </w:pPr>
      <w:r w:rsidRPr="00D65871">
        <w:rPr>
          <w:rFonts w:cs="Arial"/>
          <w:color w:val="FF0000"/>
          <w:szCs w:val="22"/>
        </w:rPr>
        <w:t>Soweit Lastenausgleichsbegehren angemeldet wurden, ist darüber nicht im Baubewilligungsverfahren zu entscheiden.</w:t>
      </w:r>
      <w:r w:rsidRPr="00D65871">
        <w:rPr>
          <w:rStyle w:val="Funotenzeichen"/>
          <w:rFonts w:cs="Arial"/>
          <w:color w:val="FF0000"/>
          <w:szCs w:val="22"/>
        </w:rPr>
        <w:footnoteReference w:id="16"/>
      </w:r>
      <w:r w:rsidRPr="00D65871">
        <w:rPr>
          <w:rFonts w:cs="Arial"/>
          <w:color w:val="FF0000"/>
          <w:szCs w:val="22"/>
        </w:rPr>
        <w:t xml:space="preserve"> Die Baupolizeibehörde der Gemeinde ist anzuweisen, den allenfalls Berechtigten den Baubeginn unter Hinweis auf die dreimonatige Klagefrist mitzuteilen.</w:t>
      </w:r>
    </w:p>
    <w:p w14:paraId="1EC21381" w14:textId="05FF05CE" w:rsidR="004949D5" w:rsidRPr="00D65871" w:rsidRDefault="004949D5" w:rsidP="004949D5">
      <w:pPr>
        <w:pStyle w:val="berschrift2"/>
        <w:rPr>
          <w:rFonts w:cs="Arial"/>
          <w:szCs w:val="22"/>
          <w:lang w:eastAsia="de-DE"/>
        </w:rPr>
      </w:pPr>
      <w:r w:rsidRPr="00D65871">
        <w:rPr>
          <w:rFonts w:cs="Arial"/>
          <w:szCs w:val="22"/>
        </w:rPr>
        <w:t>Die Baubewilligungsbehörde kann eine Einigungsverhandlung durchführen.</w:t>
      </w:r>
      <w:r w:rsidRPr="00D65871">
        <w:rPr>
          <w:rStyle w:val="Funotenzeichen"/>
          <w:rFonts w:cs="Arial"/>
          <w:szCs w:val="22"/>
        </w:rPr>
        <w:footnoteReference w:id="17"/>
      </w:r>
      <w:r w:rsidRPr="00D65871">
        <w:rPr>
          <w:rFonts w:cs="Arial"/>
          <w:szCs w:val="22"/>
        </w:rPr>
        <w:t xml:space="preserve"> Diese fand am </w:t>
      </w:r>
      <w:r w:rsidRPr="00D65871">
        <w:rPr>
          <w:rFonts w:cs="Arial"/>
          <w:szCs w:val="22"/>
        </w:rPr>
        <w:fldChar w:fldCharType="begin">
          <w:ffData>
            <w:name w:val=""/>
            <w:enabled/>
            <w:calcOnExit w:val="0"/>
            <w:ddList>
              <w:listEntry w:val="(Datum)"/>
            </w:ddList>
          </w:ffData>
        </w:fldChar>
      </w:r>
      <w:r w:rsidRPr="00D65871">
        <w:rPr>
          <w:rFonts w:cs="Arial"/>
          <w:szCs w:val="22"/>
        </w:rPr>
        <w:instrText xml:space="preserve"> FORMDROPDOWN </w:instrText>
      </w:r>
      <w:r w:rsidR="00BC705E">
        <w:rPr>
          <w:rFonts w:cs="Arial"/>
          <w:szCs w:val="22"/>
        </w:rPr>
      </w:r>
      <w:r w:rsidR="00BC705E">
        <w:rPr>
          <w:rFonts w:cs="Arial"/>
          <w:szCs w:val="22"/>
        </w:rPr>
        <w:fldChar w:fldCharType="separate"/>
      </w:r>
      <w:r w:rsidRPr="00D65871">
        <w:rPr>
          <w:rFonts w:cs="Arial"/>
          <w:szCs w:val="22"/>
        </w:rPr>
        <w:fldChar w:fldCharType="end"/>
      </w:r>
      <w:r w:rsidRPr="00D65871">
        <w:rPr>
          <w:rFonts w:cs="Arial"/>
          <w:szCs w:val="22"/>
        </w:rPr>
        <w:t xml:space="preserve"> statt. </w:t>
      </w:r>
      <w:r w:rsidR="000120C0" w:rsidRPr="00D65871">
        <w:rPr>
          <w:rFonts w:cs="Arial"/>
          <w:color w:val="FF0000"/>
          <w:szCs w:val="22"/>
        </w:rPr>
        <w:t>oder</w:t>
      </w:r>
      <w:r w:rsidRPr="00D65871">
        <w:rPr>
          <w:rFonts w:cs="Arial"/>
          <w:color w:val="FF0000"/>
          <w:szCs w:val="22"/>
        </w:rPr>
        <w:t xml:space="preserve"> </w:t>
      </w:r>
      <w:r w:rsidRPr="00D65871">
        <w:rPr>
          <w:rFonts w:cs="Arial"/>
          <w:szCs w:val="22"/>
        </w:rPr>
        <w:t>Da die Einhaltung der öffentlich-rechtlichen Vorschriften von Amtes wegen zu prüfen ist und im vorliegenden Baubewilligungsverfahren die entscheidrelevanten Fakten bekannt sind, wurde auf eine solche Verhandlung verzichtet.</w:t>
      </w:r>
    </w:p>
    <w:p w14:paraId="2E6E4535" w14:textId="77777777" w:rsidR="00072617" w:rsidRPr="00D65871" w:rsidRDefault="00072617" w:rsidP="00072617">
      <w:pPr>
        <w:pStyle w:val="berschrift2"/>
        <w:rPr>
          <w:rFonts w:cs="Arial"/>
          <w:szCs w:val="22"/>
          <w:lang w:eastAsia="de-DE"/>
        </w:rPr>
      </w:pPr>
      <w:r w:rsidRPr="00D65871">
        <w:rPr>
          <w:rFonts w:cs="Arial"/>
          <w:szCs w:val="22"/>
        </w:rPr>
        <w:t>Beurteilung der Einspracherügen:</w:t>
      </w:r>
    </w:p>
    <w:p w14:paraId="5761BF52" w14:textId="77777777" w:rsidR="00072617" w:rsidRPr="00D65871" w:rsidRDefault="00072617" w:rsidP="00212D23">
      <w:pPr>
        <w:pStyle w:val="AufzhlungVerfgung"/>
        <w:numPr>
          <w:ilvl w:val="0"/>
          <w:numId w:val="0"/>
        </w:numPr>
        <w:ind w:left="709"/>
        <w:rPr>
          <w:rFonts w:cs="Arial"/>
          <w:lang w:eastAsia="de-DE"/>
        </w:rPr>
      </w:pPr>
    </w:p>
    <w:p w14:paraId="5BF5880D" w14:textId="77777777" w:rsidR="00072617" w:rsidRPr="00D65871" w:rsidRDefault="00072617" w:rsidP="00212D23">
      <w:pPr>
        <w:pStyle w:val="AufzhlungVerfgung"/>
        <w:numPr>
          <w:ilvl w:val="0"/>
          <w:numId w:val="0"/>
        </w:numPr>
        <w:ind w:left="709"/>
        <w:rPr>
          <w:rFonts w:cs="Arial"/>
          <w:lang w:eastAsia="de-DE"/>
        </w:rPr>
      </w:pPr>
    </w:p>
    <w:p w14:paraId="75713DB3" w14:textId="77777777" w:rsidR="00072617" w:rsidRPr="00D65871" w:rsidRDefault="00072617" w:rsidP="00212D23">
      <w:pPr>
        <w:pStyle w:val="AufzhlungVerfgung"/>
        <w:numPr>
          <w:ilvl w:val="0"/>
          <w:numId w:val="0"/>
        </w:numPr>
        <w:ind w:left="709"/>
        <w:rPr>
          <w:rFonts w:cs="Arial"/>
          <w:lang w:eastAsia="de-DE"/>
        </w:rPr>
      </w:pPr>
    </w:p>
    <w:p w14:paraId="34839899" w14:textId="77777777" w:rsidR="00072617" w:rsidRPr="00D65871" w:rsidRDefault="00072617" w:rsidP="00072617">
      <w:pPr>
        <w:pStyle w:val="berschrift2"/>
        <w:rPr>
          <w:rFonts w:cs="Arial"/>
          <w:color w:val="FF0000"/>
          <w:szCs w:val="22"/>
        </w:rPr>
      </w:pPr>
      <w:r w:rsidRPr="00D65871">
        <w:rPr>
          <w:rFonts w:cs="Arial"/>
          <w:color w:val="FF0000"/>
          <w:szCs w:val="22"/>
        </w:rPr>
        <w:t>Fischereirechtliche Bewilligung</w:t>
      </w:r>
    </w:p>
    <w:p w14:paraId="3781FB27" w14:textId="61801779" w:rsidR="00072617" w:rsidRPr="00D65871" w:rsidRDefault="00072617" w:rsidP="00072617">
      <w:pPr>
        <w:pStyle w:val="Standardeinzug"/>
        <w:rPr>
          <w:rFonts w:cs="Arial"/>
        </w:rPr>
      </w:pPr>
      <w:r w:rsidRPr="00D65871">
        <w:rPr>
          <w:rFonts w:cs="Arial"/>
          <w:highlight w:val="yellow"/>
        </w:rPr>
        <w:t>WIEDERGABE SITUATION.</w:t>
      </w:r>
      <w:r w:rsidRPr="00D65871">
        <w:rPr>
          <w:rFonts w:cs="Arial"/>
        </w:rPr>
        <w:t xml:space="preserve"> Eingriffe in die Gewässer, ihren Wasserhaushalt oder ihren Verlauf sowie Eingriffe in die Ufer und den Grund von Gewässern erfordern eine fischereirechtliche Bewilligung, soweit sie die Interessen der Fischerei berühren.</w:t>
      </w:r>
      <w:r w:rsidRPr="00D65871">
        <w:rPr>
          <w:rStyle w:val="Funotenzeichen"/>
          <w:rFonts w:cs="Arial"/>
        </w:rPr>
        <w:footnoteReference w:id="18"/>
      </w:r>
      <w:r w:rsidRPr="00D65871">
        <w:rPr>
          <w:rFonts w:cs="Arial"/>
        </w:rPr>
        <w:t xml:space="preserve"> Das Fischereiinspektorat beantragt mit Amtsbericht Fischerei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die fischereirechtliche Bewilligung mit Bedingungen und Auflagen zu erteilen. Der Beurteilung des Fischereiinspektorats kann gefolgt werden. Die fischereirechtliche Bewilligung wird erteilt.</w:t>
      </w:r>
    </w:p>
    <w:p w14:paraId="108CCB48" w14:textId="77777777" w:rsidR="00072617" w:rsidRPr="00D65871" w:rsidRDefault="00072617" w:rsidP="00072617">
      <w:pPr>
        <w:pStyle w:val="berschrift2"/>
        <w:rPr>
          <w:rFonts w:cs="Arial"/>
          <w:color w:val="FF0000"/>
          <w:szCs w:val="22"/>
          <w:lang w:eastAsia="de-DE"/>
        </w:rPr>
      </w:pPr>
      <w:r w:rsidRPr="00D65871">
        <w:rPr>
          <w:rFonts w:cs="Arial"/>
          <w:color w:val="FF0000"/>
          <w:szCs w:val="22"/>
          <w:lang w:eastAsia="de-DE"/>
        </w:rPr>
        <w:t>Wasserbaupolizeibewilligung</w:t>
      </w:r>
    </w:p>
    <w:p w14:paraId="045F40E8" w14:textId="0385D535" w:rsidR="00072617" w:rsidRPr="00D65871" w:rsidRDefault="005B1F2E" w:rsidP="00072617">
      <w:pPr>
        <w:pStyle w:val="Standardeinzug"/>
        <w:rPr>
          <w:rFonts w:cs="Arial"/>
        </w:rPr>
      </w:pPr>
      <w:r w:rsidRPr="00D65871">
        <w:rPr>
          <w:rFonts w:cs="Arial"/>
          <w:highlight w:val="yellow"/>
        </w:rPr>
        <w:t>WIEDERGABE SITUATION.</w:t>
      </w:r>
      <w:r w:rsidRPr="00D65871">
        <w:rPr>
          <w:rFonts w:cs="Arial"/>
        </w:rPr>
        <w:t xml:space="preserve"> Bauten und Anlagen im oder am Gewässer, über oder unter dem Gewässer und im Gewässerraum </w:t>
      </w:r>
      <w:r w:rsidR="00D51E3D" w:rsidRPr="00D65871">
        <w:rPr>
          <w:rFonts w:cs="Arial"/>
        </w:rPr>
        <w:t xml:space="preserve">brauchen </w:t>
      </w:r>
      <w:r w:rsidRPr="00D65871">
        <w:rPr>
          <w:rFonts w:cs="Arial"/>
        </w:rPr>
        <w:t>einer Wasserbaupolizeibewilligung.</w:t>
      </w:r>
      <w:r w:rsidRPr="00D65871">
        <w:rPr>
          <w:rStyle w:val="Funotenzeichen"/>
          <w:rFonts w:cs="Arial"/>
        </w:rPr>
        <w:footnoteReference w:id="19"/>
      </w:r>
      <w:r w:rsidRPr="00D65871">
        <w:rPr>
          <w:rFonts w:cs="Arial"/>
        </w:rPr>
        <w:t xml:space="preserve"> Diese kann erteilt werden, wenn das Vorhaben das Gewässer, den Gewässerunterhalt und den Wasserbau nicht beeinträchtigt.</w:t>
      </w:r>
    </w:p>
    <w:p w14:paraId="5549BD27" w14:textId="06ACB180" w:rsidR="005B1F2E" w:rsidRPr="00D65871" w:rsidRDefault="00D970E3" w:rsidP="00072617">
      <w:pPr>
        <w:pStyle w:val="Standardeinzug"/>
        <w:rPr>
          <w:rFonts w:cs="Arial"/>
        </w:rPr>
      </w:pPr>
      <w:r w:rsidRPr="00D65871">
        <w:rPr>
          <w:rFonts w:cs="Arial"/>
        </w:rPr>
        <w:t>E</w:t>
      </w:r>
      <w:r w:rsidR="005B1F2E" w:rsidRPr="00D65871">
        <w:rPr>
          <w:rFonts w:cs="Arial"/>
        </w:rPr>
        <w:t>in Gewässer, der Gewässerunterhalt und der Wasserbau</w:t>
      </w:r>
      <w:r w:rsidRPr="00D65871">
        <w:rPr>
          <w:rFonts w:cs="Arial"/>
        </w:rPr>
        <w:t xml:space="preserve"> gelten</w:t>
      </w:r>
      <w:r w:rsidR="005B1F2E" w:rsidRPr="00D65871">
        <w:rPr>
          <w:rFonts w:cs="Arial"/>
        </w:rPr>
        <w:t xml:space="preserve"> insbesondere als beeinträchtigt, wenn </w:t>
      </w:r>
      <w:r w:rsidRPr="00D65871">
        <w:rPr>
          <w:rFonts w:cs="Arial"/>
        </w:rPr>
        <w:t xml:space="preserve">das </w:t>
      </w:r>
      <w:r w:rsidR="005B1F2E" w:rsidRPr="00D65871">
        <w:rPr>
          <w:rFonts w:cs="Arial"/>
        </w:rPr>
        <w:t>Gewässer eingedolt oder überdeckt wird oder wenn infolge des Vorhabens künftig zusätzliche Aufwendungen bei Wasserbau oder Gewässerunterhalt zu erwarten sind</w:t>
      </w:r>
      <w:r w:rsidRPr="00D65871">
        <w:rPr>
          <w:rFonts w:cs="Arial"/>
        </w:rPr>
        <w:t>.</w:t>
      </w:r>
      <w:r w:rsidR="005B1F2E" w:rsidRPr="00D65871">
        <w:rPr>
          <w:rStyle w:val="Funotenzeichen"/>
          <w:rFonts w:cs="Arial"/>
        </w:rPr>
        <w:footnoteReference w:id="20"/>
      </w:r>
      <w:r w:rsidR="005B1F2E" w:rsidRPr="00D65871">
        <w:rPr>
          <w:rFonts w:cs="Arial"/>
        </w:rPr>
        <w:t xml:space="preserve"> Somit beansprucht das Bauvorhaben eine Ausnahmebewilligung. Ausnahmen sind möglich, wenn ein wichtiger Grund vorliegt und keine überwiegenden Interessen entgegenstehen</w:t>
      </w:r>
      <w:r w:rsidR="005B1F2E" w:rsidRPr="00D65871">
        <w:rPr>
          <w:rStyle w:val="Funotenzeichen"/>
          <w:rFonts w:cs="Arial"/>
        </w:rPr>
        <w:footnoteReference w:id="21"/>
      </w:r>
      <w:r w:rsidR="005B1F2E" w:rsidRPr="00D65871">
        <w:rPr>
          <w:rFonts w:cs="Arial"/>
        </w:rPr>
        <w:t>.</w:t>
      </w:r>
    </w:p>
    <w:p w14:paraId="08EA55D7" w14:textId="77777777" w:rsidR="005B1F2E" w:rsidRPr="00D65871" w:rsidRDefault="005B1F2E" w:rsidP="00072617">
      <w:pPr>
        <w:pStyle w:val="Standardeinzug"/>
        <w:rPr>
          <w:rFonts w:cs="Arial"/>
        </w:rPr>
      </w:pPr>
      <w:r w:rsidRPr="00D65871">
        <w:rPr>
          <w:rFonts w:cs="Arial"/>
          <w:highlight w:val="yellow"/>
        </w:rPr>
        <w:t>WIEDERGABE BEURTEILUNG DES OIK</w:t>
      </w:r>
    </w:p>
    <w:p w14:paraId="20EBD653" w14:textId="35C4E463" w:rsidR="005B1F2E" w:rsidRPr="00D65871" w:rsidRDefault="005B1F2E" w:rsidP="00072617">
      <w:pPr>
        <w:pStyle w:val="Standardeinzug"/>
        <w:rPr>
          <w:rFonts w:cs="Arial"/>
        </w:rPr>
      </w:pPr>
      <w:r w:rsidRPr="00D65871">
        <w:rPr>
          <w:rFonts w:cs="Arial"/>
        </w:rPr>
        <w:t xml:space="preserve">Der Oberingenieurkreis </w:t>
      </w:r>
      <w:r w:rsidRPr="00D65871">
        <w:rPr>
          <w:rFonts w:cs="Arial"/>
        </w:rPr>
        <w:fldChar w:fldCharType="begin">
          <w:ffData>
            <w:name w:val=""/>
            <w:enabled/>
            <w:calcOnExit w:val="0"/>
            <w:ddList>
              <w:listEntry w:val="l"/>
              <w:listEntry w:val="ll"/>
              <w:listEntry w:val="lll"/>
              <w:listEntry w:val="lV"/>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beantragt in seinem Amtsbericht Wasserbaupolizei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die </w:t>
      </w:r>
      <w:r w:rsidRPr="00D65871">
        <w:rPr>
          <w:rFonts w:cs="Arial"/>
          <w:color w:val="FF0000"/>
        </w:rPr>
        <w:t>Ausnahmebewilligung für die Überdeckung eines Gewässers</w:t>
      </w:r>
      <w:r w:rsidRPr="00D65871">
        <w:rPr>
          <w:rStyle w:val="Funotenzeichen"/>
          <w:rFonts w:cs="Arial"/>
          <w:color w:val="FF0000"/>
        </w:rPr>
        <w:footnoteReference w:id="22"/>
      </w:r>
      <w:r w:rsidRPr="00D65871">
        <w:rPr>
          <w:rFonts w:cs="Arial"/>
          <w:color w:val="FF0000"/>
        </w:rPr>
        <w:t xml:space="preserve"> </w:t>
      </w:r>
      <w:r w:rsidRPr="00D65871">
        <w:rPr>
          <w:rFonts w:cs="Arial"/>
        </w:rPr>
        <w:t>und die wasserbaupolizeiliche Ausnahmebewilligung zu erteilen, da ein wichtiger Grund für das Vorhaben vorliegt und keine überwiegenden Interessen entgegenstehen.</w:t>
      </w:r>
      <w:r w:rsidR="00EE18ED" w:rsidRPr="00D65871">
        <w:rPr>
          <w:rStyle w:val="Funotenzeichen"/>
          <w:rFonts w:cs="Arial"/>
        </w:rPr>
        <w:footnoteReference w:id="23"/>
      </w:r>
      <w:r w:rsidRPr="00D65871">
        <w:rPr>
          <w:rFonts w:cs="Arial"/>
        </w:rPr>
        <w:t xml:space="preserve"> Den Ausführungen des </w:t>
      </w:r>
      <w:r w:rsidR="001337A2" w:rsidRPr="00D65871">
        <w:rPr>
          <w:rFonts w:cs="Arial"/>
        </w:rPr>
        <w:t xml:space="preserve">Oberingenieurkreis </w:t>
      </w:r>
      <w:r w:rsidR="001337A2" w:rsidRPr="00D65871">
        <w:rPr>
          <w:rFonts w:cs="Arial"/>
        </w:rPr>
        <w:fldChar w:fldCharType="begin">
          <w:ffData>
            <w:name w:val=""/>
            <w:enabled/>
            <w:calcOnExit w:val="0"/>
            <w:ddList>
              <w:listEntry w:val="l"/>
              <w:listEntry w:val="ll"/>
              <w:listEntry w:val="lll"/>
              <w:listEntry w:val="lV"/>
            </w:ddList>
          </w:ffData>
        </w:fldChar>
      </w:r>
      <w:r w:rsidR="001337A2" w:rsidRPr="00D65871">
        <w:rPr>
          <w:rFonts w:cs="Arial"/>
        </w:rPr>
        <w:instrText xml:space="preserve"> FORMDROPDOWN </w:instrText>
      </w:r>
      <w:r w:rsidR="00BC705E">
        <w:rPr>
          <w:rFonts w:cs="Arial"/>
        </w:rPr>
      </w:r>
      <w:r w:rsidR="00BC705E">
        <w:rPr>
          <w:rFonts w:cs="Arial"/>
        </w:rPr>
        <w:fldChar w:fldCharType="separate"/>
      </w:r>
      <w:r w:rsidR="001337A2" w:rsidRPr="00D65871">
        <w:rPr>
          <w:rFonts w:cs="Arial"/>
        </w:rPr>
        <w:fldChar w:fldCharType="end"/>
      </w:r>
      <w:r w:rsidR="001337A2" w:rsidRPr="00D65871">
        <w:rPr>
          <w:rFonts w:cs="Arial"/>
        </w:rPr>
        <w:t xml:space="preserve"> </w:t>
      </w:r>
      <w:r w:rsidRPr="00D65871">
        <w:rPr>
          <w:rFonts w:cs="Arial"/>
        </w:rPr>
        <w:t xml:space="preserve">kann gefolgt werden. Die wasserbaupolizeiliche Bewilligung </w:t>
      </w:r>
      <w:r w:rsidRPr="00D65871">
        <w:rPr>
          <w:rFonts w:cs="Arial"/>
          <w:color w:val="FF0000"/>
        </w:rPr>
        <w:t xml:space="preserve">sowie die Ausnahmebewilligung </w:t>
      </w:r>
      <w:r w:rsidRPr="00D65871">
        <w:rPr>
          <w:rFonts w:cs="Arial"/>
        </w:rPr>
        <w:t>werden erteilt.</w:t>
      </w:r>
      <w:r w:rsidR="00104A33" w:rsidRPr="00D65871">
        <w:rPr>
          <w:rStyle w:val="Funotenzeichen"/>
          <w:rFonts w:cs="Arial"/>
        </w:rPr>
        <w:footnoteReference w:id="24"/>
      </w:r>
    </w:p>
    <w:p w14:paraId="1289F0FE" w14:textId="56EF225E" w:rsidR="005B1F2E" w:rsidRPr="00D65871" w:rsidRDefault="005B1F2E" w:rsidP="00072617">
      <w:pPr>
        <w:pStyle w:val="Standardeinzug"/>
        <w:rPr>
          <w:rFonts w:cs="Arial"/>
        </w:rPr>
      </w:pPr>
      <w:r w:rsidRPr="00D65871">
        <w:rPr>
          <w:rFonts w:cs="Arial"/>
          <w:color w:val="FF0000"/>
        </w:rPr>
        <w:t xml:space="preserve">(oder wenn keine Ausnahme erforderlich ist:) </w:t>
      </w:r>
      <w:r w:rsidRPr="00D65871">
        <w:rPr>
          <w:rFonts w:cs="Arial"/>
        </w:rPr>
        <w:t>Die Voraussetzungen für die Erteilung einer Wasserbaupolizeibewilligung werden durch das kantonale Tiefbauamt geprüft. Dieses kommt zum Schluss, dass das Vorhaben keinem Tatbestand gemäss Art. 39</w:t>
      </w:r>
      <w:r w:rsidR="004537C3" w:rsidRPr="00D65871">
        <w:rPr>
          <w:rFonts w:cs="Arial"/>
        </w:rPr>
        <w:t>a Abs. 1</w:t>
      </w:r>
      <w:r w:rsidRPr="00D65871">
        <w:rPr>
          <w:rFonts w:cs="Arial"/>
        </w:rPr>
        <w:t xml:space="preserve"> Bst. a-h WBV entspricht. Der </w:t>
      </w:r>
      <w:r w:rsidR="001337A2" w:rsidRPr="00D65871">
        <w:rPr>
          <w:rFonts w:cs="Arial"/>
        </w:rPr>
        <w:t xml:space="preserve">Oberingenieurkreis </w:t>
      </w:r>
      <w:r w:rsidR="001337A2" w:rsidRPr="00D65871">
        <w:rPr>
          <w:rFonts w:cs="Arial"/>
        </w:rPr>
        <w:fldChar w:fldCharType="begin">
          <w:ffData>
            <w:name w:val=""/>
            <w:enabled/>
            <w:calcOnExit w:val="0"/>
            <w:ddList>
              <w:listEntry w:val="l"/>
              <w:listEntry w:val="ll"/>
              <w:listEntry w:val="lll"/>
              <w:listEntry w:val="lV"/>
            </w:ddList>
          </w:ffData>
        </w:fldChar>
      </w:r>
      <w:r w:rsidR="001337A2" w:rsidRPr="00D65871">
        <w:rPr>
          <w:rFonts w:cs="Arial"/>
        </w:rPr>
        <w:instrText xml:space="preserve"> FORMDROPDOWN </w:instrText>
      </w:r>
      <w:r w:rsidR="00BC705E">
        <w:rPr>
          <w:rFonts w:cs="Arial"/>
        </w:rPr>
      </w:r>
      <w:r w:rsidR="00BC705E">
        <w:rPr>
          <w:rFonts w:cs="Arial"/>
        </w:rPr>
        <w:fldChar w:fldCharType="separate"/>
      </w:r>
      <w:r w:rsidR="001337A2" w:rsidRPr="00D65871">
        <w:rPr>
          <w:rFonts w:cs="Arial"/>
        </w:rPr>
        <w:fldChar w:fldCharType="end"/>
      </w:r>
      <w:r w:rsidR="001337A2" w:rsidRPr="00D65871">
        <w:rPr>
          <w:rFonts w:cs="Arial"/>
        </w:rPr>
        <w:t xml:space="preserve"> </w:t>
      </w:r>
      <w:r w:rsidRPr="00D65871">
        <w:rPr>
          <w:rFonts w:cs="Arial"/>
        </w:rPr>
        <w:t xml:space="preserve">beantragt dementsprechend in seinem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die Wasserbaupolizeibewilligung für das projektierte Bauvorhaben unter Auflagen zu erteilen. Die Baubewilligungsbehörde kann der Beurteilung des </w:t>
      </w:r>
      <w:r w:rsidR="001337A2" w:rsidRPr="00D65871">
        <w:rPr>
          <w:rFonts w:cs="Arial"/>
        </w:rPr>
        <w:t xml:space="preserve">Oberingenieurkreis </w:t>
      </w:r>
      <w:r w:rsidR="001337A2" w:rsidRPr="00D65871">
        <w:rPr>
          <w:rFonts w:cs="Arial"/>
        </w:rPr>
        <w:fldChar w:fldCharType="begin">
          <w:ffData>
            <w:name w:val=""/>
            <w:enabled/>
            <w:calcOnExit w:val="0"/>
            <w:ddList>
              <w:listEntry w:val="l"/>
              <w:listEntry w:val="ll"/>
              <w:listEntry w:val="lll"/>
              <w:listEntry w:val="lV"/>
            </w:ddList>
          </w:ffData>
        </w:fldChar>
      </w:r>
      <w:r w:rsidR="001337A2" w:rsidRPr="00D65871">
        <w:rPr>
          <w:rFonts w:cs="Arial"/>
        </w:rPr>
        <w:instrText xml:space="preserve"> FORMDROPDOWN </w:instrText>
      </w:r>
      <w:r w:rsidR="00BC705E">
        <w:rPr>
          <w:rFonts w:cs="Arial"/>
        </w:rPr>
      </w:r>
      <w:r w:rsidR="00BC705E">
        <w:rPr>
          <w:rFonts w:cs="Arial"/>
        </w:rPr>
        <w:fldChar w:fldCharType="separate"/>
      </w:r>
      <w:r w:rsidR="001337A2" w:rsidRPr="00D65871">
        <w:rPr>
          <w:rFonts w:cs="Arial"/>
        </w:rPr>
        <w:fldChar w:fldCharType="end"/>
      </w:r>
      <w:r w:rsidR="001337A2" w:rsidRPr="00D65871">
        <w:rPr>
          <w:rFonts w:cs="Arial"/>
        </w:rPr>
        <w:t xml:space="preserve"> </w:t>
      </w:r>
      <w:r w:rsidRPr="00D65871">
        <w:rPr>
          <w:rFonts w:cs="Arial"/>
        </w:rPr>
        <w:t xml:space="preserve">folgen. Die Nebenbestimmungen des </w:t>
      </w:r>
      <w:r w:rsidR="001337A2" w:rsidRPr="00D65871">
        <w:rPr>
          <w:rFonts w:cs="Arial"/>
        </w:rPr>
        <w:t xml:space="preserve">Oberingenieurkreis </w:t>
      </w:r>
      <w:r w:rsidR="001337A2" w:rsidRPr="00D65871">
        <w:rPr>
          <w:rFonts w:cs="Arial"/>
        </w:rPr>
        <w:fldChar w:fldCharType="begin">
          <w:ffData>
            <w:name w:val=""/>
            <w:enabled/>
            <w:calcOnExit w:val="0"/>
            <w:ddList>
              <w:listEntry w:val="l"/>
              <w:listEntry w:val="ll"/>
              <w:listEntry w:val="lll"/>
              <w:listEntry w:val="lV"/>
            </w:ddList>
          </w:ffData>
        </w:fldChar>
      </w:r>
      <w:r w:rsidR="001337A2" w:rsidRPr="00D65871">
        <w:rPr>
          <w:rFonts w:cs="Arial"/>
        </w:rPr>
        <w:instrText xml:space="preserve"> FORMDROPDOWN </w:instrText>
      </w:r>
      <w:r w:rsidR="00BC705E">
        <w:rPr>
          <w:rFonts w:cs="Arial"/>
        </w:rPr>
      </w:r>
      <w:r w:rsidR="00BC705E">
        <w:rPr>
          <w:rFonts w:cs="Arial"/>
        </w:rPr>
        <w:fldChar w:fldCharType="separate"/>
      </w:r>
      <w:r w:rsidR="001337A2" w:rsidRPr="00D65871">
        <w:rPr>
          <w:rFonts w:cs="Arial"/>
        </w:rPr>
        <w:fldChar w:fldCharType="end"/>
      </w:r>
      <w:r w:rsidR="001337A2" w:rsidRPr="00D65871">
        <w:rPr>
          <w:rFonts w:cs="Arial"/>
        </w:rPr>
        <w:t xml:space="preserve"> </w:t>
      </w:r>
      <w:r w:rsidRPr="00D65871">
        <w:rPr>
          <w:rFonts w:cs="Arial"/>
        </w:rPr>
        <w:t>werden in den Entscheid aufgenommen.</w:t>
      </w:r>
    </w:p>
    <w:p w14:paraId="12F3A551" w14:textId="77777777" w:rsidR="001337A2" w:rsidRPr="00D65871" w:rsidRDefault="001337A2" w:rsidP="001337A2">
      <w:pPr>
        <w:pStyle w:val="berschrift2"/>
        <w:rPr>
          <w:rFonts w:cs="Arial"/>
          <w:color w:val="FF0000"/>
          <w:szCs w:val="22"/>
          <w:lang w:eastAsia="de-DE"/>
        </w:rPr>
      </w:pPr>
      <w:r w:rsidRPr="00D65871">
        <w:rPr>
          <w:rFonts w:cs="Arial"/>
          <w:color w:val="FF0000"/>
          <w:szCs w:val="22"/>
          <w:lang w:eastAsia="de-DE"/>
        </w:rPr>
        <w:t>Unterschreiten des Waldabstandes</w:t>
      </w:r>
    </w:p>
    <w:p w14:paraId="2819C0DC" w14:textId="2A12AD4C" w:rsidR="001337A2" w:rsidRPr="00D65871" w:rsidRDefault="001337A2" w:rsidP="001337A2">
      <w:pPr>
        <w:pStyle w:val="Standardeinzug"/>
        <w:rPr>
          <w:rFonts w:cs="Arial"/>
        </w:rPr>
      </w:pPr>
      <w:r w:rsidRPr="00D65871">
        <w:rPr>
          <w:rFonts w:cs="Arial"/>
        </w:rPr>
        <w:t>Geplante Bauvorhaben, welche sich in unmittelbarer Waldnähe befinden, bedürfen einer Prüfung der zuständigen Waldabteilung.</w:t>
      </w:r>
      <w:r w:rsidR="006271AF" w:rsidRPr="00D65871">
        <w:rPr>
          <w:rStyle w:val="Funotenzeichen"/>
          <w:rFonts w:cs="Arial"/>
        </w:rPr>
        <w:footnoteReference w:id="25"/>
      </w:r>
      <w:r w:rsidRPr="00D65871">
        <w:rPr>
          <w:rFonts w:cs="Arial"/>
        </w:rPr>
        <w:t xml:space="preserve"> Die</w:t>
      </w:r>
      <w:r w:rsidR="00C378FE" w:rsidRPr="00D65871">
        <w:rPr>
          <w:rFonts w:cs="Arial"/>
        </w:rPr>
        <w:t>se</w:t>
      </w:r>
      <w:r w:rsidRPr="00D65871">
        <w:rPr>
          <w:rFonts w:cs="Arial"/>
        </w:rPr>
        <w:t xml:space="preserve"> beantragt mit ihrem Amtsbericht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die waldrechtliche Bewilligung zu erteilen. Diesem Antrag kann gefolgt werden. Die waldrechtliche Bewilligung für den unterschrittenen Waldabstand wird erteilt.</w:t>
      </w:r>
    </w:p>
    <w:p w14:paraId="7F0886BE" w14:textId="77777777" w:rsidR="001337A2" w:rsidRPr="00D65871" w:rsidRDefault="00D87FF4" w:rsidP="00D87FF4">
      <w:pPr>
        <w:pStyle w:val="berschrift2"/>
        <w:rPr>
          <w:rFonts w:cs="Arial"/>
          <w:color w:val="FF0000"/>
          <w:szCs w:val="22"/>
          <w:lang w:eastAsia="de-DE"/>
        </w:rPr>
      </w:pPr>
      <w:r w:rsidRPr="00D65871">
        <w:rPr>
          <w:rFonts w:cs="Arial"/>
          <w:color w:val="FF0000"/>
          <w:szCs w:val="22"/>
          <w:lang w:eastAsia="de-DE"/>
        </w:rPr>
        <w:t>Waldrodung mit Ersatzaufforstung; Nachteilige Nutzung (nichtforstliche Kleinbaute und Anlage im Wald)</w:t>
      </w:r>
    </w:p>
    <w:p w14:paraId="05262A87" w14:textId="77777777" w:rsidR="00D87FF4" w:rsidRPr="00D65871" w:rsidRDefault="00D87FF4" w:rsidP="00D87FF4">
      <w:pPr>
        <w:pStyle w:val="Standardeinzug"/>
        <w:rPr>
          <w:rFonts w:cs="Arial"/>
        </w:rPr>
      </w:pPr>
      <w:r w:rsidRPr="00D65871">
        <w:rPr>
          <w:rFonts w:cs="Arial"/>
        </w:rPr>
        <w:t>Geplante Bauvorhaben, welche sich im Wald befinden bzw. eine Rodung beanspruchen, bedürfen einer Prüfung der zuständigen Waldabteilung.</w:t>
      </w:r>
    </w:p>
    <w:p w14:paraId="243A2821" w14:textId="4A39EF7B" w:rsidR="00D87FF4" w:rsidRPr="00D65871" w:rsidRDefault="00D87FF4" w:rsidP="00D87FF4">
      <w:pPr>
        <w:pStyle w:val="Standardeinzug"/>
        <w:rPr>
          <w:rFonts w:cs="Arial"/>
        </w:rPr>
      </w:pPr>
      <w:r w:rsidRPr="00D65871">
        <w:rPr>
          <w:rFonts w:cs="Arial"/>
        </w:rPr>
        <w:t xml:space="preserve">Die </w:t>
      </w:r>
      <w:r w:rsidR="00C378FE" w:rsidRPr="00D65871">
        <w:rPr>
          <w:rFonts w:cs="Arial"/>
        </w:rPr>
        <w:t xml:space="preserve">zuständige </w:t>
      </w:r>
      <w:r w:rsidRPr="00D65871">
        <w:rPr>
          <w:rFonts w:cs="Arial"/>
        </w:rPr>
        <w:t xml:space="preserve">Waldabteilung beurteilt in ihrem Amtsbericht Wald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die </w:t>
      </w:r>
      <w:r w:rsidR="002B4901" w:rsidRPr="00D65871">
        <w:rPr>
          <w:rFonts w:cs="Arial"/>
        </w:rPr>
        <w:t>Vo</w:t>
      </w:r>
      <w:r w:rsidRPr="00D65871">
        <w:rPr>
          <w:rFonts w:cs="Arial"/>
        </w:rPr>
        <w:t>raussetzungen zur Erteilung einer Rodungsbewilligung</w:t>
      </w:r>
      <w:r w:rsidRPr="00D65871">
        <w:rPr>
          <w:rStyle w:val="Funotenzeichen"/>
          <w:rFonts w:cs="Arial"/>
        </w:rPr>
        <w:footnoteReference w:id="26"/>
      </w:r>
      <w:r w:rsidRPr="00D65871">
        <w:rPr>
          <w:rFonts w:cs="Arial"/>
        </w:rPr>
        <w:t xml:space="preserve"> sowie für die nichtforstliche Kleinbaute</w:t>
      </w:r>
      <w:r w:rsidRPr="00D65871">
        <w:rPr>
          <w:rStyle w:val="Funotenzeichen"/>
          <w:rFonts w:cs="Arial"/>
        </w:rPr>
        <w:footnoteReference w:id="27"/>
      </w:r>
      <w:r w:rsidRPr="00D65871">
        <w:rPr>
          <w:rFonts w:cs="Arial"/>
        </w:rPr>
        <w:t xml:space="preserve"> unter Berücksichtigung von Bedingungen und Auflagen als erfüllt.</w:t>
      </w:r>
    </w:p>
    <w:p w14:paraId="66223E79" w14:textId="3DAD21E5" w:rsidR="00D87FF4" w:rsidRPr="00D65871" w:rsidRDefault="00D87FF4" w:rsidP="00D87FF4">
      <w:pPr>
        <w:pStyle w:val="Standardeinzug"/>
        <w:rPr>
          <w:rFonts w:cs="Arial"/>
        </w:rPr>
      </w:pPr>
      <w:r w:rsidRPr="00D65871">
        <w:rPr>
          <w:rFonts w:cs="Arial"/>
        </w:rPr>
        <w:t xml:space="preserve">Die </w:t>
      </w:r>
      <w:r w:rsidR="00C378FE" w:rsidRPr="00D65871">
        <w:rPr>
          <w:rFonts w:cs="Arial"/>
        </w:rPr>
        <w:t xml:space="preserve">zuständige </w:t>
      </w:r>
      <w:r w:rsidRPr="00D65871">
        <w:rPr>
          <w:rFonts w:cs="Arial"/>
        </w:rPr>
        <w:t>Waldabteilung weist in ihrem Amtsbericht Wald zudem darauf hin, die raumplanerischen Voraussetzungen seien zu berücksichtigen. Die Ausnahmebewilligung gemäss Verfügung des AGR</w:t>
      </w:r>
      <w:r w:rsidR="00581067" w:rsidRPr="00D65871">
        <w:rPr>
          <w:rStyle w:val="Funotenzeichen"/>
          <w:rFonts w:cs="Arial"/>
        </w:rPr>
        <w:footnoteReference w:id="28"/>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liegt vor.</w:t>
      </w:r>
      <w:r w:rsidR="003865FD" w:rsidRPr="00D65871">
        <w:rPr>
          <w:rStyle w:val="Funotenzeichen"/>
          <w:rFonts w:cs="Arial"/>
        </w:rPr>
        <w:footnoteReference w:id="29"/>
      </w:r>
    </w:p>
    <w:p w14:paraId="4AC3828C" w14:textId="1C0B1400" w:rsidR="00D87FF4" w:rsidRPr="00D65871" w:rsidRDefault="00D87FF4" w:rsidP="00D87FF4">
      <w:pPr>
        <w:pStyle w:val="Standardeinzug"/>
        <w:rPr>
          <w:rFonts w:cs="Arial"/>
        </w:rPr>
      </w:pPr>
      <w:r w:rsidRPr="00D65871">
        <w:rPr>
          <w:rFonts w:cs="Arial"/>
        </w:rPr>
        <w:t xml:space="preserve">Der Beurteilung der </w:t>
      </w:r>
      <w:r w:rsidR="00C378FE" w:rsidRPr="00D65871">
        <w:rPr>
          <w:rFonts w:cs="Arial"/>
        </w:rPr>
        <w:t xml:space="preserve">zuständigen </w:t>
      </w:r>
      <w:r w:rsidRPr="00D65871">
        <w:rPr>
          <w:rFonts w:cs="Arial"/>
        </w:rPr>
        <w:t xml:space="preserve">Waldabteilung wird gefolgt. Die Rodungsbewilligung sowie die Bewilligung für nichtforstliche Kleinbauten und –anlagen werden erteilt. Die Bedingungen und Auflagen der Waldabteilung </w:t>
      </w:r>
      <w:r w:rsidRPr="00D65871">
        <w:rPr>
          <w:rFonts w:cs="Arial"/>
        </w:rPr>
        <w:fldChar w:fldCharType="begin">
          <w:ffData>
            <w:name w:val=""/>
            <w:enabled/>
            <w:calcOnExit w:val="0"/>
            <w:ddList>
              <w:listEntry w:val="Mittelland"/>
              <w:listEntry w:val="Alpen"/>
              <w:listEntry w:val="Voralpen"/>
              <w:listEntry w:val="Berner Jura"/>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werden in den Entscheid aufgenommen.</w:t>
      </w:r>
    </w:p>
    <w:p w14:paraId="4973FF7D" w14:textId="5F814839" w:rsidR="00D87FF4" w:rsidRPr="00D65871" w:rsidRDefault="00D87FF4" w:rsidP="00D87FF4">
      <w:pPr>
        <w:pStyle w:val="Standardeinzug"/>
        <w:rPr>
          <w:rFonts w:cs="Arial"/>
        </w:rPr>
      </w:pPr>
      <w:r w:rsidRPr="00D65871">
        <w:rPr>
          <w:rFonts w:cs="Arial"/>
        </w:rPr>
        <w:t>Der Entscheid wird zudem dem BAFU</w:t>
      </w:r>
      <w:r w:rsidR="00581067" w:rsidRPr="00D65871">
        <w:rPr>
          <w:rStyle w:val="Funotenzeichen"/>
          <w:rFonts w:cs="Arial"/>
        </w:rPr>
        <w:footnoteReference w:id="30"/>
      </w:r>
      <w:r w:rsidRPr="00D65871">
        <w:rPr>
          <w:rFonts w:cs="Arial"/>
        </w:rPr>
        <w:t xml:space="preserve"> eröffnet, da dieses gegen alle kantonalen Rodungsbewilligungen ein gesetzliches Beschwerderecht hat.</w:t>
      </w:r>
      <w:r w:rsidRPr="00D65871">
        <w:rPr>
          <w:rStyle w:val="Funotenzeichen"/>
          <w:rFonts w:cs="Arial"/>
        </w:rPr>
        <w:footnoteReference w:id="31"/>
      </w:r>
      <w:r w:rsidRPr="00D65871">
        <w:rPr>
          <w:rFonts w:cs="Arial"/>
        </w:rPr>
        <w:t xml:space="preserve"> </w:t>
      </w:r>
      <w:r w:rsidRPr="00D65871">
        <w:rPr>
          <w:rFonts w:cs="Arial"/>
          <w:highlight w:val="yellow"/>
        </w:rPr>
        <w:t>(Nur bei Rodung, nicht nötig, wenn nur nichtforstliche Kleinbaute im Wald betroffen ist)</w:t>
      </w:r>
      <w:r w:rsidRPr="00D65871">
        <w:rPr>
          <w:rFonts w:cs="Arial"/>
        </w:rPr>
        <w:t>.</w:t>
      </w:r>
    </w:p>
    <w:p w14:paraId="021D34F5" w14:textId="7AF816E3" w:rsidR="00D87FF4" w:rsidRPr="00D65871" w:rsidRDefault="00D87FF4" w:rsidP="00D87FF4">
      <w:pPr>
        <w:pStyle w:val="berschrift2"/>
        <w:rPr>
          <w:rFonts w:cs="Arial"/>
          <w:color w:val="FF0000"/>
          <w:szCs w:val="22"/>
          <w:lang w:eastAsia="de-DE"/>
        </w:rPr>
      </w:pPr>
      <w:r w:rsidRPr="00D65871">
        <w:rPr>
          <w:rFonts w:cs="Arial"/>
          <w:color w:val="FF0000"/>
          <w:szCs w:val="22"/>
          <w:lang w:eastAsia="de-DE"/>
        </w:rPr>
        <w:t xml:space="preserve">Bauen im Gewässerraum </w:t>
      </w:r>
    </w:p>
    <w:p w14:paraId="6130A4A7" w14:textId="0D5EF0EC" w:rsidR="00503A7F" w:rsidRPr="00D65871" w:rsidRDefault="00D87FF4" w:rsidP="00D87FF4">
      <w:pPr>
        <w:pStyle w:val="Standardeinzug"/>
        <w:rPr>
          <w:rFonts w:cs="Arial"/>
        </w:rPr>
      </w:pPr>
      <w:r w:rsidRPr="00D65871">
        <w:rPr>
          <w:rFonts w:cs="Arial"/>
        </w:rPr>
        <w:t>Im Gewässerraum dürfen nur standortgebundene, im öffentlichen Interesse liegende Anlagen wie Fuss- und Wanderwege, Flusskraftwerke oder Brücken erstellt werden.</w:t>
      </w:r>
      <w:r w:rsidR="00503A7F" w:rsidRPr="00D65871">
        <w:rPr>
          <w:rStyle w:val="Funotenzeichen"/>
          <w:rFonts w:cs="Arial"/>
        </w:rPr>
        <w:footnoteReference w:id="32"/>
      </w:r>
      <w:r w:rsidRPr="00D65871">
        <w:rPr>
          <w:rFonts w:cs="Arial"/>
        </w:rPr>
        <w:t xml:space="preserve"> Sofern keine überwiegenden Interessen entgegenstehen, kann die Behörde ausserdem </w:t>
      </w:r>
      <w:r w:rsidR="003865FD" w:rsidRPr="00D65871">
        <w:rPr>
          <w:rFonts w:cs="Arial"/>
        </w:rPr>
        <w:t>bestimmte</w:t>
      </w:r>
      <w:r w:rsidR="00503A7F" w:rsidRPr="00D65871">
        <w:rPr>
          <w:rFonts w:cs="Arial"/>
        </w:rPr>
        <w:t xml:space="preserve"> Vorhaben </w:t>
      </w:r>
      <w:r w:rsidR="00304833" w:rsidRPr="00D65871">
        <w:rPr>
          <w:rFonts w:cs="Arial"/>
        </w:rPr>
        <w:t xml:space="preserve">im Sinne einer Ermächtigungsklausel </w:t>
      </w:r>
      <w:r w:rsidRPr="00D65871">
        <w:rPr>
          <w:rFonts w:cs="Arial"/>
        </w:rPr>
        <w:t>bewilligen.</w:t>
      </w:r>
      <w:r w:rsidR="003865FD" w:rsidRPr="00D65871">
        <w:rPr>
          <w:rStyle w:val="Funotenzeichen"/>
          <w:rFonts w:cs="Arial"/>
        </w:rPr>
        <w:footnoteReference w:id="33"/>
      </w:r>
      <w:r w:rsidRPr="00D65871">
        <w:rPr>
          <w:rFonts w:cs="Arial"/>
        </w:rPr>
        <w:t xml:space="preserve"> </w:t>
      </w:r>
      <w:r w:rsidRPr="00D65871">
        <w:rPr>
          <w:rFonts w:cs="Arial"/>
          <w:highlight w:val="yellow"/>
        </w:rPr>
        <w:t>(KEINE „AUSNAHMEBEWILLIGUNG“, ERMÄCHTIGUNGSKLAUSEL)</w:t>
      </w:r>
      <w:r w:rsidR="00503A7F" w:rsidRPr="00D65871">
        <w:rPr>
          <w:rFonts w:cs="Arial"/>
          <w:highlight w:val="yellow"/>
        </w:rPr>
        <w:t xml:space="preserve"> </w:t>
      </w:r>
      <w:r w:rsidR="00503A7F" w:rsidRPr="00D65871">
        <w:rPr>
          <w:rFonts w:cs="Arial"/>
        </w:rPr>
        <w:t>Beim vorliege</w:t>
      </w:r>
      <w:r w:rsidR="002B4901" w:rsidRPr="00D65871">
        <w:rPr>
          <w:rFonts w:cs="Arial"/>
        </w:rPr>
        <w:t xml:space="preserve">nden Projekt handelt es sich um </w:t>
      </w:r>
      <w:r w:rsidR="002B4901" w:rsidRPr="00D65871">
        <w:rPr>
          <w:rFonts w:cs="Arial"/>
        </w:rPr>
        <w:fldChar w:fldCharType="begin">
          <w:ffData>
            <w:name w:val=""/>
            <w:enabled/>
            <w:calcOnExit w:val="0"/>
            <w:ddList>
              <w:listEntry w:val="ein"/>
              <w:listEntry w:val="kein"/>
            </w:ddList>
          </w:ffData>
        </w:fldChar>
      </w:r>
      <w:r w:rsidR="002B4901" w:rsidRPr="00D65871">
        <w:rPr>
          <w:rFonts w:cs="Arial"/>
        </w:rPr>
        <w:instrText xml:space="preserve"> FORMDROPDOWN </w:instrText>
      </w:r>
      <w:r w:rsidR="00BC705E">
        <w:rPr>
          <w:rFonts w:cs="Arial"/>
        </w:rPr>
      </w:r>
      <w:r w:rsidR="00BC705E">
        <w:rPr>
          <w:rFonts w:cs="Arial"/>
        </w:rPr>
        <w:fldChar w:fldCharType="separate"/>
      </w:r>
      <w:r w:rsidR="002B4901" w:rsidRPr="00D65871">
        <w:rPr>
          <w:rFonts w:cs="Arial"/>
        </w:rPr>
        <w:fldChar w:fldCharType="end"/>
      </w:r>
      <w:r w:rsidR="00304833" w:rsidRPr="00D65871">
        <w:rPr>
          <w:rFonts w:cs="Arial"/>
        </w:rPr>
        <w:t xml:space="preserve"> ebensolches V</w:t>
      </w:r>
      <w:r w:rsidR="00503A7F" w:rsidRPr="00D65871">
        <w:rPr>
          <w:rFonts w:cs="Arial"/>
        </w:rPr>
        <w:t>orhaben</w:t>
      </w:r>
      <w:r w:rsidR="00304833" w:rsidRPr="00D65871">
        <w:rPr>
          <w:rFonts w:cs="Arial"/>
        </w:rPr>
        <w:t xml:space="preserve">. </w:t>
      </w:r>
    </w:p>
    <w:p w14:paraId="0053A2F0" w14:textId="4935BA58" w:rsidR="00D87FF4" w:rsidRPr="00D65871" w:rsidRDefault="00D87FF4" w:rsidP="00D87FF4">
      <w:pPr>
        <w:pStyle w:val="Standardeinzug"/>
        <w:rPr>
          <w:rFonts w:cs="Arial"/>
        </w:rPr>
      </w:pPr>
      <w:r w:rsidRPr="00D65871">
        <w:rPr>
          <w:rFonts w:cs="Arial"/>
        </w:rPr>
        <w:t xml:space="preserve">Die Amts- und Fachberichte liegen in positivem Sinne vor; Einsprachen gegen die Baute im Gewässerraum wurden keine eingereicht </w:t>
      </w:r>
      <w:r w:rsidRPr="00D65871">
        <w:rPr>
          <w:rFonts w:cs="Arial"/>
          <w:color w:val="FF0000"/>
        </w:rPr>
        <w:t>/ sind öffentlich-rechtlich unbegründet</w:t>
      </w:r>
      <w:r w:rsidRPr="00D65871">
        <w:rPr>
          <w:rFonts w:cs="Arial"/>
        </w:rPr>
        <w:t xml:space="preserve">. Gegen das Bauen im Gewässerraum </w:t>
      </w:r>
      <w:r w:rsidR="00D51E3D" w:rsidRPr="00D65871">
        <w:rPr>
          <w:rFonts w:cs="Arial"/>
        </w:rPr>
        <w:t xml:space="preserve">sprechen </w:t>
      </w:r>
      <w:r w:rsidRPr="00D65871">
        <w:rPr>
          <w:rFonts w:cs="Arial"/>
        </w:rPr>
        <w:t xml:space="preserve">keine entgegenstehenden Interessen. </w:t>
      </w:r>
      <w:r w:rsidR="004140A4" w:rsidRPr="00D65871">
        <w:rPr>
          <w:rFonts w:cs="Arial"/>
          <w:highlight w:val="yellow"/>
        </w:rPr>
        <w:t>Somit liegt ein gesetzlicher Tatbestand vor</w:t>
      </w:r>
      <w:r w:rsidR="000D4411" w:rsidRPr="00D65871">
        <w:rPr>
          <w:rFonts w:cs="Arial"/>
          <w:highlight w:val="yellow"/>
        </w:rPr>
        <w:t xml:space="preserve">, </w:t>
      </w:r>
      <w:r w:rsidR="00304833" w:rsidRPr="00D65871">
        <w:rPr>
          <w:rFonts w:cs="Arial"/>
          <w:highlight w:val="yellow"/>
        </w:rPr>
        <w:t xml:space="preserve">weshalb </w:t>
      </w:r>
      <w:r w:rsidRPr="00D65871">
        <w:rPr>
          <w:rFonts w:cs="Arial"/>
          <w:highlight w:val="yellow"/>
        </w:rPr>
        <w:t>das Vorhaben im Gewässerraum realisiert werden</w:t>
      </w:r>
      <w:r w:rsidR="00304833" w:rsidRPr="00D65871">
        <w:rPr>
          <w:rFonts w:cs="Arial"/>
          <w:highlight w:val="yellow"/>
        </w:rPr>
        <w:t xml:space="preserve"> darf</w:t>
      </w:r>
      <w:r w:rsidR="00304833" w:rsidRPr="00D65871">
        <w:rPr>
          <w:rFonts w:cs="Arial"/>
        </w:rPr>
        <w:t>.</w:t>
      </w:r>
      <w:r w:rsidR="00CB1102" w:rsidRPr="00D65871">
        <w:rPr>
          <w:rStyle w:val="Funotenzeichen"/>
          <w:rFonts w:cs="Arial"/>
        </w:rPr>
        <w:footnoteReference w:id="34"/>
      </w:r>
      <w:r w:rsidR="000D4411" w:rsidRPr="00D65871">
        <w:rPr>
          <w:rFonts w:cs="Arial"/>
        </w:rPr>
        <w:t xml:space="preserve"> </w:t>
      </w:r>
    </w:p>
    <w:p w14:paraId="239E6F03" w14:textId="75C637DD" w:rsidR="00D87FF4" w:rsidRPr="00D65871" w:rsidRDefault="00E60E61" w:rsidP="00D87FF4">
      <w:pPr>
        <w:pStyle w:val="Standardeinzug"/>
        <w:rPr>
          <w:rFonts w:cs="Arial"/>
        </w:rPr>
      </w:pPr>
      <w:r w:rsidRPr="00D65871">
        <w:rPr>
          <w:rFonts w:cs="Arial"/>
          <w:highlight w:val="yellow"/>
        </w:rPr>
        <w:t xml:space="preserve">(ALTERNATIV) </w:t>
      </w:r>
      <w:r w:rsidR="00D87FF4" w:rsidRPr="00D65871">
        <w:rPr>
          <w:rFonts w:cs="Arial"/>
          <w:highlight w:val="yellow"/>
        </w:rPr>
        <w:t xml:space="preserve">Das Bauvorhaben wird als standortgebunden und im öffentlichen Interesse beurteilt. </w:t>
      </w:r>
      <w:r w:rsidR="00D87FF4" w:rsidRPr="00D65871">
        <w:rPr>
          <w:rFonts w:cs="Arial"/>
          <w:highlight w:val="yellow"/>
        </w:rPr>
        <w:fldChar w:fldCharType="begin">
          <w:ffData>
            <w:name w:val=""/>
            <w:enabled/>
            <w:calcOnExit w:val="0"/>
            <w:ddList>
              <w:listEntry w:val="evtl. Begründung"/>
            </w:ddList>
          </w:ffData>
        </w:fldChar>
      </w:r>
      <w:r w:rsidR="00D87FF4" w:rsidRPr="00D65871">
        <w:rPr>
          <w:rFonts w:cs="Arial"/>
          <w:highlight w:val="yellow"/>
        </w:rPr>
        <w:instrText xml:space="preserve"> FORMDROPDOWN </w:instrText>
      </w:r>
      <w:r w:rsidR="00BC705E">
        <w:rPr>
          <w:rFonts w:cs="Arial"/>
          <w:highlight w:val="yellow"/>
        </w:rPr>
      </w:r>
      <w:r w:rsidR="00BC705E">
        <w:rPr>
          <w:rFonts w:cs="Arial"/>
          <w:highlight w:val="yellow"/>
        </w:rPr>
        <w:fldChar w:fldCharType="separate"/>
      </w:r>
      <w:r w:rsidR="00D87FF4" w:rsidRPr="00D65871">
        <w:rPr>
          <w:rFonts w:cs="Arial"/>
          <w:highlight w:val="yellow"/>
        </w:rPr>
        <w:fldChar w:fldCharType="end"/>
      </w:r>
      <w:r w:rsidR="00D87FF4" w:rsidRPr="00D65871">
        <w:rPr>
          <w:rFonts w:cs="Arial"/>
          <w:highlight w:val="yellow"/>
        </w:rPr>
        <w:t>. Somit ist das Bauvorhaben im Gewässerraum zulässig.</w:t>
      </w:r>
    </w:p>
    <w:p w14:paraId="101584CF" w14:textId="77777777" w:rsidR="00D87FF4" w:rsidRPr="00D65871" w:rsidRDefault="00D87FF4" w:rsidP="00D87FF4">
      <w:pPr>
        <w:pStyle w:val="berschrift2"/>
        <w:rPr>
          <w:rFonts w:cs="Arial"/>
          <w:color w:val="FF0000"/>
          <w:szCs w:val="22"/>
          <w:lang w:eastAsia="de-DE"/>
        </w:rPr>
      </w:pPr>
      <w:r w:rsidRPr="00D65871">
        <w:rPr>
          <w:rFonts w:cs="Arial"/>
          <w:color w:val="FF0000"/>
          <w:szCs w:val="22"/>
          <w:lang w:eastAsia="de-DE"/>
        </w:rPr>
        <w:t>Eingriff in Hecken und Feldgehölze</w:t>
      </w:r>
    </w:p>
    <w:p w14:paraId="2494BC56" w14:textId="77777777" w:rsidR="00D87FF4" w:rsidRPr="00D65871" w:rsidRDefault="00D87FF4" w:rsidP="00D87FF4">
      <w:pPr>
        <w:pStyle w:val="Standardeinzug"/>
        <w:rPr>
          <w:rFonts w:cs="Arial"/>
        </w:rPr>
      </w:pPr>
      <w:r w:rsidRPr="00D65871">
        <w:rPr>
          <w:rFonts w:cs="Arial"/>
        </w:rPr>
        <w:t>Hecken und Feldgehölze sind in ihrem Bestand geschützt.</w:t>
      </w:r>
      <w:r w:rsidRPr="00D65871">
        <w:rPr>
          <w:rStyle w:val="Funotenzeichen"/>
          <w:rFonts w:cs="Arial"/>
        </w:rPr>
        <w:footnoteReference w:id="35"/>
      </w:r>
      <w:r w:rsidR="002D656F" w:rsidRPr="00D65871">
        <w:rPr>
          <w:rFonts w:cs="Arial"/>
        </w:rPr>
        <w:t xml:space="preserve"> Der Regierungsstatthalter oder die Regierungsstatthalterin kann eine Ausnahmebewilligung zur Beseitigung einer Hecke oder eines Feldgehölzes erteilen</w:t>
      </w:r>
      <w:r w:rsidR="002D656F" w:rsidRPr="00D65871">
        <w:rPr>
          <w:rStyle w:val="Funotenzeichen"/>
          <w:rFonts w:cs="Arial"/>
        </w:rPr>
        <w:footnoteReference w:id="36"/>
      </w:r>
      <w:r w:rsidR="002D656F" w:rsidRPr="00D65871">
        <w:rPr>
          <w:rFonts w:cs="Arial"/>
        </w:rPr>
        <w:t>, wenn der Fortbestand einer Hecke unter Abwägung der privaten und öffentlichen Interessen der Bauherrschaft nicht mehr zumutbar ist oder wenn überwiegende öffentliche Interessen dies erfordern.</w:t>
      </w:r>
      <w:r w:rsidR="002D656F" w:rsidRPr="00D65871">
        <w:rPr>
          <w:rStyle w:val="Funotenzeichen"/>
          <w:rFonts w:cs="Arial"/>
        </w:rPr>
        <w:footnoteReference w:id="37"/>
      </w:r>
    </w:p>
    <w:p w14:paraId="7909FF7D" w14:textId="7F17C578" w:rsidR="002D656F" w:rsidRPr="00D65871" w:rsidRDefault="002D656F" w:rsidP="002D656F">
      <w:pPr>
        <w:pStyle w:val="Standardeinzug"/>
        <w:rPr>
          <w:rFonts w:cs="Arial"/>
        </w:rPr>
      </w:pPr>
      <w:r w:rsidRPr="00D65871">
        <w:rPr>
          <w:rFonts w:cs="Arial"/>
        </w:rPr>
        <w:t xml:space="preserve">Bauvorhaben, welche Eingriffe in Hecken und Feldgehölze beinhalten, bedürfen einer Prüfung </w:t>
      </w:r>
      <w:r w:rsidR="00B70F77" w:rsidRPr="00D65871">
        <w:rPr>
          <w:rFonts w:cs="Arial"/>
        </w:rPr>
        <w:t>der</w:t>
      </w:r>
      <w:r w:rsidRPr="00D65871">
        <w:rPr>
          <w:rFonts w:cs="Arial"/>
        </w:rPr>
        <w:t xml:space="preserve"> Abteilung Naturförderung (ANF). Diese kommt im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zum Schluss, dass die Standortgebundenheit und das überwiegende Interesse des Vorhabens begründet und die rechtlichen Voraussetzungen für die Erteilung der erforderlichen Ausnahmebewilligung gegeben seien. Dementsprechend beantragt die ANF die naturschutzrechtliche Bewilligung unter Berücksichtigung von Auflagen zu erteilen.</w:t>
      </w:r>
    </w:p>
    <w:p w14:paraId="0F9B4CDC" w14:textId="489D306B" w:rsidR="002D656F" w:rsidRPr="00D65871" w:rsidRDefault="002D656F" w:rsidP="002D656F">
      <w:pPr>
        <w:pStyle w:val="Standardeinzug"/>
        <w:rPr>
          <w:rFonts w:cs="Arial"/>
        </w:rPr>
      </w:pPr>
      <w:r w:rsidRPr="00D65871">
        <w:rPr>
          <w:rFonts w:cs="Arial"/>
        </w:rPr>
        <w:t>Gestützt auf die vorgenannten Erwägungen erweist es sich als verhältnismässig, dem temporären Eingriff in die Hecke zuzustimmen. Die Bauherrschaft ist zu ökologischem Ersatz zu verpflichten</w:t>
      </w:r>
      <w:r w:rsidR="001D028E" w:rsidRPr="00D65871">
        <w:rPr>
          <w:rFonts w:cs="Arial"/>
        </w:rPr>
        <w:t>.</w:t>
      </w:r>
      <w:r w:rsidRPr="00D65871">
        <w:rPr>
          <w:rStyle w:val="Funotenzeichen"/>
          <w:rFonts w:cs="Arial"/>
        </w:rPr>
        <w:footnoteReference w:id="38"/>
      </w:r>
      <w:r w:rsidRPr="00D65871">
        <w:rPr>
          <w:rFonts w:cs="Arial"/>
        </w:rPr>
        <w:t xml:space="preserve"> Entsprechende Nebenbestimmungen sind im Amtsbericht der ANF aufgeführt, welcher als integrierender Bestandteil in den Bauentscheid aufgenommen wird. Der Entscheid wird den beschwerdeberechtigten Organisationen eröffnet</w:t>
      </w:r>
      <w:r w:rsidR="001D028E" w:rsidRPr="00D65871">
        <w:rPr>
          <w:rFonts w:cs="Arial"/>
        </w:rPr>
        <w:t>.</w:t>
      </w:r>
      <w:r w:rsidRPr="00D65871">
        <w:rPr>
          <w:rStyle w:val="Funotenzeichen"/>
          <w:rFonts w:cs="Arial"/>
        </w:rPr>
        <w:footnoteReference w:id="39"/>
      </w:r>
    </w:p>
    <w:p w14:paraId="53E03D82" w14:textId="77777777" w:rsidR="002D656F" w:rsidRPr="00D65871" w:rsidRDefault="002D656F" w:rsidP="002D656F">
      <w:pPr>
        <w:pStyle w:val="berschrift2"/>
        <w:rPr>
          <w:rFonts w:cs="Arial"/>
          <w:color w:val="FF0000"/>
          <w:szCs w:val="22"/>
        </w:rPr>
      </w:pPr>
      <w:r w:rsidRPr="00D65871">
        <w:rPr>
          <w:rFonts w:cs="Arial"/>
          <w:color w:val="FF0000"/>
          <w:szCs w:val="22"/>
        </w:rPr>
        <w:t>Fällen und neu Anpflanzen kommunal geschützter Bäume</w:t>
      </w:r>
    </w:p>
    <w:p w14:paraId="5CA476CC" w14:textId="3734353C" w:rsidR="002D656F" w:rsidRPr="00D65871" w:rsidRDefault="00C52311" w:rsidP="002D656F">
      <w:pPr>
        <w:pStyle w:val="Standardeinzug"/>
        <w:rPr>
          <w:rFonts w:cs="Arial"/>
        </w:rPr>
      </w:pPr>
      <w:r w:rsidRPr="00D65871">
        <w:rPr>
          <w:rFonts w:cs="Arial"/>
        </w:rPr>
        <w:t>D</w:t>
      </w:r>
      <w:r w:rsidR="007D66DC" w:rsidRPr="00D65871">
        <w:rPr>
          <w:rFonts w:cs="Arial"/>
        </w:rPr>
        <w:t xml:space="preserve">er zum </w:t>
      </w:r>
      <w:r w:rsidRPr="00D65871">
        <w:rPr>
          <w:rFonts w:cs="Arial"/>
        </w:rPr>
        <w:t>F</w:t>
      </w:r>
      <w:r w:rsidR="007D66DC" w:rsidRPr="00D65871">
        <w:rPr>
          <w:rFonts w:cs="Arial"/>
        </w:rPr>
        <w:t xml:space="preserve">ällen vorgesehene Baum </w:t>
      </w:r>
      <w:r w:rsidRPr="00D65871">
        <w:rPr>
          <w:rFonts w:cs="Arial"/>
        </w:rPr>
        <w:t xml:space="preserve">ist </w:t>
      </w:r>
      <w:r w:rsidR="007D66DC" w:rsidRPr="00D65871">
        <w:rPr>
          <w:rFonts w:cs="Arial"/>
        </w:rPr>
        <w:t>geschützt</w:t>
      </w:r>
      <w:r w:rsidRPr="00D65871">
        <w:rPr>
          <w:rStyle w:val="Funotenzeichen"/>
          <w:rFonts w:cs="Arial"/>
          <w:highlight w:val="yellow"/>
        </w:rPr>
        <w:footnoteReference w:id="40"/>
      </w:r>
      <w:r w:rsidR="007D66DC" w:rsidRPr="00D65871">
        <w:rPr>
          <w:rFonts w:cs="Arial"/>
        </w:rPr>
        <w:t xml:space="preserve">. Das Fällen und die Ersatzpflanzung sind bewilligungspflichtig. Zuständig für die Bewilligungen für das Fällen einheimischer geschützter Bäume ist </w:t>
      </w:r>
      <w:r w:rsidR="000671DB" w:rsidRPr="00D65871">
        <w:rPr>
          <w:rFonts w:cs="Arial"/>
        </w:rPr>
        <w:fldChar w:fldCharType="begin">
          <w:ffData>
            <w:name w:val=""/>
            <w:enabled/>
            <w:calcOnExit w:val="0"/>
            <w:ddList>
              <w:listEntry w:val="der Regierungsstatthalter"/>
              <w:listEntry w:val="die Regierungsstatthalterin"/>
            </w:ddList>
          </w:ffData>
        </w:fldChar>
      </w:r>
      <w:r w:rsidR="000671DB" w:rsidRPr="00D65871">
        <w:rPr>
          <w:rFonts w:cs="Arial"/>
        </w:rPr>
        <w:instrText xml:space="preserve"> FORMDROPDOWN </w:instrText>
      </w:r>
      <w:r w:rsidR="00BC705E">
        <w:rPr>
          <w:rFonts w:cs="Arial"/>
        </w:rPr>
      </w:r>
      <w:r w:rsidR="00BC705E">
        <w:rPr>
          <w:rFonts w:cs="Arial"/>
        </w:rPr>
        <w:fldChar w:fldCharType="separate"/>
      </w:r>
      <w:r w:rsidR="000671DB" w:rsidRPr="00D65871">
        <w:rPr>
          <w:rFonts w:cs="Arial"/>
        </w:rPr>
        <w:fldChar w:fldCharType="end"/>
      </w:r>
      <w:r w:rsidR="007D66DC" w:rsidRPr="00D65871">
        <w:rPr>
          <w:rFonts w:cs="Arial"/>
        </w:rPr>
        <w:t>.</w:t>
      </w:r>
      <w:r w:rsidR="007D66DC" w:rsidRPr="00D65871">
        <w:rPr>
          <w:rStyle w:val="Funotenzeichen"/>
          <w:rFonts w:cs="Arial"/>
        </w:rPr>
        <w:footnoteReference w:id="41"/>
      </w:r>
      <w:r w:rsidR="007D66DC" w:rsidRPr="00D65871">
        <w:rPr>
          <w:rFonts w:cs="Arial"/>
        </w:rPr>
        <w:t xml:space="preserve"> </w:t>
      </w:r>
      <w:r w:rsidR="007D66DC" w:rsidRPr="00D65871">
        <w:rPr>
          <w:rFonts w:cs="Arial"/>
          <w:highlight w:val="yellow"/>
        </w:rPr>
        <w:t>(teilweise im Gegensatz der Bestimmungen in den Baureglementen!)</w:t>
      </w:r>
      <w:r w:rsidR="007D66DC" w:rsidRPr="00D65871">
        <w:rPr>
          <w:rFonts w:cs="Arial"/>
        </w:rPr>
        <w:t xml:space="preserve"> Es gingen keine Rechtsbegehren gegen das Fällen und neu Anpflanzen des Baums / der Alleebäume ein. </w:t>
      </w:r>
      <w:r w:rsidR="007D66DC" w:rsidRPr="00D65871">
        <w:rPr>
          <w:rFonts w:eastAsia="Times New Roman" w:cs="Arial"/>
          <w:bCs/>
          <w:color w:val="FF0000"/>
        </w:rPr>
        <w:t>(Wenn Schutzzweck ökologisch begründet:)</w:t>
      </w:r>
      <w:r w:rsidR="007D66DC" w:rsidRPr="00D65871">
        <w:rPr>
          <w:rFonts w:cs="Arial"/>
          <w:color w:val="C00000"/>
        </w:rPr>
        <w:t xml:space="preserve"> </w:t>
      </w:r>
      <w:r w:rsidR="007D66DC" w:rsidRPr="00D65871">
        <w:rPr>
          <w:rFonts w:cs="Arial"/>
        </w:rPr>
        <w:t xml:space="preserve">Auch die </w:t>
      </w:r>
      <w:r w:rsidR="00BA7ADC" w:rsidRPr="00D65871">
        <w:rPr>
          <w:rFonts w:cs="Arial"/>
        </w:rPr>
        <w:t>Abteilung Naturförderung (</w:t>
      </w:r>
      <w:r w:rsidR="007D66DC" w:rsidRPr="00D65871">
        <w:rPr>
          <w:rFonts w:cs="Arial"/>
        </w:rPr>
        <w:t>AN</w:t>
      </w:r>
      <w:r w:rsidR="00BA7ADC" w:rsidRPr="00D65871">
        <w:rPr>
          <w:rFonts w:cs="Arial"/>
        </w:rPr>
        <w:t>F)</w:t>
      </w:r>
      <w:r w:rsidR="007D66DC" w:rsidRPr="00D65871">
        <w:rPr>
          <w:rFonts w:cs="Arial"/>
        </w:rPr>
        <w:t xml:space="preserve"> äusserte keine Bedenken in ihrem Fachbericht vom </w:t>
      </w:r>
      <w:r w:rsidR="007D66DC" w:rsidRPr="00D65871">
        <w:rPr>
          <w:rFonts w:cs="Arial"/>
        </w:rPr>
        <w:fldChar w:fldCharType="begin">
          <w:ffData>
            <w:name w:val=""/>
            <w:enabled/>
            <w:calcOnExit w:val="0"/>
            <w:ddList>
              <w:listEntry w:val="(Datum)"/>
            </w:ddList>
          </w:ffData>
        </w:fldChar>
      </w:r>
      <w:r w:rsidR="007D66DC" w:rsidRPr="00D65871">
        <w:rPr>
          <w:rFonts w:cs="Arial"/>
        </w:rPr>
        <w:instrText xml:space="preserve"> FORMDROPDOWN </w:instrText>
      </w:r>
      <w:r w:rsidR="00BC705E">
        <w:rPr>
          <w:rFonts w:cs="Arial"/>
        </w:rPr>
      </w:r>
      <w:r w:rsidR="00BC705E">
        <w:rPr>
          <w:rFonts w:cs="Arial"/>
        </w:rPr>
        <w:fldChar w:fldCharType="separate"/>
      </w:r>
      <w:r w:rsidR="007D66DC" w:rsidRPr="00D65871">
        <w:rPr>
          <w:rFonts w:cs="Arial"/>
        </w:rPr>
        <w:fldChar w:fldCharType="end"/>
      </w:r>
      <w:r w:rsidR="007D66DC" w:rsidRPr="00D65871">
        <w:rPr>
          <w:rFonts w:cs="Arial"/>
        </w:rPr>
        <w:t xml:space="preserve">. Die Gemeinde, welche das Inventar erstellte, stimmt der Fällung und der Ersatzpflanzung zu. Die Bewilligung wird erteilt. </w:t>
      </w:r>
      <w:r w:rsidR="007D66DC" w:rsidRPr="00D65871">
        <w:rPr>
          <w:rFonts w:cs="Arial"/>
          <w:highlight w:val="yellow"/>
        </w:rPr>
        <w:t>(Kommunal geschützte Bäume interessiert keine schweizweite Organisation, deshalb keine Publikation im Amtsblatt und keine Zustellung des Entscheids an Organisationen erforderlich)</w:t>
      </w:r>
    </w:p>
    <w:p w14:paraId="2C6E5065" w14:textId="77777777" w:rsidR="007D66DC" w:rsidRPr="00D65871" w:rsidRDefault="007D66DC" w:rsidP="007D66DC">
      <w:pPr>
        <w:pStyle w:val="berschrift2"/>
        <w:rPr>
          <w:rFonts w:cs="Arial"/>
          <w:color w:val="FF0000"/>
          <w:szCs w:val="22"/>
        </w:rPr>
      </w:pPr>
      <w:r w:rsidRPr="00D65871">
        <w:rPr>
          <w:rFonts w:cs="Arial"/>
          <w:color w:val="FF0000"/>
          <w:szCs w:val="22"/>
        </w:rPr>
        <w:t>Ausnahme Strassenabstand</w:t>
      </w:r>
    </w:p>
    <w:p w14:paraId="1F0EF5D4" w14:textId="77D141F1" w:rsidR="007D66DC" w:rsidRPr="00D65871" w:rsidRDefault="003D339D" w:rsidP="007D66DC">
      <w:pPr>
        <w:pStyle w:val="Standardeinzug"/>
        <w:rPr>
          <w:rFonts w:cs="Arial"/>
        </w:rPr>
      </w:pPr>
      <w:r w:rsidRPr="00D65871">
        <w:rPr>
          <w:rFonts w:cs="Arial"/>
          <w:color w:val="FF0000"/>
        </w:rPr>
        <w:t>V</w:t>
      </w:r>
      <w:r w:rsidR="007D66DC" w:rsidRPr="00D65871">
        <w:rPr>
          <w:rFonts w:cs="Arial"/>
          <w:color w:val="FF0000"/>
        </w:rPr>
        <w:t xml:space="preserve">orliegend </w:t>
      </w:r>
      <w:r w:rsidRPr="00D65871">
        <w:rPr>
          <w:rFonts w:cs="Arial"/>
          <w:color w:val="FF0000"/>
        </w:rPr>
        <w:t xml:space="preserve">ist </w:t>
      </w:r>
      <w:r w:rsidR="007D66DC" w:rsidRPr="00D65871">
        <w:rPr>
          <w:rFonts w:cs="Arial"/>
          <w:color w:val="FF0000"/>
        </w:rPr>
        <w:t xml:space="preserve">ein </w:t>
      </w:r>
      <w:r w:rsidR="00E746C0" w:rsidRPr="00D65871">
        <w:rPr>
          <w:rFonts w:cs="Arial"/>
          <w:color w:val="FF0000"/>
        </w:rPr>
        <w:t xml:space="preserve">kommunaler </w:t>
      </w:r>
      <w:r w:rsidR="007D66DC" w:rsidRPr="00D65871">
        <w:rPr>
          <w:rFonts w:cs="Arial"/>
          <w:color w:val="FF0000"/>
        </w:rPr>
        <w:t xml:space="preserve">Strassenabstand (gemessen ab der Verkehrsfläche) von </w:t>
      </w:r>
      <w:r w:rsidR="007D66DC" w:rsidRPr="00D65871">
        <w:rPr>
          <w:rFonts w:cs="Arial"/>
          <w:color w:val="FF0000"/>
        </w:rPr>
        <w:fldChar w:fldCharType="begin">
          <w:ffData>
            <w:name w:val=""/>
            <w:enabled/>
            <w:calcOnExit w:val="0"/>
            <w:ddList>
              <w:listEntry w:val="(Meter)"/>
            </w:ddList>
          </w:ffData>
        </w:fldChar>
      </w:r>
      <w:r w:rsidR="007D66DC"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7D66DC" w:rsidRPr="00D65871">
        <w:rPr>
          <w:rFonts w:cs="Arial"/>
          <w:color w:val="FF0000"/>
        </w:rPr>
        <w:fldChar w:fldCharType="end"/>
      </w:r>
      <w:r w:rsidR="007D66DC" w:rsidRPr="00D65871">
        <w:rPr>
          <w:rFonts w:cs="Arial"/>
          <w:color w:val="FF0000"/>
        </w:rPr>
        <w:t xml:space="preserve"> m einzuhalten</w:t>
      </w:r>
      <w:r w:rsidRPr="00D65871">
        <w:rPr>
          <w:rStyle w:val="Funotenzeichen"/>
          <w:rFonts w:cs="Arial"/>
          <w:color w:val="FF0000"/>
        </w:rPr>
        <w:footnoteReference w:id="42"/>
      </w:r>
      <w:r w:rsidR="007D66DC" w:rsidRPr="00D65871">
        <w:rPr>
          <w:rFonts w:cs="Arial"/>
          <w:color w:val="FF0000"/>
        </w:rPr>
        <w:t xml:space="preserve"> / </w:t>
      </w:r>
      <w:r w:rsidRPr="00D65871">
        <w:rPr>
          <w:rFonts w:cs="Arial"/>
          <w:color w:val="FF0000"/>
        </w:rPr>
        <w:t xml:space="preserve">Vorliegend </w:t>
      </w:r>
      <w:r w:rsidR="007D66DC" w:rsidRPr="00D65871">
        <w:rPr>
          <w:rFonts w:cs="Arial"/>
          <w:color w:val="FF0000"/>
        </w:rPr>
        <w:t xml:space="preserve">wird auf die Strassenabstandsvorschriften </w:t>
      </w:r>
      <w:r w:rsidR="000D1881" w:rsidRPr="00D65871">
        <w:rPr>
          <w:rFonts w:cs="Arial"/>
          <w:color w:val="FF0000"/>
        </w:rPr>
        <w:t xml:space="preserve">der </w:t>
      </w:r>
      <w:r w:rsidR="001B59A3" w:rsidRPr="00D65871">
        <w:rPr>
          <w:rFonts w:cs="Arial"/>
          <w:color w:val="FF0000"/>
        </w:rPr>
        <w:t>kantonalen</w:t>
      </w:r>
      <w:r w:rsidR="00E746C0" w:rsidRPr="00D65871">
        <w:rPr>
          <w:rFonts w:cs="Arial"/>
          <w:color w:val="FF0000"/>
        </w:rPr>
        <w:t xml:space="preserve"> </w:t>
      </w:r>
      <w:r w:rsidR="000D1881" w:rsidRPr="00D65871">
        <w:rPr>
          <w:rFonts w:cs="Arial"/>
          <w:color w:val="FF0000"/>
        </w:rPr>
        <w:t>Strassengesetzgebung verwiesen.</w:t>
      </w:r>
      <w:r w:rsidR="007D66DC" w:rsidRPr="00D65871">
        <w:rPr>
          <w:rStyle w:val="Funotenzeichen"/>
          <w:rFonts w:cs="Arial"/>
          <w:color w:val="FF0000"/>
        </w:rPr>
        <w:footnoteReference w:id="43"/>
      </w:r>
      <w:r w:rsidR="007D66DC" w:rsidRPr="00D65871">
        <w:rPr>
          <w:rFonts w:cs="Arial"/>
          <w:color w:val="FF0000"/>
        </w:rPr>
        <w:t xml:space="preserve"> Nach </w:t>
      </w:r>
      <w:r w:rsidR="000D1881" w:rsidRPr="00D65871">
        <w:rPr>
          <w:rFonts w:cs="Arial"/>
          <w:color w:val="FF0000"/>
        </w:rPr>
        <w:t>jener</w:t>
      </w:r>
      <w:r w:rsidR="007D66DC" w:rsidRPr="00D65871">
        <w:rPr>
          <w:rFonts w:cs="Arial"/>
          <w:color w:val="FF0000"/>
        </w:rPr>
        <w:t xml:space="preserve"> ist ein Strassenabstand von 5.00 / 3.60 m ab Fahrbahnrand einzuhalten.</w:t>
      </w:r>
      <w:r w:rsidR="000D1881" w:rsidRPr="00D65871">
        <w:rPr>
          <w:rStyle w:val="Funotenzeichen"/>
          <w:rFonts w:cs="Arial"/>
          <w:color w:val="FF0000"/>
        </w:rPr>
        <w:footnoteReference w:id="44"/>
      </w:r>
      <w:r w:rsidR="007D66DC" w:rsidRPr="00D65871">
        <w:rPr>
          <w:rFonts w:cs="Arial"/>
          <w:color w:val="FF0000"/>
        </w:rPr>
        <w:t xml:space="preserve"> </w:t>
      </w:r>
      <w:r w:rsidR="007D66DC" w:rsidRPr="00D65871">
        <w:rPr>
          <w:rFonts w:cs="Arial"/>
        </w:rPr>
        <w:t xml:space="preserve">Das projektierte Bauvorhaben hält einen Abstand von </w:t>
      </w:r>
      <w:r w:rsidR="007D66DC" w:rsidRPr="00D65871">
        <w:rPr>
          <w:rFonts w:cs="Arial"/>
        </w:rPr>
        <w:fldChar w:fldCharType="begin">
          <w:ffData>
            <w:name w:val=""/>
            <w:enabled/>
            <w:calcOnExit w:val="0"/>
            <w:ddList>
              <w:listEntry w:val="(Meter)"/>
            </w:ddList>
          </w:ffData>
        </w:fldChar>
      </w:r>
      <w:r w:rsidR="007D66DC" w:rsidRPr="00D65871">
        <w:rPr>
          <w:rFonts w:cs="Arial"/>
        </w:rPr>
        <w:instrText xml:space="preserve"> FORMDROPDOWN </w:instrText>
      </w:r>
      <w:r w:rsidR="00BC705E">
        <w:rPr>
          <w:rFonts w:cs="Arial"/>
        </w:rPr>
      </w:r>
      <w:r w:rsidR="00BC705E">
        <w:rPr>
          <w:rFonts w:cs="Arial"/>
        </w:rPr>
        <w:fldChar w:fldCharType="separate"/>
      </w:r>
      <w:r w:rsidR="007D66DC" w:rsidRPr="00D65871">
        <w:rPr>
          <w:rFonts w:cs="Arial"/>
        </w:rPr>
        <w:fldChar w:fldCharType="end"/>
      </w:r>
      <w:r w:rsidR="007D66DC" w:rsidRPr="00D65871">
        <w:rPr>
          <w:rFonts w:cs="Arial"/>
        </w:rPr>
        <w:t xml:space="preserve"> m (ab Trottoirrand) ein und unterschreitet den vorgeschriebenen Strassenabstand um </w:t>
      </w:r>
      <w:r w:rsidR="007D66DC" w:rsidRPr="00D65871">
        <w:rPr>
          <w:rFonts w:cs="Arial"/>
        </w:rPr>
        <w:fldChar w:fldCharType="begin">
          <w:ffData>
            <w:name w:val=""/>
            <w:enabled/>
            <w:calcOnExit w:val="0"/>
            <w:ddList>
              <w:listEntry w:val="(Meter)"/>
            </w:ddList>
          </w:ffData>
        </w:fldChar>
      </w:r>
      <w:r w:rsidR="007D66DC" w:rsidRPr="00D65871">
        <w:rPr>
          <w:rFonts w:cs="Arial"/>
        </w:rPr>
        <w:instrText xml:space="preserve"> FORMDROPDOWN </w:instrText>
      </w:r>
      <w:r w:rsidR="00BC705E">
        <w:rPr>
          <w:rFonts w:cs="Arial"/>
        </w:rPr>
      </w:r>
      <w:r w:rsidR="00BC705E">
        <w:rPr>
          <w:rFonts w:cs="Arial"/>
        </w:rPr>
        <w:fldChar w:fldCharType="separate"/>
      </w:r>
      <w:r w:rsidR="007D66DC" w:rsidRPr="00D65871">
        <w:rPr>
          <w:rFonts w:cs="Arial"/>
        </w:rPr>
        <w:fldChar w:fldCharType="end"/>
      </w:r>
      <w:r w:rsidR="007D66DC" w:rsidRPr="00D65871">
        <w:rPr>
          <w:rFonts w:cs="Arial"/>
        </w:rPr>
        <w:t xml:space="preserve"> m. Aus diesem Grund ist eine Ausnahmebewilligung </w:t>
      </w:r>
      <w:r w:rsidR="00721307" w:rsidRPr="00D65871">
        <w:rPr>
          <w:rFonts w:cs="Arial"/>
        </w:rPr>
        <w:t>gemäss</w:t>
      </w:r>
      <w:r w:rsidR="007D66DC" w:rsidRPr="00D65871">
        <w:rPr>
          <w:rFonts w:cs="Arial"/>
        </w:rPr>
        <w:t xml:space="preserve"> Art. </w:t>
      </w:r>
      <w:r w:rsidR="007D66DC" w:rsidRPr="00D65871">
        <w:rPr>
          <w:rFonts w:cs="Arial"/>
        </w:rPr>
        <w:fldChar w:fldCharType="begin">
          <w:ffData>
            <w:name w:val=""/>
            <w:enabled/>
            <w:calcOnExit w:val="0"/>
            <w:ddList>
              <w:listEntry w:val="(Art.)"/>
            </w:ddList>
          </w:ffData>
        </w:fldChar>
      </w:r>
      <w:r w:rsidR="007D66DC" w:rsidRPr="00D65871">
        <w:rPr>
          <w:rFonts w:cs="Arial"/>
        </w:rPr>
        <w:instrText xml:space="preserve"> FORMDROPDOWN </w:instrText>
      </w:r>
      <w:r w:rsidR="00BC705E">
        <w:rPr>
          <w:rFonts w:cs="Arial"/>
        </w:rPr>
      </w:r>
      <w:r w:rsidR="00BC705E">
        <w:rPr>
          <w:rFonts w:cs="Arial"/>
        </w:rPr>
        <w:fldChar w:fldCharType="separate"/>
      </w:r>
      <w:r w:rsidR="007D66DC" w:rsidRPr="00D65871">
        <w:rPr>
          <w:rFonts w:cs="Arial"/>
        </w:rPr>
        <w:fldChar w:fldCharType="end"/>
      </w:r>
      <w:r w:rsidR="007D66DC" w:rsidRPr="00D65871">
        <w:rPr>
          <w:rFonts w:cs="Arial"/>
        </w:rPr>
        <w:t xml:space="preserve"> GBR </w:t>
      </w:r>
      <w:r w:rsidR="00721307" w:rsidRPr="00D65871">
        <w:rPr>
          <w:rFonts w:cs="Arial"/>
        </w:rPr>
        <w:t xml:space="preserve">/ </w:t>
      </w:r>
      <w:r w:rsidR="007D66DC" w:rsidRPr="00D65871">
        <w:rPr>
          <w:rFonts w:cs="Arial"/>
        </w:rPr>
        <w:t xml:space="preserve">Art. 80 SG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007D66DC" w:rsidRPr="00D65871">
        <w:rPr>
          <w:rFonts w:cs="Arial"/>
        </w:rPr>
        <w:t xml:space="preserve"> im Strassenabstand</w:t>
      </w:r>
      <w:r w:rsidR="000D1881" w:rsidRPr="00D65871">
        <w:rPr>
          <w:rFonts w:cs="Arial"/>
        </w:rPr>
        <w:t xml:space="preserve"> erforderlich</w:t>
      </w:r>
      <w:r w:rsidR="0025234D" w:rsidRPr="00D65871">
        <w:rPr>
          <w:rFonts w:cs="Arial"/>
        </w:rPr>
        <w:t>.</w:t>
      </w:r>
    </w:p>
    <w:p w14:paraId="1BF99644" w14:textId="1B9BC4FA" w:rsidR="007D66DC" w:rsidRPr="00D65871" w:rsidRDefault="00CB1B1F" w:rsidP="007D66DC">
      <w:pPr>
        <w:pStyle w:val="Standardeinzug"/>
        <w:rPr>
          <w:rFonts w:cs="Arial"/>
          <w:color w:val="FF0000"/>
        </w:rPr>
      </w:pPr>
      <w:r w:rsidRPr="00D65871">
        <w:rPr>
          <w:rFonts w:cs="Arial"/>
        </w:rPr>
        <w:t>D</w:t>
      </w:r>
      <w:r w:rsidR="007D66DC" w:rsidRPr="00D65871">
        <w:rPr>
          <w:rFonts w:cs="Arial"/>
        </w:rPr>
        <w:t xml:space="preserve">ie Behörde </w:t>
      </w:r>
      <w:r w:rsidRPr="00D65871">
        <w:rPr>
          <w:rFonts w:cs="Arial"/>
        </w:rPr>
        <w:t xml:space="preserve">kann </w:t>
      </w:r>
      <w:r w:rsidR="007D66DC" w:rsidRPr="00D65871">
        <w:rPr>
          <w:rFonts w:cs="Arial"/>
        </w:rPr>
        <w:t>Ausnahmen von gesetzlichen Strassenabständen bewilligen, wenn besondere Verhältnisse es rechtfertigen und wenn dadurch weder öffentliche Interessen noch wesentliche nachbarliche Interessen beeinträchtigt werden.</w:t>
      </w:r>
      <w:r w:rsidRPr="00D65871">
        <w:rPr>
          <w:rStyle w:val="Funotenzeichen"/>
          <w:rFonts w:cs="Arial"/>
        </w:rPr>
        <w:footnoteReference w:id="45"/>
      </w:r>
      <w:r w:rsidR="007D66DC" w:rsidRPr="00D65871">
        <w:rPr>
          <w:rFonts w:cs="Arial"/>
        </w:rPr>
        <w:t xml:space="preserve"> </w:t>
      </w:r>
      <w:r w:rsidR="007D66DC" w:rsidRPr="00D65871">
        <w:rPr>
          <w:rFonts w:cs="Arial"/>
          <w:color w:val="FF0000"/>
        </w:rPr>
        <w:t>Für leicht entfernbare Kleinbauten kann Art. 28 BauG sinngemäss angewendet werden.</w:t>
      </w:r>
      <w:r w:rsidR="000D1881" w:rsidRPr="00D65871">
        <w:rPr>
          <w:rStyle w:val="Funotenzeichen"/>
          <w:rFonts w:cs="Arial"/>
          <w:color w:val="FF0000"/>
        </w:rPr>
        <w:footnoteReference w:id="46"/>
      </w:r>
    </w:p>
    <w:p w14:paraId="510676C9" w14:textId="1396A3B8" w:rsidR="007D66DC" w:rsidRPr="00D65871" w:rsidRDefault="00CB1B1F" w:rsidP="007D66DC">
      <w:pPr>
        <w:pStyle w:val="Standardeinzug"/>
        <w:rPr>
          <w:rFonts w:cs="Arial"/>
          <w:color w:val="FF0000"/>
        </w:rPr>
      </w:pPr>
      <w:r w:rsidRPr="00D65871">
        <w:rPr>
          <w:rFonts w:cs="Arial"/>
          <w:color w:val="FF0000"/>
        </w:rPr>
        <w:t>D</w:t>
      </w:r>
      <w:r w:rsidR="007D66DC" w:rsidRPr="00D65871">
        <w:rPr>
          <w:rFonts w:cs="Arial"/>
          <w:color w:val="FF0000"/>
        </w:rPr>
        <w:t xml:space="preserve">ie Baubewilligungsbehörde </w:t>
      </w:r>
      <w:r w:rsidRPr="00D65871">
        <w:rPr>
          <w:rFonts w:cs="Arial"/>
          <w:color w:val="FF0000"/>
        </w:rPr>
        <w:t xml:space="preserve">kann </w:t>
      </w:r>
      <w:r w:rsidR="007D66DC" w:rsidRPr="00D65871">
        <w:rPr>
          <w:rFonts w:cs="Arial"/>
          <w:color w:val="FF0000"/>
        </w:rPr>
        <w:t>die Erstellung kleiner und leicht entfernbarer Bauten und Anlagen in Abweichung von den Bauvorschriften, namentlich auch von Baulinien, mit Auflagen und Bedingungen auf Zusehen hin bewilligen, wenn ein genügendes Interesse der Bauherrschaft vorliegt und keine öffentlichen oder nachbarlichen Interessen beeinträchtigt werden</w:t>
      </w:r>
    </w:p>
    <w:p w14:paraId="0007CCD3" w14:textId="10A04CEE" w:rsidR="007D66DC" w:rsidRPr="00D65871" w:rsidRDefault="007D66DC" w:rsidP="007D66DC">
      <w:pPr>
        <w:pStyle w:val="Standardeinzug"/>
        <w:rPr>
          <w:rFonts w:cs="Arial"/>
          <w:color w:val="FF0000"/>
        </w:rPr>
      </w:pPr>
      <w:r w:rsidRPr="00D65871">
        <w:rPr>
          <w:rFonts w:cs="Arial"/>
          <w:color w:val="FF0000"/>
        </w:rPr>
        <w:t xml:space="preserve">Kleine und leicht entfernbare Bauten sind solche, deren Entfernung ohne grösseren Aufwand und ohne erhebliche Nachteile möglich ist. Als klein können Bauten gelten, welche die </w:t>
      </w:r>
      <w:r w:rsidR="00A86C05" w:rsidRPr="00D65871">
        <w:rPr>
          <w:rFonts w:cs="Arial"/>
          <w:color w:val="FF0000"/>
        </w:rPr>
        <w:t xml:space="preserve">gesetzlichen </w:t>
      </w:r>
      <w:r w:rsidRPr="00D65871">
        <w:rPr>
          <w:rFonts w:cs="Arial"/>
          <w:color w:val="FF0000"/>
        </w:rPr>
        <w:t>Dimensionen nicht wesentlich überschreiten (Grundfläche 60.00 m</w:t>
      </w:r>
      <w:r w:rsidRPr="00D65871">
        <w:rPr>
          <w:rFonts w:cs="Arial"/>
          <w:color w:val="FF0000"/>
          <w:vertAlign w:val="superscript"/>
        </w:rPr>
        <w:t>2</w:t>
      </w:r>
      <w:r w:rsidRPr="00D65871">
        <w:rPr>
          <w:rFonts w:cs="Arial"/>
          <w:color w:val="FF0000"/>
        </w:rPr>
        <w:t>, Gebäudehöhe 4.00 m)</w:t>
      </w:r>
      <w:r w:rsidR="00946370" w:rsidRPr="00D65871">
        <w:rPr>
          <w:rFonts w:cs="Arial"/>
          <w:color w:val="FF0000"/>
        </w:rPr>
        <w:t>.</w:t>
      </w:r>
      <w:r w:rsidRPr="00D65871">
        <w:rPr>
          <w:rStyle w:val="Funotenzeichen"/>
          <w:rFonts w:cs="Arial"/>
          <w:color w:val="FF0000"/>
        </w:rPr>
        <w:footnoteReference w:id="47"/>
      </w:r>
      <w:r w:rsidRPr="00D65871">
        <w:rPr>
          <w:rFonts w:cs="Arial"/>
          <w:color w:val="FF0000"/>
        </w:rPr>
        <w:t xml:space="preserve"> </w:t>
      </w:r>
      <w:r w:rsidR="00D11C61" w:rsidRPr="00D65871">
        <w:rPr>
          <w:rFonts w:cs="Arial"/>
          <w:color w:val="FF0000"/>
        </w:rPr>
        <w:t xml:space="preserve">Das projektierte </w:t>
      </w:r>
      <w:r w:rsidR="00542055" w:rsidRPr="00D65871">
        <w:rPr>
          <w:rFonts w:cs="Arial"/>
          <w:color w:val="FF0000"/>
        </w:rPr>
        <w:fldChar w:fldCharType="begin">
          <w:ffData>
            <w:name w:val=""/>
            <w:enabled/>
            <w:calcOnExit w:val="0"/>
            <w:ddList>
              <w:listEntry w:val="(Gegenstand)"/>
            </w:ddList>
          </w:ffData>
        </w:fldChar>
      </w:r>
      <w:r w:rsidR="00542055"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542055" w:rsidRPr="00D65871">
        <w:rPr>
          <w:rFonts w:cs="Arial"/>
          <w:color w:val="FF0000"/>
        </w:rPr>
        <w:fldChar w:fldCharType="end"/>
      </w:r>
      <w:r w:rsidR="00D11C61" w:rsidRPr="00D65871">
        <w:rPr>
          <w:rFonts w:cs="Arial"/>
          <w:color w:val="FF0000"/>
        </w:rPr>
        <w:t xml:space="preserve"> überschreitet diese Masse nicht. Zudem kann festgestellt werden, dass </w:t>
      </w:r>
      <w:r w:rsidR="00542055" w:rsidRPr="00D65871">
        <w:rPr>
          <w:rFonts w:cs="Arial"/>
          <w:color w:val="FF0000"/>
        </w:rPr>
        <w:fldChar w:fldCharType="begin">
          <w:ffData>
            <w:name w:val=""/>
            <w:enabled/>
            <w:calcOnExit w:val="0"/>
            <w:ddList>
              <w:listEntry w:val="(Gegenstand)"/>
            </w:ddList>
          </w:ffData>
        </w:fldChar>
      </w:r>
      <w:r w:rsidR="00542055"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542055" w:rsidRPr="00D65871">
        <w:rPr>
          <w:rFonts w:cs="Arial"/>
          <w:color w:val="FF0000"/>
        </w:rPr>
        <w:fldChar w:fldCharType="end"/>
      </w:r>
      <w:r w:rsidR="00D11C61" w:rsidRPr="00D65871">
        <w:rPr>
          <w:rFonts w:cs="Arial"/>
          <w:color w:val="FF0000"/>
        </w:rPr>
        <w:t xml:space="preserve"> ohne erhebliche Nachteile entfernt werden kann. Aufgrund der Ausführung und Grösse ist </w:t>
      </w:r>
      <w:r w:rsidR="00542055" w:rsidRPr="00D65871">
        <w:rPr>
          <w:rFonts w:cs="Arial"/>
          <w:color w:val="FF0000"/>
        </w:rPr>
        <w:fldChar w:fldCharType="begin">
          <w:ffData>
            <w:name w:val=""/>
            <w:enabled/>
            <w:calcOnExit w:val="0"/>
            <w:ddList>
              <w:listEntry w:val="(Gegenstand)"/>
            </w:ddList>
          </w:ffData>
        </w:fldChar>
      </w:r>
      <w:r w:rsidR="00542055"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542055" w:rsidRPr="00D65871">
        <w:rPr>
          <w:rFonts w:cs="Arial"/>
          <w:color w:val="FF0000"/>
        </w:rPr>
        <w:fldChar w:fldCharType="end"/>
      </w:r>
      <w:r w:rsidR="00D11C61" w:rsidRPr="00D65871">
        <w:rPr>
          <w:rFonts w:cs="Arial"/>
          <w:color w:val="FF0000"/>
        </w:rPr>
        <w:t xml:space="preserve"> als leicht entfernbare Kleinbaute zu qualifizieren.</w:t>
      </w:r>
    </w:p>
    <w:p w14:paraId="464958EC" w14:textId="6078D2F5" w:rsidR="00253397" w:rsidRPr="00D65871" w:rsidRDefault="00253397" w:rsidP="007D66DC">
      <w:pPr>
        <w:pStyle w:val="Standardeinzug"/>
        <w:rPr>
          <w:rFonts w:cs="Arial"/>
          <w:color w:val="FF0000"/>
        </w:rPr>
      </w:pPr>
      <w:r w:rsidRPr="00D65871">
        <w:rPr>
          <w:rFonts w:cs="Arial"/>
          <w:color w:val="FF0000"/>
        </w:rPr>
        <w:t xml:space="preserve">Die Bewilligung auf Zusehen hin nach Art. 28 BauG setzt </w:t>
      </w:r>
      <w:r w:rsidR="00650D25" w:rsidRPr="00D65871">
        <w:rPr>
          <w:rFonts w:cs="Arial"/>
          <w:color w:val="FF0000"/>
        </w:rPr>
        <w:t xml:space="preserve">lediglich </w:t>
      </w:r>
      <w:r w:rsidRPr="00D65871">
        <w:rPr>
          <w:rFonts w:cs="Arial"/>
          <w:color w:val="FF0000"/>
        </w:rPr>
        <w:t>ein genügendes Interesse der Bauherrschaft an der Erteilung der Ausnahme voraus.</w:t>
      </w:r>
      <w:r w:rsidR="00CF68EF" w:rsidRPr="00D65871">
        <w:rPr>
          <w:rStyle w:val="Funotenzeichen"/>
          <w:rFonts w:cs="Arial"/>
          <w:color w:val="FF0000"/>
        </w:rPr>
        <w:footnoteReference w:id="48"/>
      </w:r>
      <w:r w:rsidRPr="00D65871">
        <w:rPr>
          <w:rFonts w:cs="Arial"/>
          <w:color w:val="FF0000"/>
        </w:rPr>
        <w:t xml:space="preserve"> Besondere Verhältnisse im Sinne von Art. 81 Abs. 1 SG müssen hingegen nicht vorliegen.</w:t>
      </w:r>
      <w:r w:rsidR="00516E4A" w:rsidRPr="00D65871">
        <w:rPr>
          <w:rFonts w:cs="Arial"/>
          <w:color w:val="FF0000"/>
        </w:rPr>
        <w:t xml:space="preserve"> </w:t>
      </w:r>
    </w:p>
    <w:p w14:paraId="06E53E44" w14:textId="77777777" w:rsidR="00253397" w:rsidRPr="00D65871" w:rsidRDefault="00253397" w:rsidP="007D66DC">
      <w:pPr>
        <w:pStyle w:val="Standardeinzug"/>
        <w:rPr>
          <w:rFonts w:cs="Arial"/>
        </w:rPr>
      </w:pPr>
      <w:r w:rsidRPr="00D65871">
        <w:rPr>
          <w:rFonts w:cs="Arial"/>
        </w:rPr>
        <w:t xml:space="preserve">Zur Begründung des </w:t>
      </w:r>
      <w:r w:rsidRPr="00D65871">
        <w:rPr>
          <w:rFonts w:cs="Arial"/>
          <w:color w:val="FF0000"/>
        </w:rPr>
        <w:t>genügenden Interesses</w:t>
      </w:r>
      <w:r w:rsidR="001B1855" w:rsidRPr="00D65871">
        <w:rPr>
          <w:rFonts w:cs="Arial"/>
          <w:color w:val="FF0000"/>
        </w:rPr>
        <w:t>/der besonderen Verhältnisse</w:t>
      </w:r>
      <w:r w:rsidRPr="00D65871">
        <w:rPr>
          <w:rFonts w:cs="Arial"/>
        </w:rPr>
        <w:t xml:space="preserve"> wird auf das Ausnahmegesuch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verwiesen.</w:t>
      </w:r>
    </w:p>
    <w:p w14:paraId="2392605E" w14:textId="269A0AAE" w:rsidR="00253397" w:rsidRPr="00D65871" w:rsidRDefault="00253397" w:rsidP="007D66DC">
      <w:pPr>
        <w:pStyle w:val="Standardeinzug"/>
        <w:rPr>
          <w:rFonts w:cs="Arial"/>
        </w:rPr>
      </w:pPr>
      <w:r w:rsidRPr="00D65871">
        <w:rPr>
          <w:rFonts w:cs="Arial"/>
        </w:rPr>
        <w:t xml:space="preserve">Für die Ausnahmebewilligung zum Unterschreiten des Strassenabstands ist die Strassenaufsichtsbehörde beizuziehen. </w:t>
      </w:r>
      <w:r w:rsidRPr="00D65871">
        <w:rPr>
          <w:rFonts w:cs="Arial"/>
          <w:color w:val="FF0000"/>
        </w:rPr>
        <w:t xml:space="preserve">Der Oberingenieurkreis </w:t>
      </w:r>
      <w:r w:rsidRPr="00D65871">
        <w:rPr>
          <w:rFonts w:cs="Arial"/>
          <w:color w:val="FF0000"/>
        </w:rPr>
        <w:fldChar w:fldCharType="begin">
          <w:ffData>
            <w:name w:val=""/>
            <w:enabled/>
            <w:calcOnExit w:val="0"/>
            <w:ddList>
              <w:listEntry w:val="l"/>
              <w:listEntry w:val="ll"/>
              <w:listEntry w:val="lll"/>
              <w:listEntry w:val="lV"/>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r w:rsidRPr="00D65871">
        <w:rPr>
          <w:rFonts w:cs="Arial"/>
        </w:rPr>
        <w:t xml:space="preserve"> </w:t>
      </w:r>
      <w:r w:rsidR="00DB36BA" w:rsidRPr="00D65871">
        <w:rPr>
          <w:rFonts w:cs="Arial"/>
          <w:color w:val="FF0000"/>
        </w:rPr>
        <w:t xml:space="preserve">/ </w:t>
      </w:r>
      <w:r w:rsidRPr="00D65871">
        <w:rPr>
          <w:rFonts w:cs="Arial"/>
          <w:color w:val="FF0000"/>
        </w:rPr>
        <w:t>Die Gemeinde {{GEMEINDE}}</w:t>
      </w:r>
      <w:r w:rsidRPr="00D65871">
        <w:rPr>
          <w:rFonts w:cs="Arial"/>
        </w:rPr>
        <w:t xml:space="preserve"> hat als zuständige Strassenaufsichtsbehörde mit </w:t>
      </w:r>
      <w:r w:rsidRPr="00D65871">
        <w:rPr>
          <w:rFonts w:cs="Arial"/>
          <w:color w:val="FF0000"/>
        </w:rPr>
        <w:t xml:space="preserve">seinem Amtsbericht / ihrem Bericht </w:t>
      </w:r>
      <w:r w:rsidRPr="00D65871">
        <w:rPr>
          <w:rFonts w:cs="Arial"/>
        </w:rPr>
        <w:t xml:space="preserve">vom </w:t>
      </w:r>
      <w:r w:rsidR="00742785" w:rsidRPr="00D65871">
        <w:rPr>
          <w:rFonts w:cs="Arial"/>
        </w:rPr>
        <w:fldChar w:fldCharType="begin">
          <w:ffData>
            <w:name w:val=""/>
            <w:enabled/>
            <w:calcOnExit w:val="0"/>
            <w:ddList>
              <w:listEntry w:val="(Datum)"/>
            </w:ddList>
          </w:ffData>
        </w:fldChar>
      </w:r>
      <w:r w:rsidR="00742785" w:rsidRPr="00D65871">
        <w:rPr>
          <w:rFonts w:cs="Arial"/>
        </w:rPr>
        <w:instrText xml:space="preserve"> FORMDROPDOWN </w:instrText>
      </w:r>
      <w:r w:rsidR="00BC705E">
        <w:rPr>
          <w:rFonts w:cs="Arial"/>
        </w:rPr>
      </w:r>
      <w:r w:rsidR="00BC705E">
        <w:rPr>
          <w:rFonts w:cs="Arial"/>
        </w:rPr>
        <w:fldChar w:fldCharType="separate"/>
      </w:r>
      <w:r w:rsidR="00742785" w:rsidRPr="00D65871">
        <w:rPr>
          <w:rFonts w:cs="Arial"/>
        </w:rPr>
        <w:fldChar w:fldCharType="end"/>
      </w:r>
      <w:r w:rsidRPr="00D65871">
        <w:rPr>
          <w:rFonts w:cs="Arial"/>
        </w:rPr>
        <w:t xml:space="preserve"> die Erteilung der Ausnahmebewilligung beantragt. Somit ist durch die Unterschreitung des Strassenabstands keine Beeinträchtigung der Sicherheit des Verkehrs oder der zu Fuss Gehenden zu erwarten. Die Verletzung von öffentlichen Interessen kann ausgeschlossen werden.</w:t>
      </w:r>
    </w:p>
    <w:p w14:paraId="4187A953" w14:textId="20F425E3" w:rsidR="00742785" w:rsidRPr="00D65871" w:rsidRDefault="00742785" w:rsidP="007D66DC">
      <w:pPr>
        <w:pStyle w:val="Standardeinzug"/>
        <w:rPr>
          <w:rFonts w:cs="Arial"/>
          <w:color w:val="FF0000"/>
        </w:rPr>
      </w:pPr>
      <w:r w:rsidRPr="00D65871">
        <w:rPr>
          <w:rFonts w:cs="Arial"/>
        </w:rPr>
        <w:t xml:space="preserve">Daraus ergibt sich, dass die Voraussetzungen von Art. 81 Abs. 1 SG / </w:t>
      </w:r>
      <w:r w:rsidRPr="00D65871">
        <w:rPr>
          <w:rFonts w:cs="Arial"/>
          <w:color w:val="FF0000"/>
        </w:rPr>
        <w:t>Art. 81 Abs. 2 SG i.V.m. Art. 28 BauG</w:t>
      </w:r>
      <w:r w:rsidRPr="00D65871">
        <w:rPr>
          <w:rFonts w:cs="Arial"/>
        </w:rPr>
        <w:t xml:space="preserve"> erfüllt sind und daher die Ausnahmebewilligung für das Bauen im Strassenabstand zu erteilen ist. </w:t>
      </w:r>
      <w:r w:rsidRPr="00D65871">
        <w:rPr>
          <w:rFonts w:cs="Arial"/>
          <w:highlight w:val="yellow"/>
        </w:rPr>
        <w:t>(wenn klein und leicht entfernbar:)</w:t>
      </w:r>
      <w:r w:rsidRPr="00D65871">
        <w:rPr>
          <w:rFonts w:cs="Arial"/>
        </w:rPr>
        <w:t xml:space="preserve"> </w:t>
      </w:r>
      <w:r w:rsidRPr="00D65871">
        <w:rPr>
          <w:rFonts w:cs="Arial"/>
          <w:color w:val="FF0000"/>
        </w:rPr>
        <w:t>Die Bewilligung erfolgt auf Zusehen hin und kann jederzeit entschädigungslos widerrufen werden.</w:t>
      </w:r>
      <w:r w:rsidR="00B11059" w:rsidRPr="00D65871">
        <w:rPr>
          <w:rStyle w:val="Funotenzeichen"/>
          <w:rFonts w:cs="Arial"/>
          <w:color w:val="FF0000"/>
        </w:rPr>
        <w:footnoteReference w:id="49"/>
      </w:r>
      <w:r w:rsidRPr="00D65871">
        <w:rPr>
          <w:rFonts w:cs="Arial"/>
          <w:color w:val="FF0000"/>
        </w:rPr>
        <w:t xml:space="preserve"> Die diesbezüglichen Gründe können in veränderten Verhältnissen bestehen, aber allenfalls auch in der Erfahrung, dass die bewilligte Ausnahme doch zu grösseren Unzukömmlichkeiten führt, als zunächst angenommen.</w:t>
      </w:r>
    </w:p>
    <w:p w14:paraId="0C77B151" w14:textId="24CC9144" w:rsidR="00742785" w:rsidRPr="00D65871" w:rsidRDefault="00742785" w:rsidP="00742785">
      <w:pPr>
        <w:pStyle w:val="berschrift2"/>
        <w:rPr>
          <w:rFonts w:cs="Arial"/>
          <w:color w:val="FF0000"/>
          <w:szCs w:val="22"/>
        </w:rPr>
      </w:pPr>
      <w:r w:rsidRPr="00D65871">
        <w:rPr>
          <w:rFonts w:cs="Arial"/>
          <w:color w:val="FF0000"/>
          <w:szCs w:val="22"/>
        </w:rPr>
        <w:t>Ausnahme nach Art. 26 BauG</w:t>
      </w:r>
    </w:p>
    <w:p w14:paraId="66DA33EF" w14:textId="30F4BAD0" w:rsidR="00742785" w:rsidRPr="00D65871" w:rsidRDefault="00742785" w:rsidP="00742785">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Aus diesem Grund ist eine </w:t>
      </w:r>
      <w:r w:rsidR="006E625E" w:rsidRPr="00D65871">
        <w:rPr>
          <w:rFonts w:cs="Arial"/>
        </w:rPr>
        <w:t>A</w:t>
      </w:r>
      <w:r w:rsidRPr="00D65871">
        <w:rPr>
          <w:rFonts w:cs="Arial"/>
        </w:rPr>
        <w:t xml:space="preserve">usnahmebewilligung erforderlich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002F5AA0" w:rsidRPr="00D65871">
        <w:rPr>
          <w:rStyle w:val="Funotenzeichen"/>
          <w:rFonts w:cs="Arial"/>
        </w:rPr>
        <w:footnoteReference w:id="50"/>
      </w:r>
      <w:r w:rsidRPr="00D65871">
        <w:rPr>
          <w:rFonts w:cs="Arial"/>
        </w:rPr>
        <w:t>.</w:t>
      </w:r>
    </w:p>
    <w:p w14:paraId="5C074AEA" w14:textId="68294719" w:rsidR="00742785" w:rsidRPr="00D65871" w:rsidRDefault="00742785" w:rsidP="00742785">
      <w:pPr>
        <w:pStyle w:val="Standardeinzug"/>
        <w:rPr>
          <w:rFonts w:cs="Arial"/>
        </w:rPr>
      </w:pPr>
      <w:r w:rsidRPr="00D65871">
        <w:rPr>
          <w:rFonts w:cs="Arial"/>
        </w:rPr>
        <w:t xml:space="preserve">Ausnahmen von einzelnen Bauvorschriften </w:t>
      </w:r>
      <w:r w:rsidR="002421A6" w:rsidRPr="00D65871">
        <w:rPr>
          <w:rFonts w:cs="Arial"/>
        </w:rPr>
        <w:t xml:space="preserve">können </w:t>
      </w:r>
      <w:r w:rsidRPr="00D65871">
        <w:rPr>
          <w:rFonts w:cs="Arial"/>
        </w:rPr>
        <w:t>gewährt werden, wenn besondere Verhältnisse es rechtfertigen und keine öffentlichen Interessen beeinträchtigt werden.</w:t>
      </w:r>
      <w:r w:rsidR="002421A6" w:rsidRPr="00D65871">
        <w:rPr>
          <w:rStyle w:val="Funotenzeichen"/>
          <w:rFonts w:cs="Arial"/>
        </w:rPr>
        <w:footnoteReference w:id="51"/>
      </w:r>
      <w:r w:rsidRPr="00D65871">
        <w:rPr>
          <w:rFonts w:cs="Arial"/>
        </w:rPr>
        <w:t xml:space="preserve"> Ausnahmen dürfen überdies keine wesentlichen nachbarlichen Interessen verletzen.</w:t>
      </w:r>
      <w:r w:rsidR="002421A6" w:rsidRPr="00D65871">
        <w:rPr>
          <w:rStyle w:val="Funotenzeichen"/>
          <w:rFonts w:cs="Arial"/>
        </w:rPr>
        <w:footnoteReference w:id="52"/>
      </w:r>
    </w:p>
    <w:p w14:paraId="1ED1CCD9" w14:textId="77777777" w:rsidR="00742785" w:rsidRPr="00D65871" w:rsidRDefault="00742785" w:rsidP="00742785">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w:t>
      </w:r>
    </w:p>
    <w:p w14:paraId="71AC7280" w14:textId="77777777" w:rsidR="00742785" w:rsidRPr="00D65871" w:rsidRDefault="00742785" w:rsidP="00742785">
      <w:pPr>
        <w:pStyle w:val="Standardeinzug"/>
        <w:rPr>
          <w:rFonts w:cs="Arial"/>
        </w:rPr>
      </w:pPr>
      <w:r w:rsidRPr="00D65871">
        <w:rPr>
          <w:rFonts w:cs="Arial"/>
        </w:rPr>
        <w:fldChar w:fldCharType="begin">
          <w:ffData>
            <w:name w:val=""/>
            <w:enabled/>
            <w:calcOnExit w:val="0"/>
            <w:ddList>
              <w:listEntry w:val="Beurteilung der Gemeinde gemäss deren Bericht"/>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p w14:paraId="7FB19840" w14:textId="77777777" w:rsidR="00742785" w:rsidRPr="00D65871" w:rsidRDefault="00742785" w:rsidP="00742785">
      <w:pPr>
        <w:pStyle w:val="Standardeinzug"/>
        <w:rPr>
          <w:rFonts w:cs="Arial"/>
        </w:rPr>
      </w:pPr>
      <w:r w:rsidRPr="00D65871">
        <w:rPr>
          <w:rFonts w:cs="Arial"/>
        </w:rPr>
        <w:fldChar w:fldCharType="begin">
          <w:ffData>
            <w:name w:val=""/>
            <w:enabled/>
            <w:calcOnExit w:val="0"/>
            <w:ddList>
              <w:listEntry w:val="Beurteilung RSTA"/>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p w14:paraId="5B2AC3E9" w14:textId="67499A7B" w:rsidR="00742785" w:rsidRPr="00D65871" w:rsidRDefault="00742785" w:rsidP="00742785">
      <w:pPr>
        <w:pStyle w:val="Standardeinzug"/>
        <w:rPr>
          <w:rFonts w:cs="Arial"/>
        </w:rPr>
      </w:pPr>
      <w:r w:rsidRPr="00D65871">
        <w:rPr>
          <w:rFonts w:cs="Arial"/>
          <w:highlight w:val="yellow"/>
        </w:rPr>
        <w:t>Bei unbestrittenen Entscheiden:</w:t>
      </w:r>
      <w:r w:rsidRPr="00D65871">
        <w:rPr>
          <w:rFonts w:cs="Arial"/>
        </w:rPr>
        <w:t xml:space="preserve"> Zur Begründung der besonderen Verhältnisse wird auf das Ausnahmegesuch der Bauherrschaft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sowie auf den Bericht der Gemeinde {{GEMEINDE}}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verwiesen. Die Argumentationen sind schlüssig und die Baubewilligungsbehörde beurteilt die besonderen Verhältnisse als nachgewiesen.</w:t>
      </w:r>
      <w:r w:rsidRPr="00D65871">
        <w:rPr>
          <w:rFonts w:cs="Arial"/>
          <w:smallCaps/>
        </w:rPr>
        <w:br/>
      </w:r>
      <w:r w:rsidRPr="00D65871">
        <w:rPr>
          <w:rFonts w:cs="Arial"/>
        </w:rPr>
        <w:b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weder öffentliche noch nachbarliche Interessen beeinträchtigt.</w:t>
      </w:r>
      <w:r w:rsidRPr="00D65871">
        <w:rPr>
          <w:rFonts w:cs="Arial"/>
        </w:rPr>
        <w:br/>
      </w:r>
      <w:r w:rsidRPr="00D65871">
        <w:rPr>
          <w:rFonts w:cs="Arial"/>
        </w:rPr>
        <w:br/>
        <w:t xml:space="preserve">Aufgrund der gemachten Begründungen, der Argumentationen der Bauherrschaft und da die Nichteinhaltung der besagten Vorschriften weder öffentliche Interessen beeinträchtigt noch wesentliche nachbarliche Interessen verletzt und die besonderen Verhältnisse nachgewiesen sind, wird die Ausnahmebewilligung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nach Art. </w:t>
      </w:r>
      <w:r w:rsidR="00FF30E2" w:rsidRPr="00D65871">
        <w:rPr>
          <w:rFonts w:cs="Arial"/>
        </w:rPr>
        <w:fldChar w:fldCharType="begin">
          <w:ffData>
            <w:name w:val=""/>
            <w:enabled/>
            <w:calcOnExit w:val="0"/>
            <w:ddList>
              <w:listEntry w:val="(Art.)"/>
            </w:ddList>
          </w:ffData>
        </w:fldChar>
      </w:r>
      <w:r w:rsidR="00FF30E2" w:rsidRPr="00D65871">
        <w:rPr>
          <w:rFonts w:cs="Arial"/>
        </w:rPr>
        <w:instrText xml:space="preserve"> FORMDROPDOWN </w:instrText>
      </w:r>
      <w:r w:rsidR="00BC705E">
        <w:rPr>
          <w:rFonts w:cs="Arial"/>
        </w:rPr>
      </w:r>
      <w:r w:rsidR="00BC705E">
        <w:rPr>
          <w:rFonts w:cs="Arial"/>
        </w:rPr>
        <w:fldChar w:fldCharType="separate"/>
      </w:r>
      <w:r w:rsidR="00FF30E2" w:rsidRPr="00D65871">
        <w:rPr>
          <w:rFonts w:cs="Arial"/>
        </w:rPr>
        <w:fldChar w:fldCharType="end"/>
      </w:r>
      <w:r w:rsidRPr="00D65871">
        <w:rPr>
          <w:rFonts w:cs="Arial"/>
        </w:rPr>
        <w:t xml:space="preserve"> GBR / BauG in Anwendung von Art. 26 BauG gewährt.</w:t>
      </w:r>
      <w:r w:rsidR="00347DA6" w:rsidRPr="00D65871">
        <w:rPr>
          <w:rFonts w:cs="Arial"/>
        </w:rPr>
        <w:t xml:space="preserve"> </w:t>
      </w:r>
    </w:p>
    <w:p w14:paraId="12AABACF" w14:textId="5BC8B9EA" w:rsidR="00FF30E2" w:rsidRPr="00D65871" w:rsidRDefault="00FF30E2" w:rsidP="00FF30E2">
      <w:pPr>
        <w:pStyle w:val="berschrift2"/>
        <w:rPr>
          <w:rFonts w:cs="Arial"/>
          <w:color w:val="FF0000"/>
          <w:szCs w:val="22"/>
        </w:rPr>
      </w:pPr>
      <w:r w:rsidRPr="00D65871">
        <w:rPr>
          <w:rFonts w:cs="Arial"/>
          <w:color w:val="FF0000"/>
          <w:szCs w:val="22"/>
        </w:rPr>
        <w:t>Ausnahme nach Art. 28 BauG</w:t>
      </w:r>
    </w:p>
    <w:p w14:paraId="3ACD3FA9" w14:textId="778ED531" w:rsidR="00FF30E2" w:rsidRPr="00D65871" w:rsidRDefault="00FF30E2" w:rsidP="00FF30E2">
      <w:pPr>
        <w:pStyle w:val="Standardeinzug"/>
        <w:rPr>
          <w:rFonts w:cs="Arial"/>
        </w:rPr>
      </w:pPr>
      <w:r w:rsidRPr="00D65871">
        <w:rPr>
          <w:rFonts w:cs="Arial"/>
        </w:rPr>
        <w:t xml:space="preserve">Das projektierte Bauvorhaben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Aus diesem Grund ist eine Ausnahmebewilligung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005F03F3" w:rsidRPr="00D65871">
        <w:rPr>
          <w:rFonts w:cs="Arial"/>
        </w:rPr>
        <w:t xml:space="preserve"> erforderlich</w:t>
      </w:r>
      <w:r w:rsidR="002F5AA0" w:rsidRPr="00D65871">
        <w:rPr>
          <w:rStyle w:val="Funotenzeichen"/>
          <w:rFonts w:cs="Arial"/>
        </w:rPr>
        <w:footnoteReference w:id="53"/>
      </w:r>
      <w:r w:rsidRPr="00D65871">
        <w:rPr>
          <w:rFonts w:cs="Arial"/>
        </w:rPr>
        <w:t>.</w:t>
      </w:r>
    </w:p>
    <w:p w14:paraId="56CA19C7" w14:textId="10466E90" w:rsidR="00FF30E2" w:rsidRPr="00D65871" w:rsidRDefault="005F03F3" w:rsidP="00FF30E2">
      <w:pPr>
        <w:pStyle w:val="Standardeinzug"/>
        <w:rPr>
          <w:rFonts w:cs="Arial"/>
        </w:rPr>
      </w:pPr>
      <w:r w:rsidRPr="00D65871">
        <w:rPr>
          <w:rFonts w:cs="Arial"/>
        </w:rPr>
        <w:t>D</w:t>
      </w:r>
      <w:r w:rsidR="00FF30E2" w:rsidRPr="00D65871">
        <w:rPr>
          <w:rFonts w:cs="Arial"/>
        </w:rPr>
        <w:t xml:space="preserve">ie Baubewilligungsbehörde </w:t>
      </w:r>
      <w:r w:rsidRPr="00D65871">
        <w:rPr>
          <w:rFonts w:cs="Arial"/>
        </w:rPr>
        <w:t xml:space="preserve">kann </w:t>
      </w:r>
      <w:r w:rsidR="00FF30E2" w:rsidRPr="00D65871">
        <w:rPr>
          <w:rFonts w:cs="Arial"/>
        </w:rPr>
        <w:t>die Erstellung kleiner und leicht entfernbarer Bauten und Anlagen in Abweichung von Bauvorschriften auf Zusehen hin bewilligen, wenn ein genügendes Interesse der Bauherrschaft vorliegt, keine öffentlichen oder nachbarrechtlichen Interessen beeinträchtigt werden.</w:t>
      </w:r>
      <w:r w:rsidRPr="00D65871">
        <w:rPr>
          <w:rStyle w:val="Funotenzeichen"/>
          <w:rFonts w:cs="Arial"/>
        </w:rPr>
        <w:footnoteReference w:id="54"/>
      </w:r>
    </w:p>
    <w:p w14:paraId="224BCB53" w14:textId="77777777" w:rsidR="00FF30E2" w:rsidRPr="00D65871" w:rsidRDefault="00FF30E2" w:rsidP="00FF30E2">
      <w:pPr>
        <w:pStyle w:val="Standardeinzug"/>
        <w:rPr>
          <w:rFonts w:cs="Arial"/>
        </w:rPr>
      </w:pPr>
      <w:r w:rsidRPr="00D65871">
        <w:rPr>
          <w:rFonts w:cs="Arial"/>
        </w:rPr>
        <w:t xml:space="preserve">Wie nachfolgend begründet, kann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als kleine und leicht entfernbare Baute und Anlage qualifiziert werden.</w:t>
      </w:r>
    </w:p>
    <w:p w14:paraId="50C3F56F" w14:textId="7677C2F1" w:rsidR="00FF30E2" w:rsidRPr="00D65871" w:rsidRDefault="00FF30E2" w:rsidP="00FF30E2">
      <w:pPr>
        <w:pStyle w:val="Standardeinzug"/>
        <w:rPr>
          <w:rFonts w:cs="Arial"/>
        </w:rPr>
      </w:pPr>
      <w:r w:rsidRPr="00D65871">
        <w:rPr>
          <w:rFonts w:cs="Arial"/>
        </w:rPr>
        <w:t xml:space="preserve">Kleine und leicht entfernbare Bauten sind solche, deren Entfernung ohne grösseren Aufwand und ohne erhebliche Nachteile möglich ist. Als klein können Bauten gelten, welche die </w:t>
      </w:r>
      <w:r w:rsidR="004310B0" w:rsidRPr="00D65871">
        <w:rPr>
          <w:rFonts w:cs="Arial"/>
        </w:rPr>
        <w:t xml:space="preserve">gesetzlichen </w:t>
      </w:r>
      <w:r w:rsidRPr="00D65871">
        <w:rPr>
          <w:rFonts w:cs="Arial"/>
        </w:rPr>
        <w:t>Dimensionen nicht wesentlich überschreiten (Grundfläche 60.00m</w:t>
      </w:r>
      <w:r w:rsidRPr="00D65871">
        <w:rPr>
          <w:rFonts w:cs="Arial"/>
          <w:vertAlign w:val="superscript"/>
        </w:rPr>
        <w:t>2</w:t>
      </w:r>
      <w:r w:rsidRPr="00D65871">
        <w:rPr>
          <w:rFonts w:cs="Arial"/>
        </w:rPr>
        <w:t>, Gebäudehöhe 4.00m)</w:t>
      </w:r>
      <w:r w:rsidRPr="00D65871">
        <w:rPr>
          <w:rStyle w:val="Funotenzeichen"/>
          <w:rFonts w:cs="Arial"/>
        </w:rPr>
        <w:footnoteReference w:id="55"/>
      </w:r>
      <w:r w:rsidRPr="00D65871">
        <w:rPr>
          <w:rFonts w:cs="Arial"/>
        </w:rPr>
        <w:t xml:space="preserve">. Das projektierte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überschreitet diese Masse nicht. Zudem kann festgestellt werden, dass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ohne erhebliche Nachteile entfernt werden kann. Aufgrund der Ausführung und Grösse ist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als leicht entfernbare Kleinbaute zu qualifizieren.</w:t>
      </w:r>
    </w:p>
    <w:p w14:paraId="08AB8BB4" w14:textId="020D917B" w:rsidR="00FF30E2" w:rsidRPr="00D65871" w:rsidRDefault="00FF30E2" w:rsidP="00FF30E2">
      <w:pPr>
        <w:pStyle w:val="Standardeinzug"/>
        <w:rPr>
          <w:rFonts w:cs="Arial"/>
        </w:rPr>
      </w:pPr>
      <w:r w:rsidRPr="00D65871">
        <w:rPr>
          <w:rFonts w:cs="Arial"/>
        </w:rPr>
        <w:t xml:space="preserve">Die Bewilligung auf Zusehen hin nach Art. 28 BauG setzt </w:t>
      </w:r>
      <w:r w:rsidR="006F32A6" w:rsidRPr="00D65871">
        <w:rPr>
          <w:rFonts w:cs="Arial"/>
        </w:rPr>
        <w:t xml:space="preserve">lediglich </w:t>
      </w:r>
      <w:r w:rsidRPr="00D65871">
        <w:rPr>
          <w:rFonts w:cs="Arial"/>
        </w:rPr>
        <w:t>ein genügendes Interesse der Bauherrschaft an der Erteilung der Ausnahme voraus. Besondere Verhältnisse im Sinne von Art. 26 BauG müssen hingegen nicht vorliegen.</w:t>
      </w:r>
      <w:r w:rsidR="000D0BB0" w:rsidRPr="00D65871">
        <w:rPr>
          <w:rFonts w:cs="Arial"/>
        </w:rPr>
        <w:t xml:space="preserve"> </w:t>
      </w:r>
    </w:p>
    <w:p w14:paraId="381B2CD7" w14:textId="77777777" w:rsidR="00FF30E2" w:rsidRPr="00D65871" w:rsidRDefault="00FF30E2" w:rsidP="00FF30E2">
      <w:pPr>
        <w:pStyle w:val="Standardeinzug"/>
        <w:rPr>
          <w:rFonts w:cs="Arial"/>
        </w:rPr>
      </w:pPr>
      <w:r w:rsidRPr="00D65871">
        <w:rPr>
          <w:rFonts w:cs="Arial"/>
        </w:rPr>
        <w:t xml:space="preserve">Die Bauherrschaft führt in ihrem Gesuch um Ausnahmebewilligung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aus, dass </w:t>
      </w:r>
      <w:r w:rsidRPr="00D65871">
        <w:rPr>
          <w:rFonts w:cs="Arial"/>
        </w:rPr>
        <w:fldChar w:fldCharType="begin">
          <w:ffData>
            <w:name w:val=""/>
            <w:enabled/>
            <w:calcOnExit w:val="0"/>
            <w:ddList>
              <w:listEntry w:val="Beschrieb"/>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w:t>
      </w:r>
    </w:p>
    <w:p w14:paraId="059413A5" w14:textId="77777777" w:rsidR="00FF30E2" w:rsidRPr="00D65871" w:rsidRDefault="00FF30E2" w:rsidP="00FF30E2">
      <w:pPr>
        <w:pStyle w:val="Standardeinzug"/>
        <w:rPr>
          <w:rFonts w:cs="Arial"/>
        </w:rPr>
      </w:pPr>
      <w:r w:rsidRPr="00D65871">
        <w:rPr>
          <w:rFonts w:cs="Arial"/>
        </w:rPr>
        <w:t xml:space="preserve">Gegen das Bauvorhaben sind keine Einsprachen eingegangen. Die eingeforderten Amts- und Fachberichte liegen in zustimmendem Sinne vor. Die Gemeinde {{GEMEINDE}} beantragt die Bewilligung des Projekts. Dementsprechend kann davon ausgegangen werden, dass die nachgesuchte Ausnahme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weder öffentliche noch nachbarliche Interessen beeinträchtigt.</w:t>
      </w:r>
    </w:p>
    <w:p w14:paraId="1CC244C2" w14:textId="72A85326" w:rsidR="00FF30E2" w:rsidRPr="00D65871" w:rsidRDefault="00FF30E2" w:rsidP="00FF30E2">
      <w:pPr>
        <w:pStyle w:val="Standardeinzug"/>
        <w:jc w:val="both"/>
        <w:rPr>
          <w:rFonts w:cs="Arial"/>
        </w:rPr>
      </w:pPr>
      <w:r w:rsidRPr="00D65871">
        <w:rPr>
          <w:rFonts w:cs="Arial"/>
        </w:rPr>
        <w:t xml:space="preserve">Aufgrund der gemachten Ausführungen werden die Voraussetzungen für die Erteilung der Bewilligung im Sinne von Art. 28 BauG als erfüllt beurteilt. Die Ausnahmebewilligung für </w:t>
      </w:r>
      <w:r w:rsidR="00542055" w:rsidRPr="00D65871">
        <w:rPr>
          <w:rFonts w:cs="Arial"/>
        </w:rPr>
        <w:fldChar w:fldCharType="begin">
          <w:ffData>
            <w:name w:val=""/>
            <w:enabled/>
            <w:calcOnExit w:val="0"/>
            <w:ddList>
              <w:listEntry w:val="(Gegenstand)"/>
            </w:ddList>
          </w:ffData>
        </w:fldChar>
      </w:r>
      <w:r w:rsidR="00542055" w:rsidRPr="00D65871">
        <w:rPr>
          <w:rFonts w:cs="Arial"/>
        </w:rPr>
        <w:instrText xml:space="preserve"> FORMDROPDOWN </w:instrText>
      </w:r>
      <w:r w:rsidR="00BC705E">
        <w:rPr>
          <w:rFonts w:cs="Arial"/>
        </w:rPr>
      </w:r>
      <w:r w:rsidR="00BC705E">
        <w:rPr>
          <w:rFonts w:cs="Arial"/>
        </w:rPr>
        <w:fldChar w:fldCharType="separate"/>
      </w:r>
      <w:r w:rsidR="00542055" w:rsidRPr="00D65871">
        <w:rPr>
          <w:rFonts w:cs="Arial"/>
        </w:rPr>
        <w:fldChar w:fldCharType="end"/>
      </w:r>
      <w:r w:rsidRPr="00D65871">
        <w:rPr>
          <w:rFonts w:cs="Arial"/>
        </w:rPr>
        <w:t xml:space="preserve"> gemäss 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GBR wird i.A.v. Art. 28 BauG auf Zusehen hin erteilt. Es wird jedoch darauf hingewiesen, dass die auf Zusehen hin erteilte Bewilligung jederzeit entschädigungslos widerrufen werden kann.</w:t>
      </w:r>
      <w:r w:rsidR="00E27B9E" w:rsidRPr="00D65871">
        <w:rPr>
          <w:rStyle w:val="Funotenzeichen"/>
          <w:rFonts w:cs="Arial"/>
        </w:rPr>
        <w:footnoteReference w:id="56"/>
      </w:r>
    </w:p>
    <w:p w14:paraId="63D49992" w14:textId="77777777" w:rsidR="00FF30E2" w:rsidRPr="00D65871" w:rsidRDefault="00FF30E2" w:rsidP="00FF30E2">
      <w:pPr>
        <w:pStyle w:val="berschrift2"/>
        <w:rPr>
          <w:rFonts w:cs="Arial"/>
          <w:color w:val="FF0000"/>
          <w:szCs w:val="22"/>
        </w:rPr>
      </w:pPr>
      <w:r w:rsidRPr="00D65871">
        <w:rPr>
          <w:rFonts w:cs="Arial"/>
          <w:color w:val="FF0000"/>
          <w:szCs w:val="22"/>
        </w:rPr>
        <w:t>Parkplatzberechnung/ -befreiung</w:t>
      </w:r>
    </w:p>
    <w:p w14:paraId="6E1460BC" w14:textId="76C58E64" w:rsidR="00FF30E2" w:rsidRPr="00D65871" w:rsidRDefault="00B214C9" w:rsidP="00FF30E2">
      <w:pPr>
        <w:pStyle w:val="Standardeinzug"/>
        <w:rPr>
          <w:rFonts w:cs="Arial"/>
        </w:rPr>
      </w:pPr>
      <w:r w:rsidRPr="00D65871">
        <w:rPr>
          <w:rFonts w:cs="Arial"/>
        </w:rPr>
        <w:t>Wird durch die Erstellung, die Erweiterung, den Umbau oder die Zweckänderung von Bauten und Anlagen ein Parkplatzbedarf verursacht, so ist dafür auf dem Grundstück oder in seiner Nähe eine ausreichende Anzahl von Abstellplätzen für Motorfahrzeuge, Fahrräder und Motorfahrräder zu errichten</w:t>
      </w:r>
      <w:r w:rsidR="00FD369B" w:rsidRPr="00D65871">
        <w:rPr>
          <w:rFonts w:cs="Arial"/>
        </w:rPr>
        <w:t>.</w:t>
      </w:r>
      <w:r w:rsidRPr="00D65871">
        <w:rPr>
          <w:rStyle w:val="Funotenzeichen"/>
          <w:rFonts w:cs="Arial"/>
        </w:rPr>
        <w:footnoteReference w:id="57"/>
      </w:r>
      <w:r w:rsidRPr="00D65871">
        <w:rPr>
          <w:rFonts w:cs="Arial"/>
        </w:rPr>
        <w:t xml:space="preserve"> Die Anzahl der Parkplätze wird nach den Bestimmungen von Art. 49 ff. BauV</w:t>
      </w:r>
      <w:r w:rsidR="00B47092" w:rsidRPr="00D65871">
        <w:rPr>
          <w:rStyle w:val="Funotenzeichen"/>
          <w:rFonts w:cs="Arial"/>
        </w:rPr>
        <w:footnoteReference w:id="58"/>
      </w:r>
      <w:r w:rsidRPr="00D65871">
        <w:rPr>
          <w:rFonts w:cs="Arial"/>
        </w:rPr>
        <w:t xml:space="preserve"> berechnet. Massgebend sind die Geschossfläche (GF), die Anzahl Wohnungen, die Nutzung und die Lage des Bauvorhabens. Die Anzahl der Abstellplätze wird durch eine Bandbreite begrenzt; innerhalb dieser Bandbreite legt die gesuchstellende Partei die Anzahl selber fest</w:t>
      </w:r>
      <w:r w:rsidR="0084468E" w:rsidRPr="00D65871">
        <w:rPr>
          <w:rFonts w:cs="Arial"/>
        </w:rPr>
        <w:t>.</w:t>
      </w:r>
      <w:r w:rsidRPr="00D65871">
        <w:rPr>
          <w:rStyle w:val="Funotenzeichen"/>
          <w:rFonts w:cs="Arial"/>
        </w:rPr>
        <w:footnoteReference w:id="59"/>
      </w:r>
      <w:r w:rsidRPr="00D65871">
        <w:rPr>
          <w:rFonts w:cs="Arial"/>
        </w:rPr>
        <w:t xml:space="preserve"> Diese Festlegung bindet die Baubewilligungsbehörde</w:t>
      </w:r>
      <w:r w:rsidR="0084468E" w:rsidRPr="00D65871">
        <w:rPr>
          <w:rFonts w:cs="Arial"/>
        </w:rPr>
        <w:t>.</w:t>
      </w:r>
      <w:r w:rsidRPr="00D65871">
        <w:rPr>
          <w:rStyle w:val="Funotenzeichen"/>
          <w:rFonts w:cs="Arial"/>
        </w:rPr>
        <w:footnoteReference w:id="60"/>
      </w:r>
    </w:p>
    <w:p w14:paraId="1ECFFF50" w14:textId="77777777" w:rsidR="00B214C9" w:rsidRPr="00D65871" w:rsidRDefault="00B214C9" w:rsidP="00FF30E2">
      <w:pPr>
        <w:pStyle w:val="Standardeinzug"/>
        <w:rPr>
          <w:rFonts w:cs="Arial"/>
        </w:rPr>
      </w:pPr>
      <w:r w:rsidRPr="00D65871">
        <w:rPr>
          <w:rFonts w:cs="Arial"/>
        </w:rPr>
        <w:t xml:space="preserve">Die durch das Bauvorhaben betroffene Geschossfläche (GF) von </w:t>
      </w:r>
      <w:r w:rsidRPr="00D65871">
        <w:rPr>
          <w:rFonts w:cs="Arial"/>
        </w:rPr>
        <w:fldChar w:fldCharType="begin">
          <w:ffData>
            <w:name w:val=""/>
            <w:enabled/>
            <w:calcOnExit w:val="0"/>
            <w:ddList>
              <w:listEntry w:val="(Meter)"/>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m</w:t>
      </w:r>
      <w:r w:rsidRPr="00D65871">
        <w:rPr>
          <w:rFonts w:cs="Arial"/>
          <w:vertAlign w:val="superscript"/>
        </w:rPr>
        <w:t>2</w:t>
      </w:r>
      <w:r w:rsidRPr="00D65871">
        <w:rPr>
          <w:rFonts w:cs="Arial"/>
        </w:rPr>
        <w:t xml:space="preserve"> wurde ursprünglich als </w:t>
      </w:r>
      <w:r w:rsidRPr="00D65871">
        <w:rPr>
          <w:rFonts w:cs="Arial"/>
        </w:rPr>
        <w:fldChar w:fldCharType="begin">
          <w:ffData>
            <w:name w:val=""/>
            <w:enabled/>
            <w:calcOnExit w:val="0"/>
            <w:ddList>
              <w:listEntry w:val="Nutzungsart"/>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-nutzung baubewilligt.</w:t>
      </w:r>
    </w:p>
    <w:p w14:paraId="2C827302" w14:textId="7FDFE6FD" w:rsidR="00B214C9" w:rsidRPr="00D65871" w:rsidRDefault="00B214C9" w:rsidP="00FF30E2">
      <w:pPr>
        <w:pStyle w:val="Standardeinzug"/>
        <w:rPr>
          <w:rFonts w:cs="Arial"/>
        </w:rPr>
      </w:pPr>
      <w:r w:rsidRPr="00D65871">
        <w:rPr>
          <w:rFonts w:cs="Arial"/>
        </w:rPr>
        <w:t>Die Berechnung nach Art. 49 ff BauV ergibt neu ei</w:t>
      </w:r>
      <w:r w:rsidR="002D4E3C" w:rsidRPr="00D65871">
        <w:rPr>
          <w:rFonts w:cs="Arial"/>
        </w:rPr>
        <w:t>ne Parkplatzerstellpflicht von M</w:t>
      </w:r>
      <w:r w:rsidRPr="00D65871">
        <w:rPr>
          <w:rFonts w:cs="Arial"/>
        </w:rPr>
        <w:t xml:space="preserve">inimum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Plätzen. Der Fläche kann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bestehende und ausgewiesene Parkplätze zugeordnet werden. Das heisst, das Baugesuch löst eine Pflicht von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zusätzlichen Parkplätzen aus. Die Bauherrschaft weist vorliegend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Parkplätze aus, dies ergibt eine Differenz von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Parkplätzen</w:t>
      </w:r>
      <w:r w:rsidR="00E11559" w:rsidRPr="00D65871">
        <w:rPr>
          <w:rFonts w:cs="Arial"/>
        </w:rPr>
        <w:t>.</w:t>
      </w:r>
    </w:p>
    <w:p w14:paraId="2382F07D" w14:textId="665881B4" w:rsidR="00B214C9" w:rsidRPr="00D65871" w:rsidRDefault="00B214C9" w:rsidP="00B214C9">
      <w:pPr>
        <w:pStyle w:val="Standardeinzug"/>
        <w:jc w:val="both"/>
        <w:rPr>
          <w:rFonts w:cs="Arial"/>
        </w:rPr>
      </w:pPr>
      <w:r w:rsidRPr="00D65871">
        <w:rPr>
          <w:rFonts w:cs="Arial"/>
          <w:highlight w:val="yellow"/>
        </w:rPr>
        <w:t>Abweichung:</w:t>
      </w:r>
      <w:r w:rsidRPr="00D65871">
        <w:rPr>
          <w:rFonts w:cs="Arial"/>
        </w:rPr>
        <w:t xml:space="preserve"> </w:t>
      </w:r>
      <w:r w:rsidR="00447406" w:rsidRPr="00D65871">
        <w:rPr>
          <w:rFonts w:cs="Arial"/>
        </w:rPr>
        <w:t>Von</w:t>
      </w:r>
      <w:r w:rsidRPr="00D65871">
        <w:rPr>
          <w:rFonts w:cs="Arial"/>
        </w:rPr>
        <w:t xml:space="preserve"> der </w:t>
      </w:r>
      <w:r w:rsidR="00447406" w:rsidRPr="00D65871">
        <w:rPr>
          <w:rFonts w:cs="Arial"/>
        </w:rPr>
        <w:t xml:space="preserve">gesetzlichen </w:t>
      </w:r>
      <w:r w:rsidRPr="00D65871">
        <w:rPr>
          <w:rFonts w:cs="Arial"/>
        </w:rPr>
        <w:t xml:space="preserve">Bandbreite gemäss Art. 52 BauV </w:t>
      </w:r>
      <w:r w:rsidR="00447406" w:rsidRPr="00D65871">
        <w:rPr>
          <w:rFonts w:cs="Arial"/>
        </w:rPr>
        <w:t xml:space="preserve">kann </w:t>
      </w:r>
      <w:r w:rsidRPr="00D65871">
        <w:rPr>
          <w:rFonts w:cs="Arial"/>
        </w:rPr>
        <w:t>abgewichen werden, wenn besondere Verhältnisse vorliegen.</w:t>
      </w:r>
      <w:r w:rsidR="00447406" w:rsidRPr="00D65871">
        <w:rPr>
          <w:rStyle w:val="Funotenzeichen"/>
          <w:rFonts w:cs="Arial"/>
        </w:rPr>
        <w:footnoteReference w:id="61"/>
      </w:r>
      <w:r w:rsidRPr="00D65871">
        <w:rPr>
          <w:rFonts w:cs="Arial"/>
        </w:rPr>
        <w:t xml:space="preserve"> Solche liegen dann vor, wenn das Vorhaben hinsichtlich Parkplatzbedarfs deutlich über- oder unterdurchschnittlich ist, wie beispielsweise bei Schichtbetrieben, bei industriellen Produktionsbetrieben oder bei besonders guter oder schlechter Eignung des öffentlichen Verkehrs für seine Erschliessung. Immerhin ist jedoch zu beachten, dass gewisse Abweichungen vom Durchschnittlichen bereits durch die Bandbreiten aufgefangen werden, weshalb nur deutliche Abweichungen eine Korrektur rechtfertigen. Abweichungen stellen rechtlich keine Ausnahme nach Art. 26 BauG dar.</w:t>
      </w:r>
      <w:r w:rsidR="00B47092" w:rsidRPr="00D65871">
        <w:rPr>
          <w:rFonts w:cs="Arial"/>
        </w:rPr>
        <w:t xml:space="preserve"> </w:t>
      </w:r>
    </w:p>
    <w:p w14:paraId="7150C04D" w14:textId="7609DB87" w:rsidR="00B214C9" w:rsidRPr="00D65871" w:rsidRDefault="00B214C9" w:rsidP="00B214C9">
      <w:pPr>
        <w:pStyle w:val="Standardeinzug"/>
        <w:jc w:val="both"/>
        <w:rPr>
          <w:rFonts w:cs="Arial"/>
        </w:rPr>
      </w:pPr>
      <w:r w:rsidRPr="00D65871">
        <w:rPr>
          <w:rFonts w:cs="Arial"/>
        </w:rPr>
        <w:t>Ergibt die schematisch errechnete Anzahl Parkplätze ein unbefriedigendes Ergebnis, kann dies nach dem Gesagten</w:t>
      </w:r>
      <w:r w:rsidR="00A7059D" w:rsidRPr="00D65871">
        <w:rPr>
          <w:rFonts w:cs="Arial"/>
        </w:rPr>
        <w:t xml:space="preserve"> -</w:t>
      </w:r>
      <w:r w:rsidRPr="00D65871">
        <w:rPr>
          <w:rFonts w:cs="Arial"/>
        </w:rPr>
        <w:t xml:space="preserve"> in Anwendung von Art. 54 BauV bei Vorliegen besonderer Verhältnisse</w:t>
      </w:r>
      <w:r w:rsidR="00A7059D" w:rsidRPr="00D65871">
        <w:rPr>
          <w:rFonts w:cs="Arial"/>
        </w:rPr>
        <w:t xml:space="preserve"> -</w:t>
      </w:r>
      <w:r w:rsidRPr="00D65871">
        <w:rPr>
          <w:rFonts w:cs="Arial"/>
        </w:rPr>
        <w:t xml:space="preserve"> demnach noch immer korrigiert werden. Ob besondere Verhältnisse vorliegen, beurteilt sich insbesondere aufgrund der Art des Betriebes sowie seiner Lage</w:t>
      </w:r>
      <w:r w:rsidR="005C31C1" w:rsidRPr="00D65871">
        <w:rPr>
          <w:rFonts w:cs="Arial"/>
        </w:rPr>
        <w:t>.</w:t>
      </w:r>
      <w:r w:rsidRPr="00D65871">
        <w:rPr>
          <w:rStyle w:val="Funotenzeichen"/>
          <w:rFonts w:cs="Arial"/>
        </w:rPr>
        <w:footnoteReference w:id="62"/>
      </w:r>
    </w:p>
    <w:p w14:paraId="41EE4275" w14:textId="77777777" w:rsidR="00B214C9" w:rsidRPr="00D65871" w:rsidRDefault="00B214C9" w:rsidP="00B214C9">
      <w:pPr>
        <w:pStyle w:val="Standardeinzug"/>
        <w:jc w:val="both"/>
        <w:rPr>
          <w:rFonts w:cs="Arial"/>
        </w:rPr>
      </w:pPr>
      <w:r w:rsidRPr="00D65871">
        <w:rPr>
          <w:rFonts w:cs="Arial"/>
        </w:rPr>
        <w:t xml:space="preserve">Das Bauinspektorat der Gemeinde {{GEMEINDE}} beurteilt die nachgewiesene Anzahl Parkplätze als genügend. Die Baubewilligungsbehörde beurteilt die besonderen Verhältnisse als schlüssig nachgewiesen. Für die Abweichung von der Mindestzahl Parkplätze wird eine Ermächtigung erteilt. </w:t>
      </w:r>
      <w:r w:rsidRPr="00D65871">
        <w:rPr>
          <w:rFonts w:cs="Arial"/>
          <w:highlight w:val="yellow"/>
        </w:rPr>
        <w:t>(KEINE „AUSNAHME“, ERMÄCHTIGUNGSKLAUSEL)</w:t>
      </w:r>
    </w:p>
    <w:p w14:paraId="6C785F56" w14:textId="4FC50C36" w:rsidR="00B214C9" w:rsidRPr="00D65871" w:rsidRDefault="00B214C9" w:rsidP="00B214C9">
      <w:pPr>
        <w:pStyle w:val="Standardeinzug"/>
        <w:jc w:val="both"/>
        <w:rPr>
          <w:rFonts w:cs="Arial"/>
        </w:rPr>
      </w:pPr>
      <w:r w:rsidRPr="00D65871">
        <w:rPr>
          <w:rFonts w:cs="Arial"/>
          <w:highlight w:val="yellow"/>
        </w:rPr>
        <w:t>Befreiung:</w:t>
      </w:r>
      <w:r w:rsidRPr="00D65871">
        <w:rPr>
          <w:rFonts w:cs="Arial"/>
        </w:rPr>
        <w:t xml:space="preserve"> </w:t>
      </w:r>
      <w:r w:rsidR="00C663AF" w:rsidRPr="00D65871">
        <w:rPr>
          <w:rFonts w:cs="Arial"/>
        </w:rPr>
        <w:t>D</w:t>
      </w:r>
      <w:r w:rsidRPr="00D65871">
        <w:rPr>
          <w:rFonts w:cs="Arial"/>
        </w:rPr>
        <w:t xml:space="preserve">ie Baubewilligungsbehörde </w:t>
      </w:r>
      <w:r w:rsidR="00C663AF" w:rsidRPr="00D65871">
        <w:rPr>
          <w:rFonts w:cs="Arial"/>
        </w:rPr>
        <w:t xml:space="preserve">befreit </w:t>
      </w:r>
      <w:r w:rsidRPr="00D65871">
        <w:rPr>
          <w:rFonts w:cs="Arial"/>
        </w:rPr>
        <w:t>den Bauherrn im erforderlichen Umfang von der Erfüllung der Parkplatzerstellungspflicht, wenn er aus tatsächlichen oder rechtlichen Gründen (topographische Verhältnisse, Schutz der Landschaft oder des Ortsbildes, unzulässige Inanspruchnahme von Innenhöfen oder Vorgärten, Notwendigkeit der Verkehrsberuhigung) die nach den vorstehenden Bestimmungen verlangte Abstellfläche weder auf dem Baugrundstück noch im Umkreis von 300 Metern bereitzustellen vermag.</w:t>
      </w:r>
      <w:r w:rsidRPr="00D65871">
        <w:rPr>
          <w:rStyle w:val="Funotenzeichen"/>
          <w:rFonts w:cs="Arial"/>
        </w:rPr>
        <w:footnoteReference w:id="63"/>
      </w:r>
    </w:p>
    <w:p w14:paraId="60EE6877" w14:textId="77777777" w:rsidR="00B214C9" w:rsidRPr="00D65871" w:rsidRDefault="00B214C9" w:rsidP="00B214C9">
      <w:pPr>
        <w:pStyle w:val="Standardeinzug"/>
        <w:jc w:val="both"/>
        <w:rPr>
          <w:rFonts w:cs="Arial"/>
        </w:rPr>
      </w:pPr>
      <w:r w:rsidRPr="00D65871">
        <w:rPr>
          <w:rFonts w:cs="Arial"/>
        </w:rPr>
        <w:t xml:space="preserve">Die Gemeinde {{GEMEINDE}} beantragt in ihrem Bericht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die Befreiung von der Pflicht zur Erstellung von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Parkplätzen zu verfügen.</w:t>
      </w:r>
    </w:p>
    <w:p w14:paraId="352A91BF" w14:textId="1E2ACCC6" w:rsidR="00B214C9" w:rsidRPr="00D65871" w:rsidRDefault="00B214C9" w:rsidP="00B214C9">
      <w:pPr>
        <w:pStyle w:val="Standardeinzug"/>
        <w:jc w:val="both"/>
        <w:rPr>
          <w:rFonts w:cs="Arial"/>
        </w:rPr>
      </w:pPr>
      <w:r w:rsidRPr="00D65871">
        <w:rPr>
          <w:rFonts w:cs="Arial"/>
        </w:rPr>
        <w:t>Wird die Bauherrschaft von der Pflicht, Parkplätze bereitzustellen, ganz oder teilweise befreit, so hat sie der Gemeinde eine Ersatzabgabe zu entrichten.</w:t>
      </w:r>
      <w:r w:rsidRPr="00D65871">
        <w:rPr>
          <w:rStyle w:val="FootnoteCharacters"/>
          <w:rFonts w:cs="Arial"/>
          <w:sz w:val="22"/>
        </w:rPr>
        <w:t xml:space="preserve"> </w:t>
      </w:r>
      <w:r w:rsidRPr="00D65871">
        <w:rPr>
          <w:rFonts w:cs="Arial"/>
        </w:rPr>
        <w:t xml:space="preserve">(Art. </w:t>
      </w:r>
      <w:r w:rsidRPr="00D65871">
        <w:rPr>
          <w:rFonts w:cs="Arial"/>
        </w:rPr>
        <w:fldChar w:fldCharType="begin">
          <w:ffData>
            <w:name w:val=""/>
            <w:enabled/>
            <w:calcOnExit w:val="0"/>
            <w:ddList>
              <w:listEntry w:val="(Art.)"/>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GBR/Parkplatzreglement i.V.m. Art. 56 Abs. 1 BauV). Die Zahl der Abstellplätze für Personenwagen, deren Realisierung der Bauherrschaft erlassen wird, ist im Dispositiv des Bauentscheids festzuhalten. Sie bildet die Grundlage für den Bezug einer allfälligen Ersatzabgabe. Eine entsprechende Nebenbestimmung wird deshalb in den Bauentscheid aufgenommen.</w:t>
      </w:r>
    </w:p>
    <w:p w14:paraId="3D26112C" w14:textId="77777777" w:rsidR="00B214C9" w:rsidRPr="00D65871" w:rsidRDefault="00B214C9" w:rsidP="00B214C9">
      <w:pPr>
        <w:pStyle w:val="berschrift2"/>
        <w:rPr>
          <w:rFonts w:cs="Arial"/>
          <w:color w:val="FF0000"/>
          <w:szCs w:val="22"/>
        </w:rPr>
      </w:pPr>
      <w:r w:rsidRPr="00D65871">
        <w:rPr>
          <w:rFonts w:cs="Arial"/>
          <w:color w:val="FF0000"/>
          <w:szCs w:val="22"/>
        </w:rPr>
        <w:t>Abweichung von Mindestanzahl Veloabstellplätze</w:t>
      </w:r>
    </w:p>
    <w:p w14:paraId="786D9514" w14:textId="1E9665CC" w:rsidR="00B214C9" w:rsidRPr="00D65871" w:rsidRDefault="00724897" w:rsidP="00B214C9">
      <w:pPr>
        <w:pStyle w:val="Standardeinzug"/>
        <w:rPr>
          <w:rFonts w:cs="Arial"/>
        </w:rPr>
      </w:pPr>
      <w:r w:rsidRPr="00D65871">
        <w:rPr>
          <w:rFonts w:cs="Arial"/>
        </w:rPr>
        <w:t xml:space="preserve">Gemäss Berechnung nach Art. 54c </w:t>
      </w:r>
      <w:r w:rsidR="003C37D7" w:rsidRPr="00D65871">
        <w:rPr>
          <w:rFonts w:cs="Arial"/>
        </w:rPr>
        <w:t xml:space="preserve">Abs. 1 </w:t>
      </w:r>
      <w:r w:rsidRPr="00D65871">
        <w:rPr>
          <w:rFonts w:cs="Arial"/>
        </w:rPr>
        <w:t>BauV erfordert je 100 m</w:t>
      </w:r>
      <w:r w:rsidRPr="00D65871">
        <w:rPr>
          <w:rFonts w:cs="Arial"/>
          <w:vertAlign w:val="superscript"/>
        </w:rPr>
        <w:t>2</w:t>
      </w:r>
      <w:r w:rsidRPr="00D65871">
        <w:rPr>
          <w:rFonts w:cs="Arial"/>
        </w:rPr>
        <w:t xml:space="preserve"> Geschossfläche 2 Veloabstellplätze was vorliegend rund 320 Abstellplätze ergibt.</w:t>
      </w:r>
      <w:r w:rsidR="003C37D7" w:rsidRPr="00D65871">
        <w:rPr>
          <w:rFonts w:cs="Arial"/>
        </w:rPr>
        <w:t xml:space="preserve"> </w:t>
      </w:r>
    </w:p>
    <w:p w14:paraId="1EFD2724" w14:textId="3E4CC865" w:rsidR="00724897" w:rsidRPr="00D65871" w:rsidRDefault="00BE1DF5" w:rsidP="00B214C9">
      <w:pPr>
        <w:pStyle w:val="Standardeinzug"/>
        <w:rPr>
          <w:rFonts w:cs="Arial"/>
        </w:rPr>
      </w:pPr>
      <w:r w:rsidRPr="00D65871">
        <w:rPr>
          <w:rFonts w:cs="Arial"/>
        </w:rPr>
        <w:t>B</w:t>
      </w:r>
      <w:r w:rsidR="00724897" w:rsidRPr="00D65871">
        <w:rPr>
          <w:rFonts w:cs="Arial"/>
        </w:rPr>
        <w:t xml:space="preserve">esondere Verhältnisse </w:t>
      </w:r>
      <w:r w:rsidRPr="00D65871">
        <w:rPr>
          <w:rFonts w:cs="Arial"/>
        </w:rPr>
        <w:t xml:space="preserve">können </w:t>
      </w:r>
      <w:r w:rsidR="00724897" w:rsidRPr="00D65871">
        <w:rPr>
          <w:rFonts w:cs="Arial"/>
        </w:rPr>
        <w:t>zum Abweichen von der Anzahl der erforderlichen Veloabstellplätze führen. Es können Normen des Schweizerischen Verbandes der Strassen- und Verkehrsfachleute (VSS) ergänzend beigezogen werden.</w:t>
      </w:r>
      <w:r w:rsidRPr="00D65871">
        <w:rPr>
          <w:rStyle w:val="Funotenzeichen"/>
          <w:rFonts w:cs="Arial"/>
        </w:rPr>
        <w:footnoteReference w:id="64"/>
      </w:r>
    </w:p>
    <w:p w14:paraId="70D341C1" w14:textId="7132F581" w:rsidR="00724897" w:rsidRPr="00D65871" w:rsidRDefault="00724897" w:rsidP="00B214C9">
      <w:pPr>
        <w:pStyle w:val="Standardeinzug"/>
        <w:rPr>
          <w:rFonts w:cs="Arial"/>
        </w:rPr>
      </w:pPr>
      <w:r w:rsidRPr="00D65871">
        <w:rPr>
          <w:rFonts w:cs="Arial"/>
          <w:highlight w:val="yellow"/>
        </w:rPr>
        <w:t>Beispiel:</w:t>
      </w:r>
      <w:r w:rsidRPr="00D65871">
        <w:rPr>
          <w:rFonts w:cs="Arial"/>
        </w:rPr>
        <w:t xml:space="preserve"> </w:t>
      </w:r>
      <w:r w:rsidRPr="00D65871">
        <w:rPr>
          <w:rFonts w:cs="Arial"/>
          <w:color w:val="FF0000"/>
        </w:rPr>
        <w:t xml:space="preserve">Die Bauherrschaft reichte eine Berechnung nach VSS ein. Darin berechnet sie den Bedarf an erforderlichen Veloabstellplätzen mit Einbezug der Anzahl Personen. Darin ermittelt die Bauherrschaft einen theoretischen Bedarf von </w:t>
      </w:r>
      <w:r w:rsidRPr="00D65871">
        <w:rPr>
          <w:rFonts w:cs="Arial"/>
          <w:color w:val="FF0000"/>
        </w:rPr>
        <w:fldChar w:fldCharType="begin">
          <w:ffData>
            <w:name w:val=""/>
            <w:enabled/>
            <w:calcOnExit w:val="0"/>
            <w:ddList>
              <w:listEntry w:val="(Anzahl)"/>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r w:rsidRPr="00D65871">
        <w:rPr>
          <w:rFonts w:cs="Arial"/>
          <w:color w:val="FF0000"/>
        </w:rPr>
        <w:t xml:space="preserve"> Veloabstellplätzen. </w:t>
      </w:r>
      <w:r w:rsidRPr="00D65871">
        <w:rPr>
          <w:rFonts w:cs="Arial"/>
          <w:highlight w:val="yellow"/>
        </w:rPr>
        <w:t>Oder</w:t>
      </w:r>
      <w:r w:rsidRPr="00D65871">
        <w:rPr>
          <w:rFonts w:cs="Arial"/>
        </w:rPr>
        <w:t xml:space="preserve"> </w:t>
      </w:r>
      <w:r w:rsidRPr="00D65871">
        <w:rPr>
          <w:rFonts w:cs="Arial"/>
          <w:color w:val="FF0000"/>
        </w:rPr>
        <w:t xml:space="preserve">Die in Art. </w:t>
      </w:r>
      <w:r w:rsidR="0041335E" w:rsidRPr="00D65871">
        <w:rPr>
          <w:rFonts w:cs="Arial"/>
          <w:color w:val="FF0000"/>
        </w:rPr>
        <w:t xml:space="preserve">54c Abs. </w:t>
      </w:r>
      <w:r w:rsidR="00432E1F" w:rsidRPr="00D65871">
        <w:rPr>
          <w:rFonts w:cs="Arial"/>
          <w:color w:val="FF0000"/>
        </w:rPr>
        <w:t>1</w:t>
      </w:r>
      <w:r w:rsidRPr="00D65871">
        <w:rPr>
          <w:rFonts w:cs="Arial"/>
          <w:color w:val="FF0000"/>
        </w:rPr>
        <w:t xml:space="preserve"> BauV in der Berechnung einbezogene Nutzung „Schule“ beinhaltet ein weites Nutzungsspektrum (Universität, Hochschule, Grundschule mit Räumen für Elternabende...) und berücksichtigt nicht, dass bei einem Kindergarten kaum Parkplätze erforderlich sind, da die Mehrheit der Nutzer (Kinder) nicht Autofahren oder Velofahren dürfen.</w:t>
      </w:r>
    </w:p>
    <w:p w14:paraId="738E735C" w14:textId="77777777" w:rsidR="00724897" w:rsidRPr="00D65871" w:rsidRDefault="00724897" w:rsidP="00B214C9">
      <w:pPr>
        <w:pStyle w:val="Standardeinzug"/>
        <w:rPr>
          <w:rFonts w:cs="Arial"/>
        </w:rPr>
      </w:pPr>
      <w:r w:rsidRPr="00D65871">
        <w:rPr>
          <w:rFonts w:cs="Arial"/>
        </w:rPr>
        <w:t xml:space="preserve">Das Bauinspektorat der Gemeinde {{GEMEINDE}} beurteilt die erforderliche Anzahl Veloabstellplätze als genügend nachgewiesen. Die Baubewilligungsbehörde beurteilt die besonderen Verhältnisse als schlüssig nachgewiesen. Für die Abweichung von der Mindestzahl Veloabstellplätze wird eine Ermächtigung erteilt. </w:t>
      </w:r>
      <w:r w:rsidRPr="00D65871">
        <w:rPr>
          <w:rFonts w:cs="Arial"/>
          <w:highlight w:val="yellow"/>
        </w:rPr>
        <w:t>(KEINE „AUSNAHME“, ERMÄCHTIGUNGSKLAUSEL)</w:t>
      </w:r>
    </w:p>
    <w:p w14:paraId="3AEC8024" w14:textId="24136AA2" w:rsidR="00724897" w:rsidRPr="00D65871" w:rsidRDefault="00C4344A" w:rsidP="00724897">
      <w:pPr>
        <w:pStyle w:val="berschrift2"/>
        <w:rPr>
          <w:rFonts w:cs="Arial"/>
          <w:color w:val="FF0000"/>
          <w:szCs w:val="22"/>
        </w:rPr>
      </w:pPr>
      <w:r w:rsidRPr="00D65871">
        <w:rPr>
          <w:rFonts w:cs="Arial"/>
          <w:color w:val="FF0000"/>
          <w:szCs w:val="22"/>
        </w:rPr>
        <w:t>Gesteigerter Gemeingebrauch</w:t>
      </w:r>
    </w:p>
    <w:p w14:paraId="1DFCB853" w14:textId="630DE756" w:rsidR="00724897" w:rsidRPr="00D65871" w:rsidRDefault="00724897" w:rsidP="00724897">
      <w:pPr>
        <w:pStyle w:val="Standardeinzug"/>
        <w:rPr>
          <w:rFonts w:cs="Arial"/>
        </w:rPr>
      </w:pPr>
      <w:r w:rsidRPr="00D65871">
        <w:rPr>
          <w:rFonts w:cs="Arial"/>
        </w:rPr>
        <w:t>Das Bauvorhaben soll in der Zone Verkehrsanlage realisiert werden. Jede über den Gemeingebrauch hinausgehende Benutzung einer öffentlichen Strasse ist bewilligungspflichtig</w:t>
      </w:r>
      <w:r w:rsidR="00F15696" w:rsidRPr="00D65871">
        <w:rPr>
          <w:rFonts w:cs="Arial"/>
        </w:rPr>
        <w:t>.</w:t>
      </w:r>
      <w:r w:rsidRPr="00D65871">
        <w:rPr>
          <w:rStyle w:val="Funotenzeichen"/>
          <w:rFonts w:cs="Arial"/>
        </w:rPr>
        <w:footnoteReference w:id="65"/>
      </w:r>
      <w:r w:rsidRPr="00D65871">
        <w:rPr>
          <w:rFonts w:cs="Arial"/>
        </w:rPr>
        <w:t xml:space="preserve"> Das zuständige Gemeinwesen erteilt die Bewilligung, wenn nicht überwiegende öffentliche oder private Interessen entgegenstehen.</w:t>
      </w:r>
      <w:r w:rsidR="00F15696" w:rsidRPr="00D65871">
        <w:rPr>
          <w:rStyle w:val="Funotenzeichen"/>
          <w:rFonts w:cs="Arial"/>
        </w:rPr>
        <w:footnoteReference w:id="66"/>
      </w:r>
      <w:r w:rsidR="006138FB" w:rsidRPr="00D65871">
        <w:rPr>
          <w:rFonts w:cs="Arial"/>
        </w:rPr>
        <w:t xml:space="preserve"> </w:t>
      </w:r>
      <w:r w:rsidR="006138FB" w:rsidRPr="00D65871">
        <w:rPr>
          <w:rStyle w:val="textcontent"/>
          <w:rFonts w:cs="Arial"/>
          <w:lang w:val="de-DE"/>
        </w:rPr>
        <w:t>Die Bewilligung kann entschädigungslos geändert oder entzogen werden, wenn sich die Verhältnisse geändert haben oder wenn Vorschriften, Bedingungen oder Auflagen nicht erfüllt werden</w:t>
      </w:r>
      <w:r w:rsidR="00F15696" w:rsidRPr="00D65871">
        <w:rPr>
          <w:rStyle w:val="textcontent"/>
          <w:rFonts w:cs="Arial"/>
          <w:lang w:val="de-DE"/>
        </w:rPr>
        <w:t>.</w:t>
      </w:r>
      <w:r w:rsidR="006138FB" w:rsidRPr="00D65871">
        <w:rPr>
          <w:rStyle w:val="Funotenzeichen"/>
          <w:rFonts w:cs="Arial"/>
        </w:rPr>
        <w:footnoteReference w:id="67"/>
      </w:r>
    </w:p>
    <w:p w14:paraId="03381A6D" w14:textId="77777777" w:rsidR="00724897" w:rsidRPr="00D65871" w:rsidRDefault="001B1855" w:rsidP="00724897">
      <w:pPr>
        <w:pStyle w:val="Standardeinzug"/>
        <w:rPr>
          <w:rFonts w:cs="Arial"/>
          <w:color w:val="FF0000"/>
        </w:rPr>
      </w:pPr>
      <w:r w:rsidRPr="00D65871">
        <w:rPr>
          <w:rFonts w:cs="Arial"/>
          <w:color w:val="FF0000"/>
        </w:rPr>
        <w:t xml:space="preserve">Der Oberingenieurkreis </w:t>
      </w:r>
      <w:r w:rsidRPr="00D65871">
        <w:rPr>
          <w:rFonts w:cs="Arial"/>
          <w:color w:val="FF0000"/>
        </w:rPr>
        <w:fldChar w:fldCharType="begin">
          <w:ffData>
            <w:name w:val=""/>
            <w:enabled/>
            <w:calcOnExit w:val="0"/>
            <w:ddList>
              <w:listEntry w:val="l"/>
              <w:listEntry w:val="ll"/>
              <w:listEntry w:val="lll"/>
              <w:listEntry w:val="lV"/>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r w:rsidRPr="00D65871">
        <w:rPr>
          <w:rFonts w:cs="Arial"/>
          <w:color w:val="FF0000"/>
        </w:rPr>
        <w:t xml:space="preserve"> / </w:t>
      </w:r>
      <w:r w:rsidR="00724897" w:rsidRPr="00D65871">
        <w:rPr>
          <w:rFonts w:cs="Arial"/>
          <w:color w:val="FF0000"/>
        </w:rPr>
        <w:t>Das Polizeiinspektorat der Gemeinde {{GEMEINDE}}</w:t>
      </w:r>
      <w:r w:rsidR="00724897" w:rsidRPr="00D65871">
        <w:rPr>
          <w:rFonts w:cs="Arial"/>
        </w:rPr>
        <w:t xml:space="preserve"> bestätigt mit Bericht vom </w:t>
      </w:r>
      <w:r w:rsidR="00724897" w:rsidRPr="00D65871">
        <w:rPr>
          <w:rFonts w:cs="Arial"/>
        </w:rPr>
        <w:fldChar w:fldCharType="begin">
          <w:ffData>
            <w:name w:val=""/>
            <w:enabled/>
            <w:calcOnExit w:val="0"/>
            <w:ddList>
              <w:listEntry w:val="(Datum)"/>
            </w:ddList>
          </w:ffData>
        </w:fldChar>
      </w:r>
      <w:r w:rsidR="00724897" w:rsidRPr="00D65871">
        <w:rPr>
          <w:rFonts w:cs="Arial"/>
        </w:rPr>
        <w:instrText xml:space="preserve"> FORMDROPDOWN </w:instrText>
      </w:r>
      <w:r w:rsidR="00BC705E">
        <w:rPr>
          <w:rFonts w:cs="Arial"/>
        </w:rPr>
      </w:r>
      <w:r w:rsidR="00BC705E">
        <w:rPr>
          <w:rFonts w:cs="Arial"/>
        </w:rPr>
        <w:fldChar w:fldCharType="separate"/>
      </w:r>
      <w:r w:rsidR="00724897" w:rsidRPr="00D65871">
        <w:rPr>
          <w:rFonts w:cs="Arial"/>
        </w:rPr>
        <w:fldChar w:fldCharType="end"/>
      </w:r>
      <w:r w:rsidR="00724897" w:rsidRPr="00D65871">
        <w:rPr>
          <w:rFonts w:cs="Arial"/>
        </w:rPr>
        <w:t xml:space="preserve">, dass die Bewilligung für die entgeltliche Überlassung von öffentlichem Grund in Aussicht gestellt wird, sofern seitens der involvierten Fachstellen keine Vorbehalte bestehen. Die Amts- und Fachberichte liegen in positivem Sinne vor. Somit kann die Bewilligung für den gesteigerten Gemeingebrauch erteilt werden. </w:t>
      </w:r>
      <w:r w:rsidR="00724897" w:rsidRPr="00D65871">
        <w:rPr>
          <w:rFonts w:cs="Arial"/>
          <w:color w:val="FF0000"/>
        </w:rPr>
        <w:t xml:space="preserve">Diese ist befristet und muss jährlich neu beim </w:t>
      </w:r>
      <w:r w:rsidRPr="00D65871">
        <w:rPr>
          <w:rFonts w:cs="Arial"/>
          <w:color w:val="FF0000"/>
        </w:rPr>
        <w:t xml:space="preserve">Oberingenieurkreis </w:t>
      </w:r>
      <w:r w:rsidRPr="00D65871">
        <w:rPr>
          <w:rFonts w:cs="Arial"/>
          <w:color w:val="FF0000"/>
        </w:rPr>
        <w:fldChar w:fldCharType="begin">
          <w:ffData>
            <w:name w:val=""/>
            <w:enabled/>
            <w:calcOnExit w:val="0"/>
            <w:ddList>
              <w:listEntry w:val="l"/>
              <w:listEntry w:val="ll"/>
              <w:listEntry w:val="lll"/>
              <w:listEntry w:val="lV"/>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r w:rsidRPr="00D65871">
        <w:rPr>
          <w:rFonts w:cs="Arial"/>
          <w:color w:val="FF0000"/>
        </w:rPr>
        <w:t xml:space="preserve"> / </w:t>
      </w:r>
      <w:r w:rsidR="00724897" w:rsidRPr="00D65871">
        <w:rPr>
          <w:rFonts w:cs="Arial"/>
          <w:color w:val="FF0000"/>
        </w:rPr>
        <w:t>Polizeiinspektorat {{GEMEINDE}} eingeholt werden.</w:t>
      </w:r>
    </w:p>
    <w:p w14:paraId="1A5A8C03" w14:textId="77777777" w:rsidR="00724897" w:rsidRPr="00D65871" w:rsidRDefault="00724897" w:rsidP="00724897">
      <w:pPr>
        <w:pStyle w:val="berschrift2"/>
        <w:rPr>
          <w:rFonts w:cs="Arial"/>
          <w:color w:val="FF0000"/>
          <w:szCs w:val="22"/>
        </w:rPr>
      </w:pPr>
      <w:r w:rsidRPr="00D65871">
        <w:rPr>
          <w:rFonts w:cs="Arial"/>
          <w:color w:val="FF0000"/>
          <w:szCs w:val="22"/>
        </w:rPr>
        <w:t>Sondernutzungskonzession</w:t>
      </w:r>
    </w:p>
    <w:p w14:paraId="1EB9FC5A" w14:textId="340D6E6B" w:rsidR="00724897" w:rsidRPr="00D65871" w:rsidRDefault="003C1A8F" w:rsidP="003C1A8F">
      <w:pPr>
        <w:pStyle w:val="Standardeinzug"/>
        <w:jc w:val="both"/>
        <w:rPr>
          <w:rFonts w:cs="Arial"/>
        </w:rPr>
      </w:pPr>
      <w:r w:rsidRPr="00D65871">
        <w:rPr>
          <w:rFonts w:cs="Arial"/>
        </w:rPr>
        <w:t>Das Bauvorhaben wird in der Zone Verkehrsanlage realisiert. Als Sondernutzung gilt eine intensive, auf Dauer angelegte Nutzung in, über oder unter der öffentlichen Strasse</w:t>
      </w:r>
      <w:r w:rsidR="00783BF1" w:rsidRPr="00D65871">
        <w:rPr>
          <w:rFonts w:cs="Arial"/>
        </w:rPr>
        <w:t>.</w:t>
      </w:r>
      <w:r w:rsidRPr="00D65871">
        <w:rPr>
          <w:rStyle w:val="Funotenzeichen"/>
          <w:rFonts w:cs="Arial"/>
        </w:rPr>
        <w:footnoteReference w:id="68"/>
      </w:r>
      <w:r w:rsidRPr="00D65871">
        <w:rPr>
          <w:rFonts w:cs="Arial"/>
        </w:rPr>
        <w:t xml:space="preserve"> Sie bedarf einer Konzession des zuständigen Gemeinwesens. Die erforderliche Sondernutzungskonzession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liegt vor.</w:t>
      </w:r>
    </w:p>
    <w:p w14:paraId="6012C815" w14:textId="1FA7013F" w:rsidR="003C1A8F" w:rsidRPr="00D65871" w:rsidRDefault="003C1A8F" w:rsidP="003C1A8F">
      <w:pPr>
        <w:pStyle w:val="berschrift2"/>
        <w:rPr>
          <w:rFonts w:cs="Arial"/>
          <w:color w:val="FF0000"/>
          <w:szCs w:val="22"/>
        </w:rPr>
      </w:pPr>
      <w:r w:rsidRPr="00D65871">
        <w:rPr>
          <w:rFonts w:cs="Arial"/>
          <w:color w:val="FF0000"/>
          <w:szCs w:val="22"/>
        </w:rPr>
        <w:t>Gastgewerbe</w:t>
      </w:r>
    </w:p>
    <w:p w14:paraId="7639D07F" w14:textId="58578EC1" w:rsidR="00C90B36" w:rsidRPr="00D65871" w:rsidRDefault="00D2171D" w:rsidP="000F269F">
      <w:pPr>
        <w:pStyle w:val="Standardeinzug"/>
        <w:rPr>
          <w:rFonts w:cs="Arial"/>
        </w:rPr>
      </w:pPr>
      <w:r w:rsidRPr="00D65871">
        <w:rPr>
          <w:rFonts w:cs="Arial"/>
        </w:rPr>
        <w:t xml:space="preserve">Das Baubewilligungsverfahren legt die Betriebsart und den Umfang des bewilligten Gastgewerbebetriebs fest. </w:t>
      </w:r>
      <w:r w:rsidR="003C1A8F" w:rsidRPr="00D65871">
        <w:rPr>
          <w:rFonts w:cs="Arial"/>
        </w:rPr>
        <w:t xml:space="preserve">Der Betrieb eines Gastgewerbebetriebes bedarf einer </w:t>
      </w:r>
      <w:r w:rsidR="00582288" w:rsidRPr="00D65871">
        <w:rPr>
          <w:rFonts w:cs="Arial"/>
        </w:rPr>
        <w:t xml:space="preserve">gastgewerblichen </w:t>
      </w:r>
      <w:r w:rsidR="003C1A8F" w:rsidRPr="00D65871">
        <w:rPr>
          <w:rFonts w:cs="Arial"/>
        </w:rPr>
        <w:t>Betriebsbewilligung</w:t>
      </w:r>
      <w:r w:rsidR="007F162B" w:rsidRPr="00D65871">
        <w:rPr>
          <w:rFonts w:cs="Arial"/>
        </w:rPr>
        <w:t>.</w:t>
      </w:r>
      <w:r w:rsidR="003C1A8F" w:rsidRPr="00D65871">
        <w:rPr>
          <w:rStyle w:val="Funotenzeichen"/>
          <w:rFonts w:cs="Arial"/>
        </w:rPr>
        <w:footnoteReference w:id="69"/>
      </w:r>
      <w:r w:rsidR="003C1A8F" w:rsidRPr="00D65871">
        <w:rPr>
          <w:rFonts w:cs="Arial"/>
        </w:rPr>
        <w:t xml:space="preserve"> </w:t>
      </w:r>
      <w:r w:rsidR="005B30C2" w:rsidRPr="00D65871">
        <w:rPr>
          <w:rFonts w:cs="Arial"/>
        </w:rPr>
        <w:t xml:space="preserve">Für den Erhalt der gastgewerblichen Betriebsbewilligung ist das Gesuch </w:t>
      </w:r>
      <w:r w:rsidR="00EF7C3E" w:rsidRPr="00D65871">
        <w:rPr>
          <w:rFonts w:cs="Arial"/>
        </w:rPr>
        <w:t xml:space="preserve">um </w:t>
      </w:r>
      <w:r w:rsidR="005B30C2" w:rsidRPr="00D65871">
        <w:rPr>
          <w:rFonts w:cs="Arial"/>
        </w:rPr>
        <w:t>Betriebsbewilligung bei der</w:t>
      </w:r>
      <w:r w:rsidR="006E625E" w:rsidRPr="00D65871">
        <w:rPr>
          <w:rFonts w:cs="Arial"/>
        </w:rPr>
        <w:t xml:space="preserve"> Standortgemeinde einzureichen.</w:t>
      </w:r>
    </w:p>
    <w:p w14:paraId="0B4A812E" w14:textId="77777777" w:rsidR="003C1A8F" w:rsidRPr="00D65871" w:rsidRDefault="003C1A8F">
      <w:pPr>
        <w:pStyle w:val="berschrift2"/>
        <w:rPr>
          <w:rFonts w:cs="Arial"/>
          <w:color w:val="FF0000"/>
          <w:szCs w:val="22"/>
        </w:rPr>
      </w:pPr>
      <w:r w:rsidRPr="00D65871">
        <w:rPr>
          <w:rFonts w:cs="Arial"/>
          <w:color w:val="FF0000"/>
          <w:szCs w:val="22"/>
        </w:rPr>
        <w:t>Zweitwohnungen</w:t>
      </w:r>
    </w:p>
    <w:p w14:paraId="444A77A9" w14:textId="419247E4" w:rsidR="003C1A8F" w:rsidRPr="00D65871" w:rsidRDefault="003C1A8F" w:rsidP="003C1A8F">
      <w:pPr>
        <w:pStyle w:val="Standardeinzug"/>
        <w:rPr>
          <w:rFonts w:cs="Arial"/>
        </w:rPr>
      </w:pPr>
      <w:r w:rsidRPr="00D65871">
        <w:rPr>
          <w:rFonts w:cs="Arial"/>
        </w:rPr>
        <w:t>Seit dem 1. Januar 2016 ist das neue Zweitwohnungsgesetz</w:t>
      </w:r>
      <w:r w:rsidR="00ED37B9" w:rsidRPr="00D65871">
        <w:rPr>
          <w:rFonts w:cs="Arial"/>
        </w:rPr>
        <w:t xml:space="preserve"> (ZWG)</w:t>
      </w:r>
      <w:r w:rsidRPr="00D65871">
        <w:rPr>
          <w:rStyle w:val="Funotenzeichen"/>
          <w:rFonts w:cs="Arial"/>
        </w:rPr>
        <w:footnoteReference w:id="70"/>
      </w:r>
      <w:r w:rsidRPr="00D65871">
        <w:rPr>
          <w:rFonts w:cs="Arial"/>
        </w:rPr>
        <w:t xml:space="preserve"> in Kraft. Das ZWG regelt die Möglichkeit des Baus von neuen Wohnungen sowie der baulichen und nutzungsmässigen Änderung bestehender Wohnungen in Gemeinden mit einem Zweitwohnungsanteil von über 20 Prozent</w:t>
      </w:r>
      <w:r w:rsidR="00ED37B9" w:rsidRPr="00D65871">
        <w:rPr>
          <w:rFonts w:cs="Arial"/>
        </w:rPr>
        <w:t>.</w:t>
      </w:r>
      <w:r w:rsidRPr="00D65871">
        <w:rPr>
          <w:rStyle w:val="Funotenzeichen"/>
          <w:rFonts w:cs="Arial"/>
        </w:rPr>
        <w:footnoteReference w:id="71"/>
      </w:r>
    </w:p>
    <w:p w14:paraId="77DD5FD7" w14:textId="2E61D60E" w:rsidR="003C1A8F" w:rsidRPr="00D65871" w:rsidRDefault="003C1A8F" w:rsidP="003C1A8F">
      <w:pPr>
        <w:pStyle w:val="Standardeinzug"/>
        <w:rPr>
          <w:rFonts w:cs="Arial"/>
        </w:rPr>
      </w:pPr>
      <w:r w:rsidRPr="00D65871">
        <w:rPr>
          <w:rFonts w:cs="Arial"/>
        </w:rPr>
        <w:t>Die Gemeinde {{GEMEINDE}} weist einen Zweitwohnungsanteil von über 20 Prozent auf und fällt damit in den Anwendungsbereich dieses Gesetzes. Dieses Gesetz ist anwendbar auf Baugesuche, über die nach seinem Inkrafttreten erstinstanzlich oder in einem Beschwerdeverfahren zu entscheiden ist</w:t>
      </w:r>
      <w:r w:rsidR="000977EC" w:rsidRPr="00D65871">
        <w:rPr>
          <w:rFonts w:cs="Arial"/>
        </w:rPr>
        <w:t>.</w:t>
      </w:r>
      <w:r w:rsidRPr="00D65871">
        <w:rPr>
          <w:rStyle w:val="Funotenzeichen"/>
          <w:rFonts w:cs="Arial"/>
        </w:rPr>
        <w:footnoteReference w:id="72"/>
      </w:r>
      <w:r w:rsidRPr="00D65871">
        <w:rPr>
          <w:rFonts w:cs="Arial"/>
        </w:rPr>
        <w:t xml:space="preserve"> Dies ist vorliegend der Fall.</w:t>
      </w:r>
    </w:p>
    <w:p w14:paraId="02B2A5F5" w14:textId="77777777" w:rsidR="00225889" w:rsidRPr="00D65871" w:rsidRDefault="00225889" w:rsidP="00225889">
      <w:pPr>
        <w:pStyle w:val="AufzhlungVerfgung"/>
        <w:rPr>
          <w:rFonts w:cs="Arial"/>
        </w:rPr>
      </w:pPr>
      <w:r w:rsidRPr="00D65871">
        <w:rPr>
          <w:rFonts w:cs="Arial"/>
        </w:rPr>
        <w:t>Erstwohnung und diesen gleichgestellten Wohnungen</w:t>
      </w:r>
    </w:p>
    <w:p w14:paraId="1A955C62" w14:textId="77777777" w:rsidR="00225889" w:rsidRPr="00D65871" w:rsidRDefault="00225889" w:rsidP="00225889">
      <w:pPr>
        <w:pStyle w:val="AufzhlungVerfgung"/>
        <w:rPr>
          <w:rFonts w:cs="Arial"/>
        </w:rPr>
      </w:pPr>
      <w:r w:rsidRPr="00D65871">
        <w:rPr>
          <w:rFonts w:cs="Arial"/>
        </w:rPr>
        <w:t>Touristisch bewirtschaftete Wohnungen</w:t>
      </w:r>
    </w:p>
    <w:p w14:paraId="6F05CDCE" w14:textId="77777777" w:rsidR="00225889" w:rsidRPr="00D65871" w:rsidRDefault="00225889" w:rsidP="00225889">
      <w:pPr>
        <w:pStyle w:val="AufzhlungVerfgung"/>
        <w:rPr>
          <w:rFonts w:cs="Arial"/>
        </w:rPr>
      </w:pPr>
      <w:r w:rsidRPr="00D65871">
        <w:rPr>
          <w:rFonts w:cs="Arial"/>
        </w:rPr>
        <w:t>Wohnungen im Rahmen eines strukturierten Beherbergungsbetriebs</w:t>
      </w:r>
    </w:p>
    <w:p w14:paraId="4CB53D23" w14:textId="77777777" w:rsidR="00225889" w:rsidRPr="00D65871" w:rsidRDefault="00225889" w:rsidP="00225889">
      <w:pPr>
        <w:pStyle w:val="AufzhlungVerfgung"/>
        <w:rPr>
          <w:rFonts w:cs="Arial"/>
        </w:rPr>
      </w:pPr>
      <w:r w:rsidRPr="00D65871">
        <w:rPr>
          <w:rFonts w:cs="Arial"/>
        </w:rPr>
        <w:t>Neue Wohnungen in geschützten Bauten</w:t>
      </w:r>
    </w:p>
    <w:p w14:paraId="5FF757BB" w14:textId="77777777" w:rsidR="00225889" w:rsidRPr="00D65871" w:rsidRDefault="00225889" w:rsidP="00225889">
      <w:pPr>
        <w:pStyle w:val="AufzhlungVerfgung"/>
        <w:rPr>
          <w:rFonts w:cs="Arial"/>
        </w:rPr>
      </w:pPr>
      <w:r w:rsidRPr="00D65871">
        <w:rPr>
          <w:rFonts w:cs="Arial"/>
        </w:rPr>
        <w:t>Altrechtliche Wohnungen</w:t>
      </w:r>
    </w:p>
    <w:p w14:paraId="2EED8FFB" w14:textId="13A93A61" w:rsidR="00225889" w:rsidRPr="00D65871" w:rsidRDefault="00225889" w:rsidP="00225889">
      <w:pPr>
        <w:pStyle w:val="Standardeinzug"/>
        <w:rPr>
          <w:rFonts w:cs="Arial"/>
        </w:rPr>
      </w:pPr>
      <w:r w:rsidRPr="00D65871">
        <w:rPr>
          <w:rFonts w:cs="Arial"/>
        </w:rPr>
        <w:t>Eine altrechtliche Wohnung im Sinne dieses Gesetzes ist eine Wohnung, die am 11. März 2012 rechtmässig bestand oder rechtskräftig bewilligt war</w:t>
      </w:r>
      <w:r w:rsidR="002777ED" w:rsidRPr="00D65871">
        <w:rPr>
          <w:rFonts w:cs="Arial"/>
        </w:rPr>
        <w:t>.</w:t>
      </w:r>
      <w:r w:rsidRPr="00D65871">
        <w:rPr>
          <w:rStyle w:val="Funotenzeichen"/>
          <w:rFonts w:cs="Arial"/>
        </w:rPr>
        <w:footnoteReference w:id="73"/>
      </w:r>
      <w:r w:rsidRPr="00D65871">
        <w:rPr>
          <w:rFonts w:cs="Arial"/>
        </w:rPr>
        <w:t xml:space="preserve"> Es ist unbestritten, dass es sich um eine altrechtliche Wohnung im Sinne der vorgenannten Bestimmung handelt. Solche Wohnungen dürfen im Rahmen der vorbestehenden Hauptnutzfläche erneuert, umgebaut und wiederaufgebaut werden. Werden in diesem Rahmen zusätzliche Wohnungen geschaffen, so können diese bewilligt werden, ohne dass eine Nutzungsbeschränkung auferlegt werden muss</w:t>
      </w:r>
      <w:r w:rsidR="002777ED" w:rsidRPr="00D65871">
        <w:rPr>
          <w:rFonts w:cs="Arial"/>
        </w:rPr>
        <w:t>.</w:t>
      </w:r>
      <w:r w:rsidRPr="00D65871">
        <w:rPr>
          <w:rStyle w:val="Funotenzeichen"/>
          <w:rFonts w:cs="Arial"/>
        </w:rPr>
        <w:footnoteReference w:id="74"/>
      </w:r>
    </w:p>
    <w:p w14:paraId="6AB94B00" w14:textId="01399532" w:rsidR="00225889" w:rsidRPr="00D65871" w:rsidRDefault="00225889" w:rsidP="00225889">
      <w:pPr>
        <w:pStyle w:val="Standardeinzug"/>
        <w:rPr>
          <w:rFonts w:cs="Arial"/>
        </w:rPr>
      </w:pPr>
      <w:r w:rsidRPr="00D65871">
        <w:rPr>
          <w:rFonts w:cs="Arial"/>
        </w:rPr>
        <w:t>Altrechtliche Wohnungen dürfen innerhalb der Bauzone um maximal 30 Prozent der am 11. März 2012 vorbestehenden Hauptnutzfläche erweitert werden, sofern keine zusätzlichen Wohnungen geschaffen werden</w:t>
      </w:r>
      <w:r w:rsidR="00741ED5" w:rsidRPr="00D65871">
        <w:rPr>
          <w:rFonts w:cs="Arial"/>
        </w:rPr>
        <w:t>.</w:t>
      </w:r>
      <w:r w:rsidRPr="00D65871">
        <w:rPr>
          <w:rStyle w:val="Funotenzeichen"/>
          <w:rFonts w:cs="Arial"/>
        </w:rPr>
        <w:footnoteReference w:id="75"/>
      </w:r>
      <w:r w:rsidRPr="00D65871">
        <w:rPr>
          <w:rFonts w:cs="Arial"/>
        </w:rPr>
        <w:t xml:space="preserve"> </w:t>
      </w:r>
    </w:p>
    <w:p w14:paraId="09C2B418" w14:textId="48EEEB5B" w:rsidR="008A6B07" w:rsidRPr="00D65871" w:rsidRDefault="00225889" w:rsidP="008A6B07">
      <w:pPr>
        <w:pStyle w:val="berschrift2"/>
        <w:rPr>
          <w:rFonts w:cs="Arial"/>
          <w:szCs w:val="22"/>
        </w:rPr>
      </w:pPr>
      <w:r w:rsidRPr="00D65871">
        <w:rPr>
          <w:rFonts w:cs="Arial"/>
          <w:szCs w:val="22"/>
        </w:rPr>
        <w:t>Im Übrigen hat die ausführliche Prüfung der Baugesuchsakten ergeben, dass das Bauvorhaben den bau- und planungsrechtlichen Vorschriften sowie den nach anderen Gesetzen im Baubewilligungsverfahren zu prüfenden Vorschriften, unter dem Vorbehalt der Einhaltung der Nebenbestimmungen, entspricht, die öffentliche Ordnung nicht gefährdet und keine Hindernisse der Planung im Sinne von Art. 36 und 62 BauG entgegenstehen. Es ist deshalb zu bewilligen.</w:t>
      </w:r>
      <w:r w:rsidRPr="00D65871">
        <w:rPr>
          <w:rStyle w:val="Funotenzeichen"/>
          <w:rFonts w:cs="Arial"/>
          <w:szCs w:val="22"/>
        </w:rPr>
        <w:footnoteReference w:id="76"/>
      </w:r>
    </w:p>
    <w:p w14:paraId="525F56CE" w14:textId="3E03F31A" w:rsidR="008A6B07" w:rsidRPr="00D65871" w:rsidRDefault="008A6B07" w:rsidP="008A6B07">
      <w:pPr>
        <w:pStyle w:val="berschrift2"/>
        <w:rPr>
          <w:rFonts w:cs="Arial"/>
          <w:color w:val="FF0000"/>
          <w:szCs w:val="22"/>
        </w:rPr>
      </w:pPr>
      <w:r w:rsidRPr="00D65871">
        <w:rPr>
          <w:rFonts w:cs="Arial"/>
          <w:color w:val="FF0000"/>
          <w:szCs w:val="22"/>
        </w:rPr>
        <w:t xml:space="preserve">Naturgefahren </w:t>
      </w:r>
    </w:p>
    <w:p w14:paraId="2E91F1F5" w14:textId="77777777" w:rsidR="008A6B07" w:rsidRPr="00D65871" w:rsidRDefault="008A6B07" w:rsidP="00482BAC">
      <w:pPr>
        <w:ind w:left="708"/>
        <w:rPr>
          <w:rFonts w:cs="Arial"/>
        </w:rPr>
      </w:pPr>
      <w:r w:rsidRPr="00D65871">
        <w:rPr>
          <w:rFonts w:cs="Arial"/>
        </w:rPr>
        <w:t>Die betroffene Parzelle liegt gemäss Synoptischer Gefahrenkarte des Kantons Bern im Bereich der gelben Gefahrenstufe/Gelb-weissen Gefahrenstufe mit einer Restgefährdung für Hochwasser/Murgang/Hangmuren etc. Dementsprechend obliegt die Umsetzung allfälliger Sicherheitsmassnahmen der Bauherrschaft.</w:t>
      </w:r>
    </w:p>
    <w:p w14:paraId="60CA4D3B" w14:textId="5D7017CD" w:rsidR="00EC61A9" w:rsidRPr="00D65871" w:rsidRDefault="00EC61A9" w:rsidP="000F269F">
      <w:pPr>
        <w:pStyle w:val="berschrift2"/>
        <w:rPr>
          <w:rFonts w:cs="Arial"/>
          <w:szCs w:val="22"/>
        </w:rPr>
      </w:pPr>
      <w:r w:rsidRPr="00D65871">
        <w:rPr>
          <w:rFonts w:cs="Arial"/>
          <w:szCs w:val="22"/>
        </w:rPr>
        <w:t xml:space="preserve">Die Bauherrschaft hat mit Schreiben vom </w:t>
      </w:r>
      <w:r w:rsidR="006E625E" w:rsidRPr="00D65871">
        <w:rPr>
          <w:rFonts w:cs="Arial"/>
          <w:szCs w:val="22"/>
        </w:rPr>
        <w:fldChar w:fldCharType="begin">
          <w:ffData>
            <w:name w:val=""/>
            <w:enabled/>
            <w:calcOnExit w:val="0"/>
            <w:ddList>
              <w:listEntry w:val="(Datum)"/>
            </w:ddList>
          </w:ffData>
        </w:fldChar>
      </w:r>
      <w:r w:rsidR="006E625E" w:rsidRPr="00D65871">
        <w:rPr>
          <w:rFonts w:cs="Arial"/>
          <w:szCs w:val="22"/>
        </w:rPr>
        <w:instrText xml:space="preserve"> FORMDROPDOWN </w:instrText>
      </w:r>
      <w:r w:rsidR="00BC705E">
        <w:rPr>
          <w:rFonts w:cs="Arial"/>
          <w:szCs w:val="22"/>
        </w:rPr>
      </w:r>
      <w:r w:rsidR="00BC705E">
        <w:rPr>
          <w:rFonts w:cs="Arial"/>
          <w:szCs w:val="22"/>
        </w:rPr>
        <w:fldChar w:fldCharType="separate"/>
      </w:r>
      <w:r w:rsidR="006E625E" w:rsidRPr="00D65871">
        <w:rPr>
          <w:rFonts w:cs="Arial"/>
          <w:szCs w:val="22"/>
        </w:rPr>
        <w:fldChar w:fldCharType="end"/>
      </w:r>
      <w:r w:rsidR="006E625E" w:rsidRPr="00D65871">
        <w:rPr>
          <w:rFonts w:cs="Arial"/>
          <w:szCs w:val="22"/>
        </w:rPr>
        <w:t xml:space="preserve"> </w:t>
      </w:r>
      <w:r w:rsidRPr="00D65871">
        <w:rPr>
          <w:rFonts w:cs="Arial"/>
          <w:szCs w:val="22"/>
        </w:rPr>
        <w:t xml:space="preserve">den vorzeitigen Baubeginn beantragt. </w:t>
      </w:r>
      <w:r w:rsidRPr="00D65871">
        <w:rPr>
          <w:rFonts w:cs="Arial"/>
          <w:szCs w:val="22"/>
          <w:highlight w:val="yellow"/>
        </w:rPr>
        <w:t>Falls vorzeitiger Baubeginn:</w:t>
      </w:r>
      <w:r w:rsidRPr="00D65871">
        <w:rPr>
          <w:rFonts w:cs="Arial"/>
          <w:szCs w:val="22"/>
        </w:rPr>
        <w:t xml:space="preserve"> Da die Anforderungen von Art. 39 Abs. 1</w:t>
      </w:r>
      <w:r w:rsidR="00615F3E" w:rsidRPr="00D65871">
        <w:rPr>
          <w:rFonts w:cs="Arial"/>
          <w:szCs w:val="22"/>
        </w:rPr>
        <w:t xml:space="preserve"> und 2 BewD</w:t>
      </w:r>
      <w:r w:rsidR="00615F3E" w:rsidRPr="00D65871">
        <w:rPr>
          <w:rStyle w:val="Funotenzeichen"/>
          <w:rFonts w:cs="Arial"/>
          <w:szCs w:val="22"/>
        </w:rPr>
        <w:footnoteReference w:id="77"/>
      </w:r>
      <w:r w:rsidRPr="00D65871">
        <w:rPr>
          <w:rFonts w:cs="Arial"/>
          <w:szCs w:val="22"/>
        </w:rPr>
        <w:t xml:space="preserve"> erfüllt waren, </w:t>
      </w:r>
      <w:r w:rsidR="003B3148" w:rsidRPr="00D65871">
        <w:rPr>
          <w:rFonts w:cs="Arial"/>
          <w:szCs w:val="22"/>
        </w:rPr>
        <w:t>hat das {{MEINE_ORGANISATION_NAME}}</w:t>
      </w:r>
      <w:r w:rsidR="003B3148" w:rsidRPr="00D65871">
        <w:rPr>
          <w:rFonts w:cs="Arial"/>
          <w:color w:val="FF0000"/>
          <w:szCs w:val="22"/>
        </w:rPr>
        <w:t xml:space="preserve"> </w:t>
      </w:r>
      <w:r w:rsidRPr="00D65871">
        <w:rPr>
          <w:rFonts w:cs="Arial"/>
          <w:szCs w:val="22"/>
        </w:rPr>
        <w:t xml:space="preserve">dies mit Verfügung vom </w:t>
      </w:r>
      <w:r w:rsidR="006E625E" w:rsidRPr="00D65871">
        <w:rPr>
          <w:rFonts w:cs="Arial"/>
          <w:szCs w:val="22"/>
        </w:rPr>
        <w:fldChar w:fldCharType="begin">
          <w:ffData>
            <w:name w:val=""/>
            <w:enabled/>
            <w:calcOnExit w:val="0"/>
            <w:ddList>
              <w:listEntry w:val="(Datum)"/>
            </w:ddList>
          </w:ffData>
        </w:fldChar>
      </w:r>
      <w:r w:rsidR="006E625E" w:rsidRPr="00D65871">
        <w:rPr>
          <w:rFonts w:cs="Arial"/>
          <w:szCs w:val="22"/>
        </w:rPr>
        <w:instrText xml:space="preserve"> FORMDROPDOWN </w:instrText>
      </w:r>
      <w:r w:rsidR="00BC705E">
        <w:rPr>
          <w:rFonts w:cs="Arial"/>
          <w:szCs w:val="22"/>
        </w:rPr>
      </w:r>
      <w:r w:rsidR="00BC705E">
        <w:rPr>
          <w:rFonts w:cs="Arial"/>
          <w:szCs w:val="22"/>
        </w:rPr>
        <w:fldChar w:fldCharType="separate"/>
      </w:r>
      <w:r w:rsidR="006E625E" w:rsidRPr="00D65871">
        <w:rPr>
          <w:rFonts w:cs="Arial"/>
          <w:szCs w:val="22"/>
        </w:rPr>
        <w:fldChar w:fldCharType="end"/>
      </w:r>
      <w:r w:rsidR="006E625E" w:rsidRPr="00D65871">
        <w:rPr>
          <w:rFonts w:cs="Arial"/>
          <w:szCs w:val="22"/>
        </w:rPr>
        <w:t xml:space="preserve"> </w:t>
      </w:r>
      <w:r w:rsidRPr="00D65871">
        <w:rPr>
          <w:rFonts w:cs="Arial"/>
          <w:szCs w:val="22"/>
        </w:rPr>
        <w:t>bewilligt.</w:t>
      </w:r>
    </w:p>
    <w:p w14:paraId="28855A3D" w14:textId="168DB3F7" w:rsidR="00EC61A9" w:rsidRPr="00D65871" w:rsidRDefault="00EC61A9" w:rsidP="00482BAC">
      <w:pPr>
        <w:ind w:left="708"/>
        <w:rPr>
          <w:rFonts w:cs="Arial"/>
        </w:rPr>
      </w:pPr>
      <w:r w:rsidRPr="00D65871">
        <w:rPr>
          <w:rFonts w:cs="Arial"/>
          <w:highlight w:val="yellow"/>
        </w:rPr>
        <w:t>Falls vorzeitige Baubewilligung:</w:t>
      </w:r>
      <w:r w:rsidRPr="00D65871">
        <w:rPr>
          <w:rFonts w:cs="Arial"/>
        </w:rPr>
        <w:t xml:space="preserve"> Die geänderten Bauvorschriften der Gemeinde sind </w:t>
      </w:r>
      <w:r w:rsidR="00246773" w:rsidRPr="00D65871">
        <w:rPr>
          <w:rFonts w:cs="Arial"/>
        </w:rPr>
        <w:t xml:space="preserve">beschlossen und unbestritten, aber </w:t>
      </w:r>
      <w:r w:rsidRPr="00D65871">
        <w:rPr>
          <w:rFonts w:cs="Arial"/>
        </w:rPr>
        <w:t xml:space="preserve">noch nicht rechtskräftig. Gemäss Amtsbericht des Amts für Gemeinden und Raumordnung </w:t>
      </w:r>
      <w:r w:rsidR="00246773" w:rsidRPr="00D65871">
        <w:rPr>
          <w:rFonts w:cs="Arial"/>
        </w:rPr>
        <w:t xml:space="preserve">sind sie bewilligungsfähig. </w:t>
      </w:r>
      <w:r w:rsidRPr="00D65871">
        <w:rPr>
          <w:rFonts w:cs="Arial"/>
        </w:rPr>
        <w:t xml:space="preserve">Da die Anforderungen von Art. 39 Abs. 3 </w:t>
      </w:r>
      <w:r w:rsidR="00615F3E" w:rsidRPr="00D65871">
        <w:rPr>
          <w:rFonts w:cs="Arial"/>
        </w:rPr>
        <w:t xml:space="preserve">BewD </w:t>
      </w:r>
      <w:r w:rsidRPr="00D65871">
        <w:rPr>
          <w:rFonts w:cs="Arial"/>
        </w:rPr>
        <w:t xml:space="preserve">erfüllt </w:t>
      </w:r>
      <w:r w:rsidR="00246773" w:rsidRPr="00D65871">
        <w:rPr>
          <w:rFonts w:cs="Arial"/>
        </w:rPr>
        <w:t>sind</w:t>
      </w:r>
      <w:r w:rsidRPr="00D65871">
        <w:rPr>
          <w:rFonts w:cs="Arial"/>
        </w:rPr>
        <w:t xml:space="preserve">, </w:t>
      </w:r>
      <w:r w:rsidR="00246773" w:rsidRPr="00D65871">
        <w:rPr>
          <w:rFonts w:cs="Arial"/>
        </w:rPr>
        <w:t>kann die vorzeitige Baubewilligung erteilt werden</w:t>
      </w:r>
      <w:r w:rsidRPr="00D65871">
        <w:rPr>
          <w:rFonts w:cs="Arial"/>
        </w:rPr>
        <w:t>.</w:t>
      </w:r>
    </w:p>
    <w:p w14:paraId="6749FAD9" w14:textId="2DB88698" w:rsidR="00225889" w:rsidRPr="00D65871" w:rsidRDefault="00225889" w:rsidP="00225889">
      <w:pPr>
        <w:pStyle w:val="berschrift2"/>
        <w:rPr>
          <w:rFonts w:cs="Arial"/>
          <w:szCs w:val="22"/>
        </w:rPr>
      </w:pPr>
      <w:r w:rsidRPr="00D65871">
        <w:rPr>
          <w:rFonts w:cs="Arial"/>
          <w:szCs w:val="22"/>
        </w:rPr>
        <w:t>Die Bauherrschaft hat die Kosten aller in diesem Bauentscheid zusammengefassten Verfahren zu übernehmen.</w:t>
      </w:r>
      <w:r w:rsidRPr="00D65871">
        <w:rPr>
          <w:rStyle w:val="Funotenzeichen"/>
          <w:rFonts w:cs="Arial"/>
          <w:szCs w:val="22"/>
        </w:rPr>
        <w:footnoteReference w:id="78"/>
      </w:r>
    </w:p>
    <w:p w14:paraId="70775B90" w14:textId="7E43DD9D" w:rsidR="00152552" w:rsidRPr="00D65871" w:rsidRDefault="009C5103" w:rsidP="0042154F">
      <w:pPr>
        <w:pStyle w:val="berschrift1"/>
        <w:rPr>
          <w:rFonts w:cs="Arial"/>
          <w:szCs w:val="22"/>
          <w:lang w:eastAsia="de-DE"/>
        </w:rPr>
      </w:pPr>
      <w:r w:rsidRPr="00D65871">
        <w:rPr>
          <w:rFonts w:cs="Arial"/>
          <w:szCs w:val="22"/>
        </w:rPr>
        <w:t xml:space="preserve">III. </w:t>
      </w:r>
      <w:r w:rsidR="00103F29" w:rsidRPr="00D65871">
        <w:rPr>
          <w:rFonts w:cs="Arial"/>
          <w:szCs w:val="22"/>
          <w:lang w:eastAsia="de-DE"/>
        </w:rPr>
        <w:t>Entscheid</w:t>
      </w:r>
    </w:p>
    <w:p w14:paraId="68ECD7F1" w14:textId="60FD5C96" w:rsidR="00103F29" w:rsidRPr="00D65871" w:rsidRDefault="00960C02" w:rsidP="00C725ED">
      <w:pPr>
        <w:pStyle w:val="berschrift2"/>
        <w:rPr>
          <w:rFonts w:cs="Arial"/>
          <w:szCs w:val="22"/>
        </w:rPr>
      </w:pPr>
      <w:r w:rsidRPr="00D65871">
        <w:rPr>
          <w:rFonts w:cs="Arial"/>
          <w:szCs w:val="22"/>
          <w:lang w:eastAsia="de-DE"/>
        </w:rPr>
        <w:t>D</w:t>
      </w:r>
      <w:r w:rsidR="00265B87" w:rsidRPr="00D65871">
        <w:rPr>
          <w:rFonts w:cs="Arial"/>
          <w:szCs w:val="22"/>
          <w:lang w:eastAsia="de-DE"/>
        </w:rPr>
        <w:t>er</w:t>
      </w:r>
      <w:r w:rsidRPr="00D65871">
        <w:rPr>
          <w:rFonts w:cs="Arial"/>
          <w:szCs w:val="22"/>
          <w:lang w:eastAsia="de-DE"/>
        </w:rPr>
        <w:t xml:space="preserve"> </w:t>
      </w:r>
      <w:r w:rsidR="00265B87" w:rsidRPr="00D65871">
        <w:rPr>
          <w:rFonts w:cs="Arial"/>
          <w:b/>
          <w:bCs w:val="0"/>
          <w:szCs w:val="22"/>
          <w:lang w:eastAsia="de-DE"/>
        </w:rPr>
        <w:t>Gesamt</w:t>
      </w:r>
      <w:r w:rsidR="00383467" w:rsidRPr="00D65871">
        <w:rPr>
          <w:rFonts w:cs="Arial"/>
          <w:b/>
          <w:bCs w:val="0"/>
          <w:szCs w:val="22"/>
          <w:lang w:eastAsia="de-DE"/>
        </w:rPr>
        <w:t>bau</w:t>
      </w:r>
      <w:r w:rsidR="00265B87" w:rsidRPr="00D65871">
        <w:rPr>
          <w:rFonts w:cs="Arial"/>
          <w:b/>
          <w:bCs w:val="0"/>
          <w:szCs w:val="22"/>
          <w:lang w:eastAsia="de-DE"/>
        </w:rPr>
        <w:t>entscheid</w:t>
      </w:r>
      <w:r w:rsidR="00265B87" w:rsidRPr="00D65871">
        <w:rPr>
          <w:rFonts w:cs="Arial"/>
          <w:szCs w:val="22"/>
          <w:lang w:eastAsia="de-DE"/>
        </w:rPr>
        <w:t xml:space="preserve"> </w:t>
      </w:r>
      <w:r w:rsidRPr="00D65871">
        <w:rPr>
          <w:rFonts w:cs="Arial"/>
          <w:szCs w:val="22"/>
          <w:lang w:eastAsia="de-DE"/>
        </w:rPr>
        <w:t>umfasst:</w:t>
      </w:r>
    </w:p>
    <w:p w14:paraId="5B8AC701" w14:textId="77777777" w:rsidR="002D4E3C" w:rsidRPr="00D65871" w:rsidRDefault="00960C02" w:rsidP="009A04C1">
      <w:pPr>
        <w:pStyle w:val="KeinLeerraum"/>
        <w:ind w:left="708"/>
        <w:rPr>
          <w:rFonts w:cs="Arial"/>
        </w:rPr>
      </w:pPr>
      <w:r w:rsidRPr="00D65871">
        <w:rPr>
          <w:rFonts w:cs="Arial"/>
        </w:rPr>
        <w:t>Die Baubewilligung</w:t>
      </w:r>
      <w:r w:rsidR="00383467" w:rsidRPr="00D65871">
        <w:rPr>
          <w:rFonts w:cs="Arial"/>
        </w:rPr>
        <w:t xml:space="preserve"> </w:t>
      </w:r>
      <w:r w:rsidR="00265B87" w:rsidRPr="00D65871">
        <w:rPr>
          <w:rFonts w:cs="Arial"/>
        </w:rPr>
        <w:t xml:space="preserve">für das eingangs umschriebene Bauvorhaben mit folgenden </w:t>
      </w:r>
      <w:r w:rsidR="00C363BD" w:rsidRPr="00D65871">
        <w:rPr>
          <w:rFonts w:cs="Arial"/>
        </w:rPr>
        <w:t xml:space="preserve">gültigen </w:t>
      </w:r>
      <w:r w:rsidR="0045264F" w:rsidRPr="00D65871">
        <w:rPr>
          <w:rFonts w:cs="Arial"/>
        </w:rPr>
        <w:t>Bauplänen</w:t>
      </w:r>
    </w:p>
    <w:p w14:paraId="67506BB6" w14:textId="60B3C5EE" w:rsidR="00435A4A" w:rsidRPr="00D65871" w:rsidRDefault="00435A4A" w:rsidP="002D4E3C">
      <w:pPr>
        <w:pStyle w:val="AufzhlungVerfgung"/>
        <w:rPr>
          <w:rFonts w:cs="Arial"/>
          <w:color w:val="FF0000"/>
        </w:rPr>
      </w:pPr>
      <w:r w:rsidRPr="00D65871">
        <w:rPr>
          <w:rFonts w:cs="Arial"/>
          <w:color w:val="FF0000"/>
        </w:rPr>
        <w:t>Übersichtsplan</w:t>
      </w:r>
      <w:r w:rsidR="00713175" w:rsidRPr="00D65871">
        <w:rPr>
          <w:rFonts w:cs="Arial"/>
          <w:color w:val="FF0000"/>
        </w:rPr>
        <w:t xml:space="preserve"> </w:t>
      </w:r>
      <w:r w:rsidRPr="00D65871">
        <w:rPr>
          <w:rFonts w:cs="Arial"/>
          <w:color w:val="FF0000"/>
        </w:rPr>
        <w:t xml:space="preserve">1:1’000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p>
    <w:p w14:paraId="13411D01" w14:textId="0C3EF15B" w:rsidR="00435A4A" w:rsidRPr="00D65871" w:rsidRDefault="00435A4A" w:rsidP="00435A4A">
      <w:pPr>
        <w:pStyle w:val="AufzhlungVerfgung"/>
        <w:rPr>
          <w:rFonts w:cs="Arial"/>
          <w:color w:val="FF0000"/>
        </w:rPr>
      </w:pPr>
      <w:r w:rsidRPr="00D65871">
        <w:rPr>
          <w:rFonts w:cs="Arial"/>
          <w:color w:val="FF0000"/>
        </w:rPr>
        <w:t>Situationsplan</w:t>
      </w:r>
      <w:r w:rsidR="00713175" w:rsidRPr="00D65871">
        <w:rPr>
          <w:rFonts w:cs="Arial"/>
          <w:color w:val="FF0000"/>
        </w:rPr>
        <w:t xml:space="preserve"> </w:t>
      </w:r>
      <w:r w:rsidRPr="00D65871">
        <w:rPr>
          <w:rFonts w:cs="Arial"/>
          <w:color w:val="FF0000"/>
        </w:rPr>
        <w:t xml:space="preserve">1:500 vom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p>
    <w:p w14:paraId="44027AD1" w14:textId="60D26F34" w:rsidR="00435A4A" w:rsidRPr="00D65871" w:rsidRDefault="00435A4A" w:rsidP="00435A4A">
      <w:pPr>
        <w:pStyle w:val="AufzhlungVerfgung"/>
        <w:rPr>
          <w:rFonts w:cs="Arial"/>
          <w:color w:val="FF0000"/>
        </w:rPr>
      </w:pPr>
      <w:r w:rsidRPr="00D65871">
        <w:rPr>
          <w:rFonts w:cs="Arial"/>
          <w:color w:val="FF0000"/>
        </w:rPr>
        <w:t xml:space="preserve">Grundriss EG mit Umgebung 1:100 </w:t>
      </w:r>
      <w:r w:rsidRPr="00D65871">
        <w:rPr>
          <w:rFonts w:cs="Arial"/>
          <w:color w:val="FF0000"/>
        </w:rPr>
        <w:fldChar w:fldCharType="begin">
          <w:ffData>
            <w:name w:val=""/>
            <w:enabled/>
            <w:calcOnExit w:val="0"/>
            <w:ddList>
              <w:listEntry w:val="(Datum)"/>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p>
    <w:p w14:paraId="2E2E7A65" w14:textId="48E37770" w:rsidR="00435A4A" w:rsidRPr="00D65871" w:rsidRDefault="00435A4A" w:rsidP="00C725ED">
      <w:pPr>
        <w:pStyle w:val="AufzhlungVerfgung"/>
        <w:ind w:left="1066" w:hanging="357"/>
        <w:contextualSpacing w:val="0"/>
        <w:rPr>
          <w:rFonts w:cs="Arial"/>
          <w:color w:val="FF0000"/>
        </w:rPr>
      </w:pPr>
      <w:r w:rsidRPr="00D65871">
        <w:rPr>
          <w:rFonts w:cs="Arial"/>
          <w:color w:val="FF0000"/>
        </w:rPr>
        <w:fldChar w:fldCharType="begin">
          <w:ffData>
            <w:name w:val=""/>
            <w:enabled/>
            <w:calcOnExit w:val="0"/>
            <w:ddList>
              <w:listEntry w:val="Weitere"/>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p>
    <w:p w14:paraId="5969DFA0" w14:textId="1CCBE7AD" w:rsidR="00140ADC" w:rsidRPr="00D65871" w:rsidRDefault="006E625E" w:rsidP="00C725ED">
      <w:pPr>
        <w:pStyle w:val="AufzhlungVerfgung"/>
        <w:numPr>
          <w:ilvl w:val="0"/>
          <w:numId w:val="0"/>
        </w:numPr>
        <w:spacing w:before="120"/>
        <w:ind w:left="709"/>
        <w:rPr>
          <w:rFonts w:cs="Arial"/>
          <w:color w:val="FF0000"/>
        </w:rPr>
      </w:pPr>
      <w:r w:rsidRPr="00D65871">
        <w:rPr>
          <w:rFonts w:cs="Arial"/>
          <w:color w:val="FF0000"/>
        </w:rPr>
        <w:t>und e</w:t>
      </w:r>
      <w:r w:rsidR="00140ADC" w:rsidRPr="00D65871">
        <w:rPr>
          <w:rFonts w:cs="Arial"/>
          <w:color w:val="FF0000"/>
        </w:rPr>
        <w:t>rgänzenden, weiteren Beilagen</w:t>
      </w:r>
    </w:p>
    <w:p w14:paraId="53DD898E" w14:textId="2E8B35A8" w:rsidR="00140ADC" w:rsidRPr="00D65871" w:rsidRDefault="00140ADC" w:rsidP="00435A4A">
      <w:pPr>
        <w:pStyle w:val="AufzhlungVerfgung"/>
        <w:rPr>
          <w:rFonts w:cs="Arial"/>
          <w:color w:val="FF0000"/>
        </w:rPr>
      </w:pPr>
      <w:r w:rsidRPr="00D65871">
        <w:rPr>
          <w:rFonts w:cs="Arial"/>
          <w:color w:val="FF0000"/>
        </w:rPr>
        <w:t xml:space="preserve">Lärmgutachten vom </w:t>
      </w:r>
      <w:r w:rsidR="009A04C1" w:rsidRPr="00D65871">
        <w:rPr>
          <w:rFonts w:cs="Arial"/>
          <w:color w:val="FF0000"/>
        </w:rPr>
        <w:fldChar w:fldCharType="begin">
          <w:ffData>
            <w:name w:val=""/>
            <w:enabled/>
            <w:calcOnExit w:val="0"/>
            <w:ddList>
              <w:listEntry w:val="(Datum)"/>
            </w:ddList>
          </w:ffData>
        </w:fldChar>
      </w:r>
      <w:r w:rsidR="009A04C1"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9A04C1" w:rsidRPr="00D65871">
        <w:rPr>
          <w:rFonts w:cs="Arial"/>
          <w:color w:val="FF0000"/>
        </w:rPr>
        <w:fldChar w:fldCharType="end"/>
      </w:r>
    </w:p>
    <w:p w14:paraId="7B50709C" w14:textId="4351A09E" w:rsidR="00140ADC" w:rsidRPr="00D65871" w:rsidRDefault="00140ADC" w:rsidP="00435A4A">
      <w:pPr>
        <w:pStyle w:val="AufzhlungVerfgung"/>
        <w:rPr>
          <w:rFonts w:cs="Arial"/>
          <w:color w:val="FF0000"/>
        </w:rPr>
      </w:pPr>
      <w:r w:rsidRPr="00D65871">
        <w:rPr>
          <w:rFonts w:cs="Arial"/>
          <w:color w:val="FF0000"/>
        </w:rPr>
        <w:t>Nachweis zu vom</w:t>
      </w:r>
      <w:r w:rsidR="009A04C1" w:rsidRPr="00D65871">
        <w:rPr>
          <w:rFonts w:cs="Arial"/>
          <w:color w:val="FF0000"/>
        </w:rPr>
        <w:t xml:space="preserve"> </w:t>
      </w:r>
      <w:r w:rsidR="009A04C1" w:rsidRPr="00D65871">
        <w:rPr>
          <w:rFonts w:cs="Arial"/>
          <w:color w:val="FF0000"/>
        </w:rPr>
        <w:fldChar w:fldCharType="begin">
          <w:ffData>
            <w:name w:val=""/>
            <w:enabled/>
            <w:calcOnExit w:val="0"/>
            <w:ddList>
              <w:listEntry w:val="(Datum)"/>
            </w:ddList>
          </w:ffData>
        </w:fldChar>
      </w:r>
      <w:r w:rsidR="009A04C1"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009A04C1" w:rsidRPr="00D65871">
        <w:rPr>
          <w:rFonts w:cs="Arial"/>
          <w:color w:val="FF0000"/>
        </w:rPr>
        <w:fldChar w:fldCharType="end"/>
      </w:r>
    </w:p>
    <w:p w14:paraId="481A3FB2" w14:textId="62613A20" w:rsidR="00435A4A" w:rsidRPr="00D65871" w:rsidRDefault="00161888" w:rsidP="00435A4A">
      <w:pPr>
        <w:pStyle w:val="berschrift3"/>
        <w:rPr>
          <w:rFonts w:cs="Arial"/>
        </w:rPr>
      </w:pPr>
      <w:r w:rsidRPr="00D65871">
        <w:rPr>
          <w:rFonts w:cs="Arial"/>
        </w:rPr>
        <w:t>Entsorgung</w:t>
      </w:r>
    </w:p>
    <w:p w14:paraId="320A62B0" w14:textId="36D07E08" w:rsidR="00435A4A" w:rsidRPr="00D65871" w:rsidRDefault="00435A4A" w:rsidP="00435A4A">
      <w:pPr>
        <w:pStyle w:val="Standardeinzug"/>
        <w:rPr>
          <w:rFonts w:cs="Arial"/>
        </w:rPr>
      </w:pPr>
      <w:r w:rsidRPr="00D65871">
        <w:rPr>
          <w:rFonts w:cs="Arial"/>
        </w:rPr>
        <w:t xml:space="preserve">Vor dem Abbruch ist das Baustellen-Entsorgungskonzept zu Handen der Gemeinde {{GEMEINDE}} zu erstellen. </w:t>
      </w:r>
      <w:r w:rsidR="002F5AA0" w:rsidRPr="00D65871">
        <w:rPr>
          <w:rFonts w:cs="Arial"/>
        </w:rPr>
        <w:t xml:space="preserve">Mit den </w:t>
      </w:r>
      <w:r w:rsidRPr="00D65871">
        <w:rPr>
          <w:rFonts w:cs="Arial"/>
        </w:rPr>
        <w:t xml:space="preserve">Abbrucharbeiten </w:t>
      </w:r>
      <w:r w:rsidR="002F5AA0" w:rsidRPr="00D65871">
        <w:rPr>
          <w:rFonts w:cs="Arial"/>
        </w:rPr>
        <w:t xml:space="preserve">darf </w:t>
      </w:r>
      <w:r w:rsidRPr="00D65871">
        <w:rPr>
          <w:rFonts w:cs="Arial"/>
        </w:rPr>
        <w:t xml:space="preserve">erst </w:t>
      </w:r>
      <w:r w:rsidR="002F5AA0" w:rsidRPr="00D65871">
        <w:rPr>
          <w:rFonts w:cs="Arial"/>
        </w:rPr>
        <w:t xml:space="preserve">begonnen </w:t>
      </w:r>
      <w:r w:rsidRPr="00D65871">
        <w:rPr>
          <w:rFonts w:cs="Arial"/>
        </w:rPr>
        <w:t>werden, wenn die gewählten Entsorgungswege genehmigt sind. Die Entsorgungsbelege sind aufzubewahren und auf Verlangen der Behörde vorzuweisen.</w:t>
      </w:r>
      <w:r w:rsidR="00A659DF" w:rsidRPr="00D65871">
        <w:rPr>
          <w:rFonts w:cs="Arial"/>
        </w:rPr>
        <w:t xml:space="preserve">  </w:t>
      </w:r>
    </w:p>
    <w:p w14:paraId="5378B74E" w14:textId="4A4B9D23" w:rsidR="00435A4A" w:rsidRPr="00D65871" w:rsidRDefault="00435A4A" w:rsidP="00435A4A">
      <w:pPr>
        <w:pStyle w:val="berschrift3"/>
        <w:rPr>
          <w:rFonts w:cs="Arial"/>
        </w:rPr>
      </w:pPr>
      <w:r w:rsidRPr="00D65871">
        <w:rPr>
          <w:rFonts w:cs="Arial"/>
        </w:rPr>
        <w:t>Die Bewilligung für den gesteigerten Gemeingebrauch</w:t>
      </w:r>
      <w:r w:rsidR="00990081" w:rsidRPr="00D65871">
        <w:rPr>
          <w:rFonts w:cs="Arial"/>
        </w:rPr>
        <w:t xml:space="preserve"> 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820CB9" w:rsidRPr="00D65871">
        <w:rPr>
          <w:rFonts w:cs="Arial"/>
        </w:rPr>
        <w:t>.</w:t>
      </w:r>
    </w:p>
    <w:p w14:paraId="591CFC1C" w14:textId="77777777" w:rsidR="00435A4A" w:rsidRPr="00D65871" w:rsidRDefault="00435A4A" w:rsidP="00435A4A">
      <w:pPr>
        <w:pStyle w:val="Standardeinzug"/>
        <w:rPr>
          <w:rFonts w:cs="Arial"/>
        </w:rPr>
      </w:pPr>
      <w:r w:rsidRPr="00D65871">
        <w:rPr>
          <w:rFonts w:cs="Arial"/>
        </w:rPr>
        <w:t xml:space="preserve">Vor </w:t>
      </w:r>
      <w:r w:rsidRPr="00D65871">
        <w:rPr>
          <w:rFonts w:cs="Arial"/>
          <w:color w:val="FF0000"/>
        </w:rPr>
        <w:t xml:space="preserve">Inbetriebnahme der Aussenbewirtung </w:t>
      </w:r>
      <w:r w:rsidRPr="00D65871">
        <w:rPr>
          <w:rFonts w:cs="Arial"/>
        </w:rPr>
        <w:t xml:space="preserve">ist zwingend die Bewilligung für die entgeltliche Überlassung von öffentlichem Grund des </w:t>
      </w:r>
      <w:r w:rsidRPr="00D65871">
        <w:rPr>
          <w:rFonts w:cs="Arial"/>
          <w:color w:val="FF0000"/>
        </w:rPr>
        <w:t>Polizeiinspe</w:t>
      </w:r>
      <w:bookmarkStart w:id="1" w:name="_GoBack"/>
      <w:bookmarkEnd w:id="1"/>
      <w:r w:rsidRPr="00D65871">
        <w:rPr>
          <w:rFonts w:cs="Arial"/>
          <w:color w:val="FF0000"/>
        </w:rPr>
        <w:t>ktorats</w:t>
      </w:r>
      <w:r w:rsidRPr="00D65871">
        <w:rPr>
          <w:rFonts w:cs="Arial"/>
        </w:rPr>
        <w:t xml:space="preserve"> der Gemeinde {{GEMEINDE}} einzuholen. Diese ist jährlich zu erneuern.</w:t>
      </w:r>
    </w:p>
    <w:p w14:paraId="480090AB" w14:textId="7217C57D" w:rsidR="00435A4A" w:rsidRDefault="00435A4A" w:rsidP="00435A4A">
      <w:pPr>
        <w:pStyle w:val="berschrift3"/>
        <w:rPr>
          <w:rFonts w:cs="Arial"/>
        </w:rPr>
      </w:pPr>
      <w:r w:rsidRPr="00D65871">
        <w:rPr>
          <w:rFonts w:cs="Arial"/>
        </w:rPr>
        <w:t>Die Ausnahmebewilligung für das Unterschreiten des Strassenabstands</w:t>
      </w:r>
      <w:r w:rsidR="00990081" w:rsidRPr="00D65871">
        <w:rPr>
          <w:rFonts w:cs="Arial"/>
        </w:rPr>
        <w:t xml:space="preserve"> 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Pr="00D65871">
        <w:rPr>
          <w:rFonts w:cs="Arial"/>
        </w:rPr>
        <w:t>.</w:t>
      </w:r>
      <w:r w:rsidR="00E95D59" w:rsidRPr="00D65871">
        <w:rPr>
          <w:rFonts w:cs="Arial"/>
        </w:rPr>
        <w:tab/>
      </w:r>
    </w:p>
    <w:p w14:paraId="15004D37" w14:textId="77777777" w:rsidR="002641F5" w:rsidRPr="00D65871" w:rsidRDefault="002641F5" w:rsidP="002641F5">
      <w:pPr>
        <w:pStyle w:val="berschrift3"/>
        <w:numPr>
          <w:ilvl w:val="0"/>
          <w:numId w:val="0"/>
        </w:numPr>
        <w:ind w:left="709"/>
        <w:rPr>
          <w:rFonts w:cs="Arial"/>
        </w:rPr>
      </w:pPr>
    </w:p>
    <w:p w14:paraId="58BAC96F" w14:textId="089A1CF0" w:rsidR="00435A4A" w:rsidRPr="00D65871" w:rsidRDefault="00435A4A" w:rsidP="00435A4A">
      <w:pPr>
        <w:pStyle w:val="berschrift3"/>
        <w:rPr>
          <w:rFonts w:cs="Arial"/>
        </w:rPr>
      </w:pPr>
      <w:r w:rsidRPr="00D65871">
        <w:rPr>
          <w:rFonts w:cs="Arial"/>
        </w:rPr>
        <w:t xml:space="preserve">Die Ausnahmebewilligung auf Zusehen hin, respektive auf Widerruf </w:t>
      </w:r>
      <w:r w:rsidR="00DF262B" w:rsidRPr="00D65871">
        <w:rPr>
          <w:rFonts w:cs="Arial"/>
        </w:rPr>
        <w:t>für das Unterschreiten des Strassenabstands. Sollte der unterschrittene Strassenabstand zu einem späteren Zeitpunkt öffentliche oder berechtigte nachbarliche Interessen beeinträchtigen, kann die Ausnahmebewilligung jederzeit entschädigungslos widerrufen werden.</w:t>
      </w:r>
    </w:p>
    <w:p w14:paraId="10CE94F3" w14:textId="33433751" w:rsidR="00722FAC" w:rsidRPr="00D65871" w:rsidRDefault="00542055" w:rsidP="00435A4A">
      <w:pPr>
        <w:pStyle w:val="berschrift3"/>
        <w:rPr>
          <w:rFonts w:cs="Arial"/>
        </w:rPr>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t>
      </w:r>
      <w:r w:rsidR="00990081" w:rsidRPr="00D65871">
        <w:rPr>
          <w:rFonts w:cs="Arial"/>
        </w:rPr>
        <w:t xml:space="preserve">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w:t>
      </w:r>
      <w:r w:rsidR="00990081" w:rsidRPr="00D65871">
        <w:rPr>
          <w:rFonts w:cs="Arial"/>
          <w:highlight w:val="yellow"/>
        </w:rPr>
        <w:t xml:space="preserve"> </w:t>
      </w:r>
      <w:r w:rsidRPr="00D65871">
        <w:rPr>
          <w:rFonts w:cs="Arial"/>
          <w:highlight w:val="yellow"/>
        </w:rPr>
        <w:t>(siehe Erwägungen zu Art. 26 BauG)</w:t>
      </w:r>
      <w:r w:rsidRPr="00D65871">
        <w:rPr>
          <w:rFonts w:cs="Arial"/>
        </w:rPr>
        <w:t>.</w:t>
      </w:r>
    </w:p>
    <w:p w14:paraId="6034D7C9" w14:textId="3864FAC8" w:rsidR="00542055" w:rsidRPr="00D65871" w:rsidRDefault="00542055" w:rsidP="00435A4A">
      <w:pPr>
        <w:pStyle w:val="berschrift3"/>
        <w:rPr>
          <w:rFonts w:cs="Arial"/>
        </w:rPr>
      </w:pPr>
      <w:r w:rsidRPr="00D65871">
        <w:rPr>
          <w:rFonts w:cs="Arial"/>
        </w:rPr>
        <w:t xml:space="preserve">Die Ausnahmebewilligung für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auf Zusehen hin respektive auf Widerruf</w:t>
      </w:r>
      <w:r w:rsidR="00990081" w:rsidRPr="00D65871">
        <w:rPr>
          <w:rFonts w:cs="Arial"/>
        </w:rPr>
        <w:t xml:space="preserve"> 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Pr="00D65871">
        <w:rPr>
          <w:rFonts w:cs="Arial"/>
        </w:rPr>
        <w:t xml:space="preserve"> </w:t>
      </w:r>
      <w:r w:rsidRPr="00D65871">
        <w:rPr>
          <w:rFonts w:cs="Arial"/>
          <w:highlight w:val="yellow"/>
        </w:rPr>
        <w:t>(siehe Erwägungen zu Art. 28 BauG)</w:t>
      </w:r>
      <w:r w:rsidR="00BA40A2" w:rsidRPr="00D65871">
        <w:rPr>
          <w:rFonts w:cs="Arial"/>
        </w:rPr>
        <w:t>.</w:t>
      </w:r>
      <w:r w:rsidRPr="00D65871">
        <w:rPr>
          <w:rFonts w:cs="Arial"/>
        </w:rPr>
        <w:t xml:space="preserve"> Sollte </w:t>
      </w:r>
      <w:r w:rsidRPr="00D65871">
        <w:rPr>
          <w:rFonts w:cs="Arial"/>
        </w:rPr>
        <w:fldChar w:fldCharType="begin">
          <w:ffData>
            <w:name w:val=""/>
            <w:enabled/>
            <w:calcOnExit w:val="0"/>
            <w:ddList>
              <w:listEntry w:val="(Gegenstand)"/>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zu einem späteren Zeitpunkt öffentliche oder berechtigte nachbarliche Interessen beeinträchtigen, kann die Ausnahmebewilligung jederzeit entschädigungslos widerrufen werden.</w:t>
      </w:r>
    </w:p>
    <w:p w14:paraId="66472BFC" w14:textId="7D7995AE" w:rsidR="00542055" w:rsidRPr="00D65871" w:rsidRDefault="00542055" w:rsidP="00435A4A">
      <w:pPr>
        <w:pStyle w:val="berschrift3"/>
        <w:rPr>
          <w:rFonts w:cs="Arial"/>
        </w:rPr>
      </w:pPr>
      <w:r w:rsidRPr="00D65871">
        <w:rPr>
          <w:rFonts w:cs="Arial"/>
        </w:rPr>
        <w:t>Die Bewilligung für das Fällen kommunal geschützter Bäume</w:t>
      </w:r>
      <w:r w:rsidR="00990081" w:rsidRPr="00D65871">
        <w:rPr>
          <w:rFonts w:cs="Arial"/>
        </w:rPr>
        <w:t xml:space="preserve"> 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Pr="00D65871">
        <w:rPr>
          <w:rFonts w:cs="Arial"/>
        </w:rPr>
        <w:t>.</w:t>
      </w:r>
    </w:p>
    <w:p w14:paraId="7094EBD2" w14:textId="28D62D9C" w:rsidR="004372D7" w:rsidRPr="00D65871" w:rsidRDefault="00C71451" w:rsidP="004372D7">
      <w:pPr>
        <w:pStyle w:val="berschrift3"/>
        <w:rPr>
          <w:rFonts w:cs="Arial"/>
        </w:rPr>
      </w:pPr>
      <w:r w:rsidRPr="00D65871">
        <w:rPr>
          <w:rFonts w:cs="Arial"/>
        </w:rPr>
        <w:t>Der v</w:t>
      </w:r>
      <w:r w:rsidR="004372D7" w:rsidRPr="00D65871">
        <w:rPr>
          <w:rFonts w:cs="Arial"/>
        </w:rPr>
        <w:t>orzeitige Baubeginn</w:t>
      </w:r>
      <w:r w:rsidRPr="00D65871">
        <w:rPr>
          <w:rFonts w:cs="Arial"/>
        </w:rPr>
        <w:t xml:space="preserve"> nach Art. 39 Abs. 1 und 2 BewD</w:t>
      </w:r>
      <w:r w:rsidR="00F44D62" w:rsidRPr="00D65871">
        <w:rPr>
          <w:rFonts w:cs="Arial"/>
        </w:rPr>
        <w:t xml:space="preserve"> </w:t>
      </w:r>
      <w:r w:rsidR="00543774" w:rsidRPr="00D65871">
        <w:rPr>
          <w:rFonts w:cs="Arial"/>
          <w:highlight w:val="yellow"/>
        </w:rPr>
        <w:t>oder</w:t>
      </w:r>
      <w:r w:rsidR="00543774" w:rsidRPr="00D65871">
        <w:rPr>
          <w:rFonts w:cs="Arial"/>
        </w:rPr>
        <w:t xml:space="preserve"> </w:t>
      </w:r>
      <w:r w:rsidRPr="00D65871">
        <w:rPr>
          <w:rFonts w:cs="Arial"/>
        </w:rPr>
        <w:t>Die v</w:t>
      </w:r>
      <w:r w:rsidR="00543774" w:rsidRPr="00D65871">
        <w:rPr>
          <w:rFonts w:cs="Arial"/>
        </w:rPr>
        <w:t xml:space="preserve">orzeitige Baubewilligung gemäss Art. 37 </w:t>
      </w:r>
      <w:r w:rsidRPr="00D65871">
        <w:rPr>
          <w:rFonts w:cs="Arial"/>
        </w:rPr>
        <w:t>BauG.</w:t>
      </w:r>
    </w:p>
    <w:p w14:paraId="536F46F3" w14:textId="78A73315" w:rsidR="00542055" w:rsidRPr="00D65871" w:rsidRDefault="00542055" w:rsidP="00435A4A">
      <w:pPr>
        <w:pStyle w:val="berschrift3"/>
        <w:rPr>
          <w:rFonts w:cs="Arial"/>
        </w:rPr>
      </w:pPr>
      <w:r w:rsidRPr="00D65871">
        <w:rPr>
          <w:rFonts w:cs="Arial"/>
        </w:rPr>
        <w:t xml:space="preserve">Die Befreiung von der Parkplatzpflicht für </w:t>
      </w:r>
      <w:r w:rsidRPr="00D65871">
        <w:rPr>
          <w:rFonts w:cs="Arial"/>
        </w:rPr>
        <w:fldChar w:fldCharType="begin">
          <w:ffData>
            <w:name w:val=""/>
            <w:enabled/>
            <w:calcOnExit w:val="0"/>
            <w:ddList>
              <w:listEntry w:val="(Anzahl)"/>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Parkplätze</w:t>
      </w:r>
      <w:r w:rsidR="00990081" w:rsidRPr="00D65871">
        <w:rPr>
          <w:rFonts w:cs="Arial"/>
        </w:rPr>
        <w:t xml:space="preserve"> 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Name Amts-/Fachstelle)"/>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Pr="00D65871">
        <w:rPr>
          <w:rFonts w:cs="Arial"/>
        </w:rPr>
        <w:t>. Die Gemeinde</w:t>
      </w:r>
      <w:r w:rsidR="003965C7" w:rsidRPr="00D65871">
        <w:rPr>
          <w:rFonts w:cs="Arial"/>
        </w:rPr>
        <w:t xml:space="preserve"> {{GEMEINDE}} </w:t>
      </w:r>
      <w:r w:rsidRPr="00D65871">
        <w:rPr>
          <w:rFonts w:cs="Arial"/>
        </w:rPr>
        <w:t>bestimmt die Ersatzabgabe.</w:t>
      </w:r>
    </w:p>
    <w:p w14:paraId="36D93E3F" w14:textId="011B0016" w:rsidR="00820CB9" w:rsidRPr="00D65871" w:rsidRDefault="00820CB9" w:rsidP="00820CB9">
      <w:pPr>
        <w:pStyle w:val="berschrift3"/>
        <w:rPr>
          <w:rFonts w:cs="Arial"/>
        </w:rPr>
      </w:pPr>
      <w:r w:rsidRPr="00D65871">
        <w:rPr>
          <w:rFonts w:cs="Arial"/>
        </w:rPr>
        <w:t>Die waldrechtliche Bewilligung</w:t>
      </w:r>
      <w:r w:rsidR="002C5702" w:rsidRPr="00D65871">
        <w:rPr>
          <w:rFonts w:cs="Arial"/>
        </w:rPr>
        <w:t xml:space="preserve"> </w:t>
      </w:r>
      <w:r w:rsidR="00990081" w:rsidRPr="00D65871">
        <w:rPr>
          <w:rFonts w:cs="Arial"/>
        </w:rPr>
        <w:t xml:space="preserve">gestützt auf den </w:t>
      </w:r>
      <w:r w:rsidR="00990081" w:rsidRPr="00D65871">
        <w:rPr>
          <w:rFonts w:cs="Arial"/>
        </w:rPr>
        <w:fldChar w:fldCharType="begin">
          <w:ffData>
            <w:name w:val=""/>
            <w:enabled/>
            <w:calcOnExit w:val="0"/>
            <w:ddList>
              <w:listEntry w:val="Amtsbericht"/>
              <w:listEntry w:val="Fachbericht"/>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t>
      </w:r>
      <w:r w:rsidR="00990081" w:rsidRPr="00D65871">
        <w:rPr>
          <w:rFonts w:cs="Arial"/>
        </w:rPr>
        <w:fldChar w:fldCharType="begin">
          <w:ffData>
            <w:name w:val=""/>
            <w:enabled/>
            <w:calcOnExit w:val="0"/>
            <w:ddList>
              <w:listEntry w:val="der"/>
              <w:listEntry w:val="des"/>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00990081" w:rsidRPr="00D65871">
        <w:rPr>
          <w:rFonts w:cs="Arial"/>
        </w:rPr>
        <w:t xml:space="preserve"> Waldabteilung </w:t>
      </w:r>
      <w:r w:rsidR="009526D9" w:rsidRPr="00D65871">
        <w:rPr>
          <w:rFonts w:cs="Arial"/>
        </w:rPr>
        <w:fldChar w:fldCharType="begin">
          <w:ffData>
            <w:name w:val=""/>
            <w:enabled/>
            <w:calcOnExit w:val="0"/>
            <w:ddList>
              <w:listEntry w:val="Mittelland"/>
              <w:listEntry w:val="Alpen"/>
              <w:listEntry w:val="Voralpen"/>
              <w:listEntry w:val="Berner Jura"/>
            </w:ddList>
          </w:ffData>
        </w:fldChar>
      </w:r>
      <w:r w:rsidR="009526D9" w:rsidRPr="00D65871">
        <w:rPr>
          <w:rFonts w:cs="Arial"/>
        </w:rPr>
        <w:instrText xml:space="preserve"> FORMDROPDOWN </w:instrText>
      </w:r>
      <w:r w:rsidR="00BC705E">
        <w:rPr>
          <w:rFonts w:cs="Arial"/>
        </w:rPr>
      </w:r>
      <w:r w:rsidR="00BC705E">
        <w:rPr>
          <w:rFonts w:cs="Arial"/>
        </w:rPr>
        <w:fldChar w:fldCharType="separate"/>
      </w:r>
      <w:r w:rsidR="009526D9" w:rsidRPr="00D65871">
        <w:rPr>
          <w:rFonts w:cs="Arial"/>
        </w:rPr>
        <w:fldChar w:fldCharType="end"/>
      </w:r>
      <w:r w:rsidR="00990081" w:rsidRPr="00D65871">
        <w:rPr>
          <w:rFonts w:cs="Arial"/>
        </w:rPr>
        <w:t xml:space="preserve"> vom </w:t>
      </w:r>
      <w:r w:rsidR="00990081" w:rsidRPr="00D65871">
        <w:rPr>
          <w:rFonts w:cs="Arial"/>
        </w:rPr>
        <w:fldChar w:fldCharType="begin">
          <w:ffData>
            <w:name w:val=""/>
            <w:enabled/>
            <w:calcOnExit w:val="0"/>
            <w:ddList>
              <w:listEntry w:val="(Datum)"/>
            </w:ddList>
          </w:ffData>
        </w:fldChar>
      </w:r>
      <w:r w:rsidR="00990081" w:rsidRPr="00D65871">
        <w:rPr>
          <w:rFonts w:cs="Arial"/>
        </w:rPr>
        <w:instrText xml:space="preserve"> FORMDROPDOWN </w:instrText>
      </w:r>
      <w:r w:rsidR="00BC705E">
        <w:rPr>
          <w:rFonts w:cs="Arial"/>
        </w:rPr>
      </w:r>
      <w:r w:rsidR="00BC705E">
        <w:rPr>
          <w:rFonts w:cs="Arial"/>
        </w:rPr>
        <w:fldChar w:fldCharType="separate"/>
      </w:r>
      <w:r w:rsidR="00990081" w:rsidRPr="00D65871">
        <w:rPr>
          <w:rFonts w:cs="Arial"/>
        </w:rPr>
        <w:fldChar w:fldCharType="end"/>
      </w:r>
      <w:r w:rsidRPr="00D65871">
        <w:rPr>
          <w:rFonts w:cs="Arial"/>
        </w:rPr>
        <w:t>.</w:t>
      </w:r>
    </w:p>
    <w:p w14:paraId="4735D419" w14:textId="07774B5B" w:rsidR="00820CB9" w:rsidRPr="00D65871" w:rsidRDefault="00820CB9" w:rsidP="00820CB9">
      <w:pPr>
        <w:pStyle w:val="berschrift3"/>
        <w:rPr>
          <w:rFonts w:cs="Arial"/>
        </w:rPr>
      </w:pPr>
      <w:r w:rsidRPr="00D65871">
        <w:rPr>
          <w:rFonts w:cs="Arial"/>
        </w:rPr>
        <w:t>Die Gewässerschutzbewilligung</w:t>
      </w:r>
      <w:r w:rsidR="002C5702" w:rsidRPr="00D65871">
        <w:rPr>
          <w:rFonts w:cs="Arial"/>
        </w:rPr>
        <w:t xml:space="preserve"> </w:t>
      </w:r>
      <w:r w:rsidR="001F542C" w:rsidRPr="00D65871">
        <w:rPr>
          <w:rFonts w:cs="Arial"/>
        </w:rPr>
        <w:t xml:space="preserve">gestützt auf </w:t>
      </w:r>
      <w:r w:rsidR="001F542C" w:rsidRPr="00D65871">
        <w:rPr>
          <w:rFonts w:cs="Arial"/>
        </w:rPr>
        <w:fldChar w:fldCharType="begin">
          <w:ffData>
            <w:name w:val=""/>
            <w:enabled/>
            <w:calcOnExit w:val="0"/>
            <w:ddList>
              <w:listEntry w:val="den"/>
              <w:listEntry w:val="di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Amtsbericht"/>
              <w:listEntry w:val="Fachbericht"/>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der"/>
              <w:listEntry w:val="des"/>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Name Amts-/Fachstell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w:t>
      </w:r>
    </w:p>
    <w:p w14:paraId="77169B6B" w14:textId="3CEF874F" w:rsidR="00820CB9" w:rsidRPr="00D65871" w:rsidRDefault="00820CB9" w:rsidP="00820CB9">
      <w:pPr>
        <w:pStyle w:val="berschrift3"/>
        <w:rPr>
          <w:rFonts w:cs="Arial"/>
        </w:rPr>
      </w:pPr>
      <w:r w:rsidRPr="00D65871">
        <w:rPr>
          <w:rFonts w:cs="Arial"/>
        </w:rPr>
        <w:t>Die Wasseranschlussbewilligung</w:t>
      </w:r>
      <w:r w:rsidR="001F542C" w:rsidRPr="00D65871">
        <w:rPr>
          <w:rFonts w:cs="Arial"/>
        </w:rPr>
        <w:t xml:space="preserve"> gestützt auf </w:t>
      </w:r>
      <w:r w:rsidR="001F542C" w:rsidRPr="00D65871">
        <w:rPr>
          <w:rFonts w:cs="Arial"/>
        </w:rPr>
        <w:fldChar w:fldCharType="begin">
          <w:ffData>
            <w:name w:val=""/>
            <w:enabled/>
            <w:calcOnExit w:val="0"/>
            <w:ddList>
              <w:listEntry w:val="den"/>
              <w:listEntry w:val="di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Amtsbericht"/>
              <w:listEntry w:val="Fachbericht"/>
              <w:listEntry w:val="Stellungnahm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der"/>
              <w:listEntry w:val="des"/>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Name Amts-/Fachstell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Pr="00D65871">
        <w:rPr>
          <w:rFonts w:cs="Arial"/>
        </w:rPr>
        <w:t>.</w:t>
      </w:r>
    </w:p>
    <w:p w14:paraId="39555DFE" w14:textId="1FF32C06" w:rsidR="00820CB9" w:rsidRPr="00D65871" w:rsidRDefault="00820CB9" w:rsidP="00820CB9">
      <w:pPr>
        <w:pStyle w:val="berschrift3"/>
        <w:rPr>
          <w:rFonts w:cs="Arial"/>
        </w:rPr>
      </w:pPr>
      <w:r w:rsidRPr="00D65871">
        <w:rPr>
          <w:rFonts w:cs="Arial"/>
        </w:rPr>
        <w:t>Die Elektrizitätsanschlussbewilligung</w:t>
      </w:r>
      <w:r w:rsidR="001F542C" w:rsidRPr="00D65871">
        <w:rPr>
          <w:rFonts w:cs="Arial"/>
        </w:rPr>
        <w:t xml:space="preserve"> gestützt auf </w:t>
      </w:r>
      <w:r w:rsidR="001F542C" w:rsidRPr="00D65871">
        <w:rPr>
          <w:rFonts w:cs="Arial"/>
        </w:rPr>
        <w:fldChar w:fldCharType="begin">
          <w:ffData>
            <w:name w:val=""/>
            <w:enabled/>
            <w:calcOnExit w:val="0"/>
            <w:ddList>
              <w:listEntry w:val="die"/>
              <w:listEntry w:val="den"/>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Stellungnahme"/>
              <w:listEntry w:val="Amtsbericht"/>
              <w:listEntry w:val="Fachbericht"/>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der"/>
              <w:listEntry w:val="des"/>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Name Amts-/Fachstell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Pr="00D65871">
        <w:rPr>
          <w:rFonts w:cs="Arial"/>
        </w:rPr>
        <w:t>.</w:t>
      </w:r>
    </w:p>
    <w:p w14:paraId="1B03B883" w14:textId="58B47187" w:rsidR="00820CB9" w:rsidRPr="00D65871" w:rsidRDefault="00820CB9" w:rsidP="00820CB9">
      <w:pPr>
        <w:pStyle w:val="berschrift3"/>
        <w:rPr>
          <w:rFonts w:cs="Arial"/>
        </w:rPr>
      </w:pPr>
      <w:r w:rsidRPr="00D65871">
        <w:rPr>
          <w:rFonts w:cs="Arial"/>
        </w:rPr>
        <w:t>Die Strassenanschlussbewilligung</w:t>
      </w:r>
      <w:r w:rsidR="008B6179" w:rsidRPr="00D65871">
        <w:rPr>
          <w:rFonts w:cs="Arial"/>
        </w:rPr>
        <w:t xml:space="preserve"> </w:t>
      </w:r>
      <w:r w:rsidR="001F542C" w:rsidRPr="00D65871">
        <w:rPr>
          <w:rFonts w:cs="Arial"/>
        </w:rPr>
        <w:t xml:space="preserve">gestützt auf </w:t>
      </w:r>
      <w:r w:rsidR="001F542C" w:rsidRPr="00D65871">
        <w:rPr>
          <w:rFonts w:cs="Arial"/>
        </w:rPr>
        <w:fldChar w:fldCharType="begin">
          <w:ffData>
            <w:name w:val=""/>
            <w:enabled/>
            <w:calcOnExit w:val="0"/>
            <w:ddList>
              <w:listEntry w:val="den"/>
              <w:listEntry w:val="di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Amtsbericht"/>
              <w:listEntry w:val="Fachbericht"/>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der"/>
              <w:listEntry w:val="des"/>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Name Amts-/Fachstell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w:t>
      </w:r>
    </w:p>
    <w:p w14:paraId="78CA27E4" w14:textId="57DBE6ED" w:rsidR="00820CB9" w:rsidRPr="00D65871" w:rsidRDefault="00820CB9" w:rsidP="00820CB9">
      <w:pPr>
        <w:pStyle w:val="berschrift3"/>
        <w:rPr>
          <w:rFonts w:cs="Arial"/>
        </w:rPr>
      </w:pPr>
      <w:r w:rsidRPr="00D65871">
        <w:rPr>
          <w:rFonts w:cs="Arial"/>
        </w:rPr>
        <w:t>Die Strassenaufbruchbewilligung</w:t>
      </w:r>
      <w:r w:rsidR="001F542C" w:rsidRPr="00D65871">
        <w:rPr>
          <w:rFonts w:cs="Arial"/>
        </w:rPr>
        <w:t xml:space="preserve"> gestützt auf </w:t>
      </w:r>
      <w:r w:rsidR="001F542C" w:rsidRPr="00D65871">
        <w:rPr>
          <w:rFonts w:cs="Arial"/>
        </w:rPr>
        <w:fldChar w:fldCharType="begin">
          <w:ffData>
            <w:name w:val=""/>
            <w:enabled/>
            <w:calcOnExit w:val="0"/>
            <w:ddList>
              <w:listEntry w:val="den"/>
              <w:listEntry w:val="di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Amtsbericht"/>
              <w:listEntry w:val="Fachbericht"/>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der"/>
              <w:listEntry w:val="des"/>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w:t>
      </w:r>
      <w:r w:rsidR="001F542C" w:rsidRPr="00D65871">
        <w:rPr>
          <w:rFonts w:cs="Arial"/>
        </w:rPr>
        <w:fldChar w:fldCharType="begin">
          <w:ffData>
            <w:name w:val=""/>
            <w:enabled/>
            <w:calcOnExit w:val="0"/>
            <w:ddList>
              <w:listEntry w:val="(Name Amts-/Fachstelle)"/>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Pr="00D65871">
        <w:rPr>
          <w:rFonts w:cs="Arial"/>
        </w:rPr>
        <w:t>.</w:t>
      </w:r>
    </w:p>
    <w:p w14:paraId="7E695FC5" w14:textId="0F6F5D10" w:rsidR="00820CB9" w:rsidRPr="00D65871" w:rsidRDefault="00820CB9" w:rsidP="00820CB9">
      <w:pPr>
        <w:pStyle w:val="berschrift3"/>
        <w:rPr>
          <w:rFonts w:cs="Arial"/>
        </w:rPr>
      </w:pPr>
      <w:r w:rsidRPr="00D65871">
        <w:rPr>
          <w:rFonts w:cs="Arial"/>
        </w:rPr>
        <w:t xml:space="preserve">Die </w:t>
      </w:r>
      <w:r w:rsidR="009526D9" w:rsidRPr="00D65871">
        <w:rPr>
          <w:rFonts w:cs="Arial"/>
        </w:rPr>
        <w:fldChar w:fldCharType="begin">
          <w:ffData>
            <w:name w:val=""/>
            <w:enabled/>
            <w:calcOnExit w:val="0"/>
            <w:ddList>
              <w:listEntry w:val="Wasserbaupolizeibewilligung"/>
              <w:listEntry w:val="wasserbaupolizeiliche Ausnahmebewilligung"/>
            </w:ddList>
          </w:ffData>
        </w:fldChar>
      </w:r>
      <w:r w:rsidR="009526D9" w:rsidRPr="00D65871">
        <w:rPr>
          <w:rFonts w:cs="Arial"/>
        </w:rPr>
        <w:instrText xml:space="preserve"> FORMDROPDOWN </w:instrText>
      </w:r>
      <w:r w:rsidR="00BC705E">
        <w:rPr>
          <w:rFonts w:cs="Arial"/>
        </w:rPr>
      </w:r>
      <w:r w:rsidR="00BC705E">
        <w:rPr>
          <w:rFonts w:cs="Arial"/>
        </w:rPr>
        <w:fldChar w:fldCharType="separate"/>
      </w:r>
      <w:r w:rsidR="009526D9" w:rsidRPr="00D65871">
        <w:rPr>
          <w:rFonts w:cs="Arial"/>
        </w:rPr>
        <w:fldChar w:fldCharType="end"/>
      </w:r>
      <w:r w:rsidR="001F542C" w:rsidRPr="00D65871">
        <w:rPr>
          <w:rFonts w:cs="Arial"/>
        </w:rPr>
        <w:t xml:space="preserve"> gestützt auf </w:t>
      </w:r>
      <w:r w:rsidR="003058D8" w:rsidRPr="00D65871">
        <w:rPr>
          <w:rFonts w:cs="Arial"/>
        </w:rPr>
        <w:t>den</w:t>
      </w:r>
      <w:r w:rsidR="001F542C" w:rsidRPr="00D65871">
        <w:rPr>
          <w:rFonts w:cs="Arial"/>
        </w:rPr>
        <w:t xml:space="preserve"> </w:t>
      </w:r>
      <w:r w:rsidR="001F542C" w:rsidRPr="00D65871">
        <w:rPr>
          <w:rFonts w:cs="Arial"/>
        </w:rPr>
        <w:fldChar w:fldCharType="begin">
          <w:ffData>
            <w:name w:val=""/>
            <w:enabled/>
            <w:calcOnExit w:val="0"/>
            <w:ddList>
              <w:listEntry w:val="Amtsbericht"/>
              <w:listEntry w:val="Fachbericht"/>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des Oberingenieurkreises </w:t>
      </w:r>
      <w:r w:rsidR="001F542C" w:rsidRPr="00D65871">
        <w:rPr>
          <w:rFonts w:cs="Arial"/>
        </w:rPr>
        <w:fldChar w:fldCharType="begin">
          <w:ffData>
            <w:name w:val=""/>
            <w:enabled/>
            <w:calcOnExit w:val="0"/>
            <w:ddList>
              <w:listEntry w:val="I"/>
              <w:listEntry w:val="II"/>
              <w:listEntry w:val="III"/>
              <w:listEntry w:val="IV"/>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001F542C" w:rsidRPr="00D65871">
        <w:rPr>
          <w:rFonts w:cs="Arial"/>
        </w:rPr>
        <w:t xml:space="preserve"> vom </w:t>
      </w:r>
      <w:r w:rsidR="001F542C" w:rsidRPr="00D65871">
        <w:rPr>
          <w:rFonts w:cs="Arial"/>
        </w:rPr>
        <w:fldChar w:fldCharType="begin">
          <w:ffData>
            <w:name w:val=""/>
            <w:enabled/>
            <w:calcOnExit w:val="0"/>
            <w:ddList>
              <w:listEntry w:val="(Datum)"/>
            </w:ddList>
          </w:ffData>
        </w:fldChar>
      </w:r>
      <w:r w:rsidR="001F542C" w:rsidRPr="00D65871">
        <w:rPr>
          <w:rFonts w:cs="Arial"/>
        </w:rPr>
        <w:instrText xml:space="preserve"> FORMDROPDOWN </w:instrText>
      </w:r>
      <w:r w:rsidR="00BC705E">
        <w:rPr>
          <w:rFonts w:cs="Arial"/>
        </w:rPr>
      </w:r>
      <w:r w:rsidR="00BC705E">
        <w:rPr>
          <w:rFonts w:cs="Arial"/>
        </w:rPr>
        <w:fldChar w:fldCharType="separate"/>
      </w:r>
      <w:r w:rsidR="001F542C" w:rsidRPr="00D65871">
        <w:rPr>
          <w:rFonts w:cs="Arial"/>
        </w:rPr>
        <w:fldChar w:fldCharType="end"/>
      </w:r>
      <w:r w:rsidRPr="00D65871">
        <w:rPr>
          <w:rFonts w:cs="Arial"/>
        </w:rPr>
        <w:t>.</w:t>
      </w:r>
    </w:p>
    <w:p w14:paraId="2B8BF1D8" w14:textId="0DFDC5B7" w:rsidR="00820CB9" w:rsidRPr="00D65871" w:rsidRDefault="00820CB9" w:rsidP="00820CB9">
      <w:pPr>
        <w:pStyle w:val="berschrift3"/>
        <w:rPr>
          <w:rFonts w:cs="Arial"/>
        </w:rPr>
      </w:pPr>
      <w:r w:rsidRPr="00D65871">
        <w:rPr>
          <w:rFonts w:cs="Arial"/>
        </w:rPr>
        <w:t>Die fischereirechtliche Bewilligung</w:t>
      </w:r>
      <w:r w:rsidR="003058D8" w:rsidRPr="00D65871">
        <w:rPr>
          <w:rFonts w:cs="Arial"/>
        </w:rPr>
        <w:t xml:space="preserve"> gestützt auf den </w:t>
      </w:r>
      <w:r w:rsidR="003058D8" w:rsidRPr="00D65871">
        <w:rPr>
          <w:rFonts w:cs="Arial"/>
        </w:rPr>
        <w:fldChar w:fldCharType="begin">
          <w:ffData>
            <w:name w:val=""/>
            <w:enabled/>
            <w:calcOnExit w:val="0"/>
            <w:ddList>
              <w:listEntry w:val="Amtsbericht"/>
              <w:listEntry w:val="Fachbericht"/>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des Fischereiinspektorats vom </w:t>
      </w:r>
      <w:r w:rsidR="003058D8" w:rsidRPr="00D65871">
        <w:rPr>
          <w:rFonts w:cs="Arial"/>
        </w:rPr>
        <w:fldChar w:fldCharType="begin">
          <w:ffData>
            <w:name w:val=""/>
            <w:enabled/>
            <w:calcOnExit w:val="0"/>
            <w:ddList>
              <w:listEntry w:val="(Datum)"/>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Pr="00D65871">
        <w:rPr>
          <w:rFonts w:cs="Arial"/>
        </w:rPr>
        <w:t>.</w:t>
      </w:r>
    </w:p>
    <w:p w14:paraId="32C9A6E3" w14:textId="45D697F7" w:rsidR="00820CB9" w:rsidRPr="00D65871" w:rsidRDefault="00820CB9" w:rsidP="00820CB9">
      <w:pPr>
        <w:pStyle w:val="berschrift3"/>
        <w:rPr>
          <w:rFonts w:cs="Arial"/>
        </w:rPr>
      </w:pPr>
      <w:r w:rsidRPr="00D65871">
        <w:rPr>
          <w:rFonts w:cs="Arial"/>
        </w:rPr>
        <w:t>Die naturschutzrechtliche Bewilligung</w:t>
      </w:r>
      <w:r w:rsidR="003058D8" w:rsidRPr="00D65871">
        <w:rPr>
          <w:rFonts w:cs="Arial"/>
        </w:rPr>
        <w:t xml:space="preserve"> gestützt auf den </w:t>
      </w:r>
      <w:r w:rsidR="003058D8" w:rsidRPr="00D65871">
        <w:rPr>
          <w:rFonts w:cs="Arial"/>
        </w:rPr>
        <w:fldChar w:fldCharType="begin">
          <w:ffData>
            <w:name w:val=""/>
            <w:enabled/>
            <w:calcOnExit w:val="0"/>
            <w:ddList>
              <w:listEntry w:val="Amtsbericht"/>
              <w:listEntry w:val="Fachbericht"/>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der Abteilung Naturförderung vom </w:t>
      </w:r>
      <w:r w:rsidR="003058D8" w:rsidRPr="00D65871">
        <w:rPr>
          <w:rFonts w:cs="Arial"/>
        </w:rPr>
        <w:fldChar w:fldCharType="begin">
          <w:ffData>
            <w:name w:val=""/>
            <w:enabled/>
            <w:calcOnExit w:val="0"/>
            <w:ddList>
              <w:listEntry w:val="(Datum)"/>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w:t>
      </w:r>
    </w:p>
    <w:p w14:paraId="7D142DE0" w14:textId="748A826F" w:rsidR="00820CB9" w:rsidRPr="00D65871" w:rsidRDefault="00820CB9" w:rsidP="00820CB9">
      <w:pPr>
        <w:pStyle w:val="berschrift3"/>
        <w:rPr>
          <w:rFonts w:cs="Arial"/>
        </w:rPr>
      </w:pPr>
      <w:r w:rsidRPr="00D65871">
        <w:rPr>
          <w:rFonts w:cs="Arial"/>
        </w:rPr>
        <w:t>Die Sondernutzungskonzession</w:t>
      </w:r>
      <w:r w:rsidR="003058D8" w:rsidRPr="00D65871">
        <w:rPr>
          <w:rFonts w:cs="Arial"/>
        </w:rPr>
        <w:t xml:space="preserve"> gestützt auf </w:t>
      </w:r>
      <w:r w:rsidR="003058D8" w:rsidRPr="00D65871">
        <w:rPr>
          <w:rFonts w:cs="Arial"/>
        </w:rPr>
        <w:fldChar w:fldCharType="begin">
          <w:ffData>
            <w:name w:val=""/>
            <w:enabled/>
            <w:calcOnExit w:val="0"/>
            <w:ddList>
              <w:listEntry w:val="den"/>
              <w:listEntry w:val="die"/>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w:t>
      </w:r>
      <w:r w:rsidR="003058D8" w:rsidRPr="00D65871">
        <w:rPr>
          <w:rFonts w:cs="Arial"/>
        </w:rPr>
        <w:fldChar w:fldCharType="begin">
          <w:ffData>
            <w:name w:val=""/>
            <w:enabled/>
            <w:calcOnExit w:val="0"/>
            <w:ddList>
              <w:listEntry w:val="Amtsbericht"/>
              <w:listEntry w:val="Fachbericht"/>
              <w:listEntry w:val="Stellungnahme"/>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w:t>
      </w:r>
      <w:r w:rsidR="003058D8" w:rsidRPr="00D65871">
        <w:rPr>
          <w:rFonts w:cs="Arial"/>
        </w:rPr>
        <w:fldChar w:fldCharType="begin">
          <w:ffData>
            <w:name w:val=""/>
            <w:enabled/>
            <w:calcOnExit w:val="0"/>
            <w:ddList>
              <w:listEntry w:val="des"/>
              <w:listEntry w:val="der"/>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w:t>
      </w:r>
      <w:r w:rsidR="003058D8" w:rsidRPr="00D65871">
        <w:rPr>
          <w:rFonts w:cs="Arial"/>
        </w:rPr>
        <w:fldChar w:fldCharType="begin">
          <w:ffData>
            <w:name w:val=""/>
            <w:enabled/>
            <w:calcOnExit w:val="0"/>
            <w:ddList>
              <w:listEntry w:val="(Name Amts-/Fachstelle)"/>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 xml:space="preserve"> vom </w:t>
      </w:r>
      <w:r w:rsidR="003058D8" w:rsidRPr="00D65871">
        <w:rPr>
          <w:rFonts w:cs="Arial"/>
        </w:rPr>
        <w:fldChar w:fldCharType="begin">
          <w:ffData>
            <w:name w:val=""/>
            <w:enabled/>
            <w:calcOnExit w:val="0"/>
            <w:ddList>
              <w:listEntry w:val="(Datum)"/>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w:t>
      </w:r>
    </w:p>
    <w:p w14:paraId="0F599BE6" w14:textId="7764A284" w:rsidR="00820CB9" w:rsidRPr="00D65871" w:rsidRDefault="00820CB9" w:rsidP="00820CB9">
      <w:pPr>
        <w:pStyle w:val="berschrift3"/>
        <w:rPr>
          <w:rFonts w:cs="Arial"/>
        </w:rPr>
      </w:pPr>
      <w:r w:rsidRPr="00D65871">
        <w:rPr>
          <w:rFonts w:cs="Arial"/>
        </w:rPr>
        <w:t>Die Bewilligung zur Befreiung von der Schutzraumbaupflicht</w:t>
      </w:r>
      <w:r w:rsidR="003058D8" w:rsidRPr="00D65871">
        <w:rPr>
          <w:rFonts w:cs="Arial"/>
        </w:rPr>
        <w:t xml:space="preserve"> gestützt auf den Amtsbericht des Amtes für Bevölkerungsschutz, Sport und Militär vom </w:t>
      </w:r>
      <w:r w:rsidR="003058D8" w:rsidRPr="00D65871">
        <w:rPr>
          <w:rFonts w:cs="Arial"/>
        </w:rPr>
        <w:fldChar w:fldCharType="begin">
          <w:ffData>
            <w:name w:val=""/>
            <w:enabled/>
            <w:calcOnExit w:val="0"/>
            <w:ddList>
              <w:listEntry w:val="(Datum)"/>
            </w:ddList>
          </w:ffData>
        </w:fldChar>
      </w:r>
      <w:r w:rsidR="003058D8" w:rsidRPr="00D65871">
        <w:rPr>
          <w:rFonts w:cs="Arial"/>
        </w:rPr>
        <w:instrText xml:space="preserve"> FORMDROPDOWN </w:instrText>
      </w:r>
      <w:r w:rsidR="00BC705E">
        <w:rPr>
          <w:rFonts w:cs="Arial"/>
        </w:rPr>
      </w:r>
      <w:r w:rsidR="00BC705E">
        <w:rPr>
          <w:rFonts w:cs="Arial"/>
        </w:rPr>
        <w:fldChar w:fldCharType="separate"/>
      </w:r>
      <w:r w:rsidR="003058D8" w:rsidRPr="00D65871">
        <w:rPr>
          <w:rFonts w:cs="Arial"/>
        </w:rPr>
        <w:fldChar w:fldCharType="end"/>
      </w:r>
      <w:r w:rsidR="003058D8" w:rsidRPr="00D65871">
        <w:rPr>
          <w:rFonts w:cs="Arial"/>
        </w:rPr>
        <w:t>.</w:t>
      </w:r>
    </w:p>
    <w:p w14:paraId="7BBE7D40" w14:textId="6236D399" w:rsidR="00820CB9" w:rsidRPr="00D65871" w:rsidRDefault="00820CB9" w:rsidP="00820CB9">
      <w:pPr>
        <w:pStyle w:val="Standardeinzug"/>
        <w:rPr>
          <w:rFonts w:cs="Arial"/>
        </w:rPr>
      </w:pPr>
      <w:r w:rsidRPr="00D65871">
        <w:rPr>
          <w:rFonts w:cs="Arial"/>
        </w:rPr>
        <w:t xml:space="preserve">Die Bauherrschaft </w:t>
      </w:r>
      <w:r w:rsidR="002F5AA0" w:rsidRPr="00D65871">
        <w:rPr>
          <w:rFonts w:cs="Arial"/>
        </w:rPr>
        <w:t xml:space="preserve">ist </w:t>
      </w:r>
      <w:r w:rsidRPr="00D65871">
        <w:rPr>
          <w:rFonts w:cs="Arial"/>
        </w:rPr>
        <w:t xml:space="preserve">von der Schutzraumbaupflicht befreit. </w:t>
      </w:r>
    </w:p>
    <w:p w14:paraId="175D3FDE" w14:textId="683BA402" w:rsidR="00D0022F" w:rsidRPr="00D65871" w:rsidRDefault="00D0022F" w:rsidP="00467FE6">
      <w:pPr>
        <w:pStyle w:val="berschrift3"/>
        <w:rPr>
          <w:rFonts w:cs="Arial"/>
          <w:highlight w:val="yellow"/>
        </w:rPr>
      </w:pPr>
      <w:r w:rsidRPr="00D65871">
        <w:rPr>
          <w:rFonts w:cs="Arial"/>
          <w:highlight w:val="yellow"/>
        </w:rPr>
        <w:t>Weitere Bewilligungen gestützt auf Amtsberichte</w:t>
      </w:r>
    </w:p>
    <w:p w14:paraId="0B8F6750" w14:textId="5496E07B" w:rsidR="00AB7510" w:rsidRPr="00D65871" w:rsidRDefault="00AB7510" w:rsidP="00C725ED">
      <w:pPr>
        <w:pStyle w:val="berschrift3"/>
        <w:rPr>
          <w:rFonts w:cs="Arial"/>
          <w:color w:val="000000" w:themeColor="text1"/>
          <w:highlight w:val="yellow"/>
        </w:rPr>
      </w:pPr>
      <w:r w:rsidRPr="00D65871">
        <w:rPr>
          <w:rFonts w:cs="Arial"/>
          <w:color w:val="000000" w:themeColor="text1"/>
          <w:highlight w:val="yellow"/>
        </w:rPr>
        <w:t xml:space="preserve">Die Genehmigung des Baustellen-Entsorgungskonzeptes vom </w:t>
      </w:r>
      <w:r w:rsidR="00685DC0" w:rsidRPr="00D65871">
        <w:rPr>
          <w:rFonts w:cs="Arial"/>
          <w:color w:val="000000" w:themeColor="text1"/>
          <w:highlight w:val="yellow"/>
        </w:rPr>
        <w:fldChar w:fldCharType="begin">
          <w:ffData>
            <w:name w:val=""/>
            <w:enabled/>
            <w:calcOnExit w:val="0"/>
            <w:ddList>
              <w:listEntry w:val="(Datum)"/>
            </w:ddList>
          </w:ffData>
        </w:fldChar>
      </w:r>
      <w:r w:rsidR="00685DC0" w:rsidRPr="00D65871">
        <w:rPr>
          <w:rFonts w:cs="Arial"/>
          <w:color w:val="000000" w:themeColor="text1"/>
          <w:highlight w:val="yellow"/>
        </w:rPr>
        <w:instrText xml:space="preserve"> FORMDROPDOWN </w:instrText>
      </w:r>
      <w:r w:rsidR="00BC705E">
        <w:rPr>
          <w:rFonts w:cs="Arial"/>
          <w:color w:val="000000" w:themeColor="text1"/>
          <w:highlight w:val="yellow"/>
        </w:rPr>
      </w:r>
      <w:r w:rsidR="00BC705E">
        <w:rPr>
          <w:rFonts w:cs="Arial"/>
          <w:color w:val="000000" w:themeColor="text1"/>
          <w:highlight w:val="yellow"/>
        </w:rPr>
        <w:fldChar w:fldCharType="separate"/>
      </w:r>
      <w:r w:rsidR="00685DC0" w:rsidRPr="00D65871">
        <w:rPr>
          <w:rFonts w:cs="Arial"/>
          <w:color w:val="000000" w:themeColor="text1"/>
          <w:highlight w:val="yellow"/>
        </w:rPr>
        <w:fldChar w:fldCharType="end"/>
      </w:r>
      <w:r w:rsidRPr="00D65871">
        <w:rPr>
          <w:rFonts w:cs="Arial"/>
          <w:color w:val="000000" w:themeColor="text1"/>
          <w:highlight w:val="yellow"/>
        </w:rPr>
        <w:t>.</w:t>
      </w:r>
    </w:p>
    <w:p w14:paraId="655706AC" w14:textId="31B9C8FC" w:rsidR="00860EEF" w:rsidRPr="00D65871" w:rsidRDefault="00820CB9" w:rsidP="00C725ED">
      <w:pPr>
        <w:pStyle w:val="berschrift3"/>
        <w:rPr>
          <w:rFonts w:cs="Arial"/>
          <w:color w:val="000000" w:themeColor="text1"/>
        </w:rPr>
      </w:pPr>
      <w:r w:rsidRPr="00D65871">
        <w:rPr>
          <w:rFonts w:cs="Arial"/>
        </w:rPr>
        <w:t xml:space="preserve">Die </w:t>
      </w:r>
      <w:r w:rsidR="00860EEF" w:rsidRPr="00D65871">
        <w:rPr>
          <w:rFonts w:cs="Arial"/>
        </w:rPr>
        <w:t>vorliegende Baubewilligung beinhaltet eine gastgewerbliche Nutzung. Nach Rechtskraft der Baubewilligung kann einer geeigneten natürlichen Person die Betriebsbewilligung für einen</w:t>
      </w:r>
      <w:r w:rsidR="00244DF3" w:rsidRPr="00D65871">
        <w:rPr>
          <w:rFonts w:cs="Arial"/>
        </w:rPr>
        <w:t xml:space="preserve"> </w:t>
      </w:r>
      <w:r w:rsidR="00244DF3" w:rsidRPr="00D65871">
        <w:rPr>
          <w:rFonts w:cs="Arial"/>
        </w:rPr>
        <w:fldChar w:fldCharType="begin">
          <w:ffData>
            <w:name w:val=""/>
            <w:enabled/>
            <w:calcOnExit w:val="0"/>
            <w:ddList>
              <w:listEntry w:val="öffentlichen"/>
              <w:listEntry w:val="nicht öffentlichen"/>
            </w:ddList>
          </w:ffData>
        </w:fldChar>
      </w:r>
      <w:r w:rsidR="00244DF3" w:rsidRPr="00D65871">
        <w:rPr>
          <w:rFonts w:cs="Arial"/>
        </w:rPr>
        <w:instrText xml:space="preserve"> FORMDROPDOWN </w:instrText>
      </w:r>
      <w:r w:rsidR="00BC705E">
        <w:rPr>
          <w:rFonts w:cs="Arial"/>
        </w:rPr>
      </w:r>
      <w:r w:rsidR="00BC705E">
        <w:rPr>
          <w:rFonts w:cs="Arial"/>
        </w:rPr>
        <w:fldChar w:fldCharType="separate"/>
      </w:r>
      <w:r w:rsidR="00244DF3" w:rsidRPr="00D65871">
        <w:rPr>
          <w:rFonts w:cs="Arial"/>
        </w:rPr>
        <w:fldChar w:fldCharType="end"/>
      </w:r>
      <w:r w:rsidR="00860EEF" w:rsidRPr="00D65871">
        <w:rPr>
          <w:rFonts w:cs="Arial"/>
        </w:rPr>
        <w:t xml:space="preserve"> Gastgewerbebetrieb </w:t>
      </w:r>
      <w:r w:rsidR="009526D9" w:rsidRPr="00D65871">
        <w:rPr>
          <w:rFonts w:cs="Arial"/>
        </w:rPr>
        <w:fldChar w:fldCharType="begin">
          <w:ffData>
            <w:name w:val=""/>
            <w:enabled/>
            <w:calcOnExit w:val="0"/>
            <w:ddList>
              <w:listEntry w:val="mit"/>
              <w:listEntry w:val="ohne"/>
            </w:ddList>
          </w:ffData>
        </w:fldChar>
      </w:r>
      <w:r w:rsidR="009526D9" w:rsidRPr="00D65871">
        <w:rPr>
          <w:rFonts w:cs="Arial"/>
        </w:rPr>
        <w:instrText xml:space="preserve"> FORMDROPDOWN </w:instrText>
      </w:r>
      <w:r w:rsidR="00BC705E">
        <w:rPr>
          <w:rFonts w:cs="Arial"/>
        </w:rPr>
      </w:r>
      <w:r w:rsidR="00BC705E">
        <w:rPr>
          <w:rFonts w:cs="Arial"/>
        </w:rPr>
        <w:fldChar w:fldCharType="separate"/>
      </w:r>
      <w:r w:rsidR="009526D9" w:rsidRPr="00D65871">
        <w:rPr>
          <w:rFonts w:cs="Arial"/>
        </w:rPr>
        <w:fldChar w:fldCharType="end"/>
      </w:r>
      <w:r w:rsidR="00860EEF" w:rsidRPr="00D65871">
        <w:rPr>
          <w:rFonts w:cs="Arial"/>
        </w:rPr>
        <w:t xml:space="preserve"> Alkoholausschank (Art. 6 Bst</w:t>
      </w:r>
      <w:r w:rsidR="009B713E" w:rsidRPr="00D65871">
        <w:rPr>
          <w:rFonts w:cs="Arial"/>
        </w:rPr>
        <w:t>.</w:t>
      </w:r>
      <w:r w:rsidR="00860EEF" w:rsidRPr="00D65871">
        <w:rPr>
          <w:rFonts w:cs="Arial"/>
        </w:rPr>
        <w:t xml:space="preserve"> </w:t>
      </w:r>
      <w:r w:rsidR="00860EEF" w:rsidRPr="00D65871">
        <w:rPr>
          <w:rFonts w:cs="Arial"/>
          <w:highlight w:val="yellow"/>
        </w:rPr>
        <w:t>A/B/C/D/E</w:t>
      </w:r>
      <w:r w:rsidR="009B713E" w:rsidRPr="00D65871">
        <w:rPr>
          <w:rFonts w:cs="Arial"/>
        </w:rPr>
        <w:t xml:space="preserve"> GGG</w:t>
      </w:r>
      <w:r w:rsidR="00860EEF" w:rsidRPr="00D65871">
        <w:rPr>
          <w:rFonts w:cs="Arial"/>
        </w:rPr>
        <w:t xml:space="preserve"> wie folgt erteilt </w:t>
      </w:r>
      <w:r w:rsidR="00860EEF" w:rsidRPr="00D65871">
        <w:rPr>
          <w:rFonts w:cs="Arial"/>
          <w:color w:val="000000" w:themeColor="text1"/>
        </w:rPr>
        <w:t xml:space="preserve">werden: </w:t>
      </w:r>
    </w:p>
    <w:p w14:paraId="296E6E7E" w14:textId="77777777" w:rsidR="00860EEF" w:rsidRPr="00D65871" w:rsidRDefault="00860EEF" w:rsidP="00A5341D">
      <w:pPr>
        <w:pStyle w:val="Standardeinzug"/>
        <w:spacing w:after="0"/>
        <w:rPr>
          <w:rFonts w:cs="Arial"/>
        </w:rPr>
      </w:pPr>
      <w:r w:rsidRPr="00D65871">
        <w:rPr>
          <w:rFonts w:cs="Arial"/>
        </w:rPr>
        <w:t xml:space="preserve">BEWILLIGUNGSUMFANG </w:t>
      </w:r>
    </w:p>
    <w:p w14:paraId="3945B329" w14:textId="77777777" w:rsidR="00616FDF" w:rsidRPr="00D65871" w:rsidRDefault="00860EEF" w:rsidP="00A5341D">
      <w:pPr>
        <w:pStyle w:val="Standardeinzug"/>
        <w:spacing w:after="0"/>
        <w:rPr>
          <w:rFonts w:cs="Arial"/>
        </w:rPr>
      </w:pPr>
      <w:r w:rsidRPr="00D65871">
        <w:rPr>
          <w:rFonts w:cs="Arial"/>
        </w:rPr>
        <w:t xml:space="preserve">Ausschankräume: </w:t>
      </w:r>
    </w:p>
    <w:p w14:paraId="0A78C0D7" w14:textId="3A0072B6" w:rsidR="00860EEF" w:rsidRPr="00D65871" w:rsidRDefault="00860EEF" w:rsidP="00A5341D">
      <w:pPr>
        <w:pStyle w:val="Standardeinzug"/>
        <w:spacing w:after="0"/>
        <w:rPr>
          <w:rFonts w:cs="Arial"/>
        </w:rPr>
      </w:pPr>
      <w:r w:rsidRPr="00D65871">
        <w:rPr>
          <w:rFonts w:cs="Arial"/>
        </w:rPr>
        <w:t xml:space="preserve">im Erdgeschoss mit </w:t>
      </w:r>
      <w:r w:rsidRPr="00D65871">
        <w:rPr>
          <w:rFonts w:cs="Arial"/>
          <w:highlight w:val="yellow"/>
        </w:rPr>
        <w:t>Y</w:t>
      </w:r>
      <w:r w:rsidRPr="00D65871">
        <w:rPr>
          <w:rFonts w:cs="Arial"/>
        </w:rPr>
        <w:t xml:space="preserve"> Sitzplätzen (max. Belegung gemäss GVB </w:t>
      </w:r>
      <w:r w:rsidRPr="00D65871">
        <w:rPr>
          <w:rFonts w:cs="Arial"/>
          <w:highlight w:val="yellow"/>
        </w:rPr>
        <w:t>Z</w:t>
      </w:r>
      <w:r w:rsidRPr="00D65871">
        <w:rPr>
          <w:rFonts w:cs="Arial"/>
        </w:rPr>
        <w:t xml:space="preserve"> Personen) </w:t>
      </w:r>
    </w:p>
    <w:p w14:paraId="359C6FC9" w14:textId="77777777" w:rsidR="00616FDF" w:rsidRPr="00D65871" w:rsidRDefault="00616FDF" w:rsidP="00A5341D">
      <w:pPr>
        <w:pStyle w:val="Standardeinzug"/>
        <w:spacing w:after="0"/>
        <w:rPr>
          <w:rFonts w:cs="Arial"/>
        </w:rPr>
      </w:pPr>
      <w:r w:rsidRPr="00D65871">
        <w:rPr>
          <w:rFonts w:cs="Arial"/>
          <w:highlight w:val="yellow"/>
        </w:rPr>
        <w:t>evtl. weitere</w:t>
      </w:r>
      <w:r w:rsidRPr="00D65871">
        <w:rPr>
          <w:rFonts w:cs="Arial"/>
        </w:rPr>
        <w:t xml:space="preserve"> </w:t>
      </w:r>
    </w:p>
    <w:p w14:paraId="2DF4B007" w14:textId="1EA44F4E" w:rsidR="00616FDF" w:rsidRPr="00D65871" w:rsidRDefault="00860EEF" w:rsidP="00A5341D">
      <w:pPr>
        <w:pStyle w:val="Standardeinzug"/>
        <w:rPr>
          <w:rFonts w:cs="Arial"/>
        </w:rPr>
      </w:pPr>
      <w:r w:rsidRPr="00D65871">
        <w:rPr>
          <w:rFonts w:cs="Arial"/>
        </w:rPr>
        <w:t xml:space="preserve">Terrasse …… mit </w:t>
      </w:r>
      <w:r w:rsidR="001B6C3A" w:rsidRPr="00D65871">
        <w:rPr>
          <w:rFonts w:cs="Arial"/>
          <w:highlight w:val="yellow"/>
        </w:rPr>
        <w:t>X</w:t>
      </w:r>
      <w:r w:rsidR="001B6C3A" w:rsidRPr="00D65871">
        <w:rPr>
          <w:rFonts w:cs="Arial"/>
        </w:rPr>
        <w:t xml:space="preserve"> Sitz/Stehplätze</w:t>
      </w:r>
      <w:r w:rsidR="009526D9" w:rsidRPr="00D65871">
        <w:rPr>
          <w:rFonts w:cs="Arial"/>
        </w:rPr>
        <w:t>n</w:t>
      </w:r>
    </w:p>
    <w:p w14:paraId="3494E13F" w14:textId="77777777" w:rsidR="00616FDF" w:rsidRPr="00D65871" w:rsidRDefault="00860EEF" w:rsidP="00A5341D">
      <w:pPr>
        <w:pStyle w:val="Standardeinzug"/>
        <w:spacing w:after="0"/>
        <w:rPr>
          <w:rFonts w:cs="Arial"/>
        </w:rPr>
      </w:pPr>
      <w:r w:rsidRPr="00D65871">
        <w:rPr>
          <w:rFonts w:cs="Arial"/>
        </w:rPr>
        <w:t xml:space="preserve">ÖFFNUNGSZEITEN </w:t>
      </w:r>
    </w:p>
    <w:p w14:paraId="2848D50B" w14:textId="6139B377" w:rsidR="00616FDF" w:rsidRPr="00D65871" w:rsidRDefault="00860EEF" w:rsidP="00A5341D">
      <w:pPr>
        <w:pStyle w:val="Standardeinzug"/>
        <w:spacing w:after="0"/>
        <w:rPr>
          <w:rFonts w:cs="Arial"/>
        </w:rPr>
      </w:pPr>
      <w:r w:rsidRPr="00D65871">
        <w:rPr>
          <w:rFonts w:cs="Arial"/>
        </w:rPr>
        <w:t xml:space="preserve">Sonntag </w:t>
      </w:r>
      <w:r w:rsidR="009526D9" w:rsidRPr="00D65871">
        <w:rPr>
          <w:rFonts w:cs="Arial"/>
        </w:rPr>
        <w:t>-</w:t>
      </w:r>
      <w:r w:rsidRPr="00D65871">
        <w:rPr>
          <w:rFonts w:cs="Arial"/>
        </w:rPr>
        <w:t xml:space="preserve"> Mittwoch gelten die gesetzlichen Öffnungszeiten </w:t>
      </w:r>
    </w:p>
    <w:p w14:paraId="6136EEA7" w14:textId="77777777" w:rsidR="00616FDF" w:rsidRPr="00D65871" w:rsidRDefault="00616FDF" w:rsidP="00A5341D">
      <w:pPr>
        <w:pStyle w:val="Standardeinzug"/>
        <w:rPr>
          <w:rFonts w:cs="Arial"/>
        </w:rPr>
      </w:pPr>
      <w:r w:rsidRPr="00D65871">
        <w:rPr>
          <w:rFonts w:cs="Arial"/>
          <w:highlight w:val="yellow"/>
        </w:rPr>
        <w:t xml:space="preserve">Evtl. </w:t>
      </w:r>
      <w:r w:rsidR="00860EEF" w:rsidRPr="00D65871">
        <w:rPr>
          <w:rFonts w:cs="Arial"/>
          <w:highlight w:val="yellow"/>
        </w:rPr>
        <w:t xml:space="preserve">Generelle Überzeit: </w:t>
      </w:r>
      <w:r w:rsidRPr="00D65871">
        <w:rPr>
          <w:rFonts w:cs="Arial"/>
          <w:highlight w:val="yellow"/>
        </w:rPr>
        <w:t>X-</w:t>
      </w:r>
      <w:r w:rsidR="00860EEF" w:rsidRPr="00D65871">
        <w:rPr>
          <w:rFonts w:cs="Arial"/>
          <w:highlight w:val="yellow"/>
        </w:rPr>
        <w:t xml:space="preserve">tag bis </w:t>
      </w:r>
      <w:r w:rsidRPr="00D65871">
        <w:rPr>
          <w:rFonts w:cs="Arial"/>
          <w:highlight w:val="yellow"/>
        </w:rPr>
        <w:t>0Y</w:t>
      </w:r>
      <w:r w:rsidR="00860EEF" w:rsidRPr="00D65871">
        <w:rPr>
          <w:rFonts w:cs="Arial"/>
          <w:highlight w:val="yellow"/>
        </w:rPr>
        <w:t>.00 Uhr</w:t>
      </w:r>
      <w:r w:rsidR="00860EEF" w:rsidRPr="00D65871">
        <w:rPr>
          <w:rFonts w:cs="Arial"/>
        </w:rPr>
        <w:t xml:space="preserve"> </w:t>
      </w:r>
    </w:p>
    <w:p w14:paraId="1029D6C8" w14:textId="14822E4D" w:rsidR="00860EEF" w:rsidRPr="00D65871" w:rsidRDefault="00860EEF" w:rsidP="00A5341D">
      <w:pPr>
        <w:pStyle w:val="Standardeinzug"/>
        <w:rPr>
          <w:rFonts w:cs="Arial"/>
          <w:color w:val="FF0000"/>
        </w:rPr>
      </w:pPr>
      <w:r w:rsidRPr="00D65871">
        <w:rPr>
          <w:rFonts w:cs="Arial"/>
        </w:rPr>
        <w:t>AUFLAGEN Werden im gastgewerblichen Bewilligungsverfahren festgelegt.</w:t>
      </w:r>
    </w:p>
    <w:p w14:paraId="51E02DFE" w14:textId="16D76520" w:rsidR="0035325B" w:rsidRPr="00D65871" w:rsidRDefault="00984AB3" w:rsidP="0035325B">
      <w:pPr>
        <w:pStyle w:val="berschrift3"/>
        <w:rPr>
          <w:rFonts w:cs="Arial"/>
          <w:color w:val="FF0000"/>
        </w:rPr>
      </w:pPr>
      <w:r w:rsidRPr="00D65871">
        <w:rPr>
          <w:rFonts w:cs="Arial"/>
          <w:color w:val="FF0000"/>
        </w:rPr>
        <w:t xml:space="preserve">Die </w:t>
      </w:r>
      <w:r w:rsidR="0035325B" w:rsidRPr="00D65871">
        <w:rPr>
          <w:rFonts w:cs="Arial"/>
          <w:color w:val="FF0000"/>
        </w:rPr>
        <w:t>Betriebsbewilligung Prostitution analog Betriebsbewilligung Gastgewerbe.</w:t>
      </w:r>
    </w:p>
    <w:p w14:paraId="49C8D1A3" w14:textId="2E4E3599" w:rsidR="00685DC0" w:rsidRPr="00D65871" w:rsidRDefault="00685DC0" w:rsidP="0035325B">
      <w:pPr>
        <w:pStyle w:val="berschrift3"/>
        <w:rPr>
          <w:rFonts w:cs="Arial"/>
          <w:color w:val="FF0000"/>
        </w:rPr>
      </w:pPr>
      <w:r w:rsidRPr="00D65871">
        <w:rPr>
          <w:rFonts w:cs="Arial"/>
          <w:color w:val="FF0000"/>
        </w:rPr>
        <w:t xml:space="preserve">Den Fachbericht Brandschutz des Feueraufsehers der Gemeinde </w:t>
      </w:r>
      <w:r w:rsidR="009526D9" w:rsidRPr="00D65871">
        <w:rPr>
          <w:rFonts w:cs="Arial"/>
        </w:rPr>
        <w:t xml:space="preserve">{{GEMEINDE}} </w:t>
      </w:r>
      <w:r w:rsidRPr="00D65871">
        <w:rPr>
          <w:rFonts w:cs="Arial"/>
          <w:color w:val="FF0000"/>
          <w:highlight w:val="yellow"/>
        </w:rPr>
        <w:t>oder</w:t>
      </w:r>
      <w:r w:rsidRPr="00D65871">
        <w:rPr>
          <w:rFonts w:cs="Arial"/>
          <w:color w:val="FF0000"/>
        </w:rPr>
        <w:t xml:space="preserve"> der Gebäudeversicherung Bern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w:t>
      </w:r>
    </w:p>
    <w:p w14:paraId="60E16A7B" w14:textId="329AEE24" w:rsidR="00685DC0" w:rsidRPr="00D65871" w:rsidRDefault="00685DC0" w:rsidP="0035325B">
      <w:pPr>
        <w:pStyle w:val="berschrift3"/>
        <w:rPr>
          <w:rFonts w:cs="Arial"/>
          <w:color w:val="FF0000"/>
        </w:rPr>
      </w:pPr>
      <w:r w:rsidRPr="00D65871">
        <w:rPr>
          <w:rFonts w:cs="Arial"/>
        </w:rPr>
        <w:t xml:space="preserve">Den Fachbericht der EMN-Kontrollstelle </w:t>
      </w:r>
      <w:r w:rsidRPr="00D65871">
        <w:rPr>
          <w:rFonts w:cs="Arial"/>
          <w:highlight w:val="yellow"/>
        </w:rPr>
        <w:t>X</w:t>
      </w:r>
      <w:r w:rsidRPr="00D65871">
        <w:rPr>
          <w:rFonts w:cs="Arial"/>
        </w:rPr>
        <w:t xml:space="preserve">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w:t>
      </w:r>
    </w:p>
    <w:p w14:paraId="684AC304" w14:textId="35671632" w:rsidR="00685DC0" w:rsidRPr="00D65871" w:rsidRDefault="00685DC0" w:rsidP="00467FE6">
      <w:pPr>
        <w:pStyle w:val="berschrift3"/>
        <w:jc w:val="both"/>
        <w:rPr>
          <w:rFonts w:cs="Arial"/>
          <w:color w:val="FF0000"/>
        </w:rPr>
      </w:pPr>
      <w:r w:rsidRPr="00D65871">
        <w:rPr>
          <w:rFonts w:cs="Arial"/>
        </w:rPr>
        <w:t xml:space="preserve">Den Fachbericht </w:t>
      </w:r>
      <w:r w:rsidRPr="00D65871">
        <w:rPr>
          <w:rFonts w:cs="Arial"/>
          <w:highlight w:val="yellow"/>
        </w:rPr>
        <w:t>1</w:t>
      </w:r>
      <w:r w:rsidRPr="00D65871">
        <w:rPr>
          <w:rFonts w:cs="Arial"/>
        </w:rPr>
        <w:t xml:space="preserve"> der Fachstelle Hindernisfreies Bauen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w:t>
      </w:r>
    </w:p>
    <w:p w14:paraId="4ECB5C99" w14:textId="2957CF2D" w:rsidR="00391F39" w:rsidRPr="00D65871" w:rsidRDefault="00391F39" w:rsidP="00467FE6">
      <w:pPr>
        <w:pStyle w:val="berschrift3"/>
        <w:jc w:val="both"/>
        <w:rPr>
          <w:rFonts w:cs="Arial"/>
          <w:color w:val="FF0000"/>
          <w:highlight w:val="yellow"/>
        </w:rPr>
      </w:pPr>
      <w:r w:rsidRPr="00D65871">
        <w:rPr>
          <w:rFonts w:cs="Arial"/>
          <w:highlight w:val="yellow"/>
        </w:rPr>
        <w:t>Weitere Fachberichte / Stellungnahmen</w:t>
      </w:r>
    </w:p>
    <w:p w14:paraId="51432FB4" w14:textId="55937EC2" w:rsidR="0035325B" w:rsidRPr="00D65871" w:rsidRDefault="00310006" w:rsidP="00467FE6">
      <w:pPr>
        <w:pStyle w:val="berschrift3"/>
        <w:rPr>
          <w:rFonts w:cs="Arial"/>
        </w:rPr>
      </w:pPr>
      <w:r w:rsidRPr="00D65871">
        <w:rPr>
          <w:rFonts w:cs="Arial"/>
        </w:rPr>
        <w:t>Die in den vorerwähnten Amts- und Fachb</w:t>
      </w:r>
      <w:r w:rsidR="003B7F63" w:rsidRPr="00D65871">
        <w:rPr>
          <w:rFonts w:cs="Arial"/>
        </w:rPr>
        <w:t xml:space="preserve">erichten, </w:t>
      </w:r>
      <w:r w:rsidR="003B7F63" w:rsidRPr="00D65871">
        <w:rPr>
          <w:rFonts w:cs="Arial"/>
          <w:highlight w:val="yellow"/>
        </w:rPr>
        <w:t>Bewilligungen und</w:t>
      </w:r>
      <w:r w:rsidRPr="00D65871">
        <w:rPr>
          <w:rFonts w:cs="Arial"/>
          <w:highlight w:val="yellow"/>
        </w:rPr>
        <w:t xml:space="preserve"> Stellungnahmen</w:t>
      </w:r>
      <w:r w:rsidRPr="00D65871">
        <w:rPr>
          <w:rFonts w:cs="Arial"/>
        </w:rPr>
        <w:t xml:space="preserve"> enthaltenen Bedingungen und Auflagen sind integrierender Bestandteil dieses Gesamtbauentscheides und sind zu erfüllen.</w:t>
      </w:r>
    </w:p>
    <w:p w14:paraId="1989E987" w14:textId="163FEA90" w:rsidR="0035325B" w:rsidRPr="00D65871" w:rsidRDefault="00CE0B1F" w:rsidP="00C725ED">
      <w:pPr>
        <w:pStyle w:val="berschrift2"/>
        <w:rPr>
          <w:rFonts w:cs="Arial"/>
          <w:szCs w:val="22"/>
        </w:rPr>
      </w:pPr>
      <w:r w:rsidRPr="00D65871">
        <w:rPr>
          <w:rFonts w:cs="Arial"/>
          <w:b/>
          <w:szCs w:val="22"/>
        </w:rPr>
        <w:t>Folgende w</w:t>
      </w:r>
      <w:r w:rsidR="00534205" w:rsidRPr="00D65871">
        <w:rPr>
          <w:rFonts w:cs="Arial"/>
          <w:b/>
          <w:szCs w:val="22"/>
        </w:rPr>
        <w:t xml:space="preserve">eitere Verfügungen nach </w:t>
      </w:r>
      <w:r w:rsidR="00534205" w:rsidRPr="00D65871">
        <w:rPr>
          <w:rFonts w:cs="Arial"/>
          <w:szCs w:val="22"/>
        </w:rPr>
        <w:t>Art. 9 Abs. 2 Bst. b KoG</w:t>
      </w:r>
      <w:r w:rsidRPr="00D65871">
        <w:rPr>
          <w:rFonts w:cs="Arial"/>
          <w:szCs w:val="22"/>
        </w:rPr>
        <w:t xml:space="preserve"> liegen</w:t>
      </w:r>
      <w:r w:rsidR="008626BB" w:rsidRPr="00D65871">
        <w:rPr>
          <w:rFonts w:cs="Arial"/>
          <w:szCs w:val="22"/>
        </w:rPr>
        <w:t xml:space="preserve"> vor</w:t>
      </w:r>
      <w:r w:rsidR="00B6255E" w:rsidRPr="00D65871">
        <w:rPr>
          <w:rFonts w:cs="Arial"/>
          <w:szCs w:val="22"/>
        </w:rPr>
        <w:t>:</w:t>
      </w:r>
      <w:r w:rsidR="00E468DC" w:rsidRPr="00D65871">
        <w:rPr>
          <w:rFonts w:cs="Arial"/>
          <w:szCs w:val="22"/>
        </w:rPr>
        <w:t xml:space="preserve"> </w:t>
      </w:r>
    </w:p>
    <w:p w14:paraId="2EAD696A" w14:textId="72CBB553" w:rsidR="00C06DD1" w:rsidRPr="00D65871" w:rsidRDefault="00534205" w:rsidP="00C725ED">
      <w:pPr>
        <w:pStyle w:val="berschrift3"/>
        <w:rPr>
          <w:rFonts w:cs="Arial"/>
        </w:rPr>
      </w:pPr>
      <w:r w:rsidRPr="00D65871">
        <w:rPr>
          <w:rFonts w:cs="Arial"/>
        </w:rPr>
        <w:t xml:space="preserve">Die </w:t>
      </w:r>
      <w:r w:rsidRPr="00D65871">
        <w:rPr>
          <w:rFonts w:cs="Arial"/>
          <w:color w:val="FF0000"/>
        </w:rPr>
        <w:t xml:space="preserve">Ausnahmebewilligung </w:t>
      </w:r>
      <w:r w:rsidRPr="00D65871">
        <w:rPr>
          <w:rFonts w:cs="Arial"/>
        </w:rPr>
        <w:t>für das Bauen ausserhalb des Baugebietes</w:t>
      </w:r>
      <w:r w:rsidR="00B6255E" w:rsidRPr="00D65871">
        <w:rPr>
          <w:rFonts w:cs="Arial"/>
        </w:rPr>
        <w:t xml:space="preserve"> des Amtes für Gemeinden und Raumordnung</w:t>
      </w:r>
      <w:r w:rsidRPr="00D65871">
        <w:rPr>
          <w:rFonts w:cs="Arial"/>
        </w:rPr>
        <w:t>.</w:t>
      </w:r>
      <w:r w:rsidR="00B6255E" w:rsidRPr="00D65871">
        <w:rPr>
          <w:rFonts w:cs="Arial"/>
        </w:rPr>
        <w:t xml:space="preserve"> </w:t>
      </w:r>
      <w:r w:rsidRPr="00D65871">
        <w:rPr>
          <w:rFonts w:cs="Arial"/>
        </w:rPr>
        <w:t xml:space="preserve">Die entsprechende Verfügung vom </w:t>
      </w:r>
      <w:r w:rsidR="00B6255E" w:rsidRPr="00D65871">
        <w:rPr>
          <w:rFonts w:cs="Arial"/>
          <w:bCs w:val="0"/>
        </w:rPr>
        <w:fldChar w:fldCharType="begin">
          <w:ffData>
            <w:name w:val=""/>
            <w:enabled/>
            <w:calcOnExit w:val="0"/>
            <w:ddList>
              <w:listEntry w:val="(Datum)"/>
            </w:ddList>
          </w:ffData>
        </w:fldChar>
      </w:r>
      <w:r w:rsidR="00B6255E" w:rsidRPr="00D65871">
        <w:rPr>
          <w:rFonts w:cs="Arial"/>
        </w:rPr>
        <w:instrText xml:space="preserve"> FORMDROPDOWN </w:instrText>
      </w:r>
      <w:r w:rsidR="00BC705E">
        <w:rPr>
          <w:rFonts w:cs="Arial"/>
          <w:bCs w:val="0"/>
        </w:rPr>
      </w:r>
      <w:r w:rsidR="00BC705E">
        <w:rPr>
          <w:rFonts w:cs="Arial"/>
          <w:bCs w:val="0"/>
        </w:rPr>
        <w:fldChar w:fldCharType="separate"/>
      </w:r>
      <w:r w:rsidR="00B6255E" w:rsidRPr="00D65871">
        <w:rPr>
          <w:rFonts w:cs="Arial"/>
          <w:bCs w:val="0"/>
        </w:rPr>
        <w:fldChar w:fldCharType="end"/>
      </w:r>
      <w:r w:rsidR="00B6255E" w:rsidRPr="00D65871">
        <w:rPr>
          <w:rFonts w:cs="Arial"/>
        </w:rPr>
        <w:t xml:space="preserve"> </w:t>
      </w:r>
      <w:r w:rsidRPr="00D65871">
        <w:rPr>
          <w:rFonts w:cs="Arial"/>
        </w:rPr>
        <w:t>wird zusammen mit diesem Entscheid eröffnet.</w:t>
      </w:r>
    </w:p>
    <w:p w14:paraId="772A70A7" w14:textId="5DCE6962" w:rsidR="00C06DD1" w:rsidRPr="00D65871" w:rsidRDefault="00B6255E" w:rsidP="00C725ED">
      <w:pPr>
        <w:pStyle w:val="berschrift3"/>
        <w:rPr>
          <w:rFonts w:cs="Arial"/>
        </w:rPr>
      </w:pPr>
      <w:r w:rsidRPr="00D65871">
        <w:rPr>
          <w:rFonts w:cs="Arial"/>
        </w:rPr>
        <w:t xml:space="preserve">Die Verfügung des Amtes für Gemeinden und Raumordnung vom </w:t>
      </w:r>
      <w:r w:rsidR="002117D8" w:rsidRPr="00D65871">
        <w:rPr>
          <w:rFonts w:cs="Arial"/>
          <w:bCs w:val="0"/>
        </w:rPr>
        <w:fldChar w:fldCharType="begin">
          <w:ffData>
            <w:name w:val=""/>
            <w:enabled/>
            <w:calcOnExit w:val="0"/>
            <w:ddList>
              <w:listEntry w:val="(Datum)"/>
            </w:ddList>
          </w:ffData>
        </w:fldChar>
      </w:r>
      <w:r w:rsidR="002117D8" w:rsidRPr="00D65871">
        <w:rPr>
          <w:rFonts w:cs="Arial"/>
          <w:bCs w:val="0"/>
        </w:rPr>
        <w:instrText xml:space="preserve"> FORMDROPDOWN </w:instrText>
      </w:r>
      <w:r w:rsidR="00BC705E">
        <w:rPr>
          <w:rFonts w:cs="Arial"/>
          <w:bCs w:val="0"/>
        </w:rPr>
      </w:r>
      <w:r w:rsidR="00BC705E">
        <w:rPr>
          <w:rFonts w:cs="Arial"/>
          <w:bCs w:val="0"/>
        </w:rPr>
        <w:fldChar w:fldCharType="separate"/>
      </w:r>
      <w:r w:rsidR="002117D8" w:rsidRPr="00D65871">
        <w:rPr>
          <w:rFonts w:cs="Arial"/>
          <w:bCs w:val="0"/>
        </w:rPr>
        <w:fldChar w:fldCharType="end"/>
      </w:r>
      <w:r w:rsidRPr="00D65871">
        <w:rPr>
          <w:rFonts w:cs="Arial"/>
        </w:rPr>
        <w:t xml:space="preserve"> betreffend </w:t>
      </w:r>
      <w:r w:rsidRPr="00D65871">
        <w:rPr>
          <w:rFonts w:cs="Arial"/>
          <w:color w:val="FF0000"/>
        </w:rPr>
        <w:t xml:space="preserve">zonenkonformen </w:t>
      </w:r>
      <w:r w:rsidRPr="00D65871">
        <w:rPr>
          <w:rFonts w:cs="Arial"/>
        </w:rPr>
        <w:t>Bauen ausserhalb der Bauzone wird zusammen mit diesem Entscheid eröffnet.</w:t>
      </w:r>
      <w:r w:rsidR="00C06DD1" w:rsidRPr="00D65871">
        <w:rPr>
          <w:rFonts w:cs="Arial"/>
        </w:rPr>
        <w:t xml:space="preserve"> </w:t>
      </w:r>
    </w:p>
    <w:p w14:paraId="01DB14DB" w14:textId="152F21CA" w:rsidR="00C06DD1" w:rsidRPr="00D65871" w:rsidRDefault="004372D7" w:rsidP="00C725ED">
      <w:pPr>
        <w:pStyle w:val="berschrift3"/>
        <w:rPr>
          <w:rFonts w:cs="Arial"/>
        </w:rPr>
      </w:pPr>
      <w:r w:rsidRPr="00D65871">
        <w:rPr>
          <w:rFonts w:cs="Arial"/>
        </w:rPr>
        <w:t>Die</w:t>
      </w:r>
      <w:r w:rsidR="00CE0B1F" w:rsidRPr="00D65871">
        <w:rPr>
          <w:rFonts w:cs="Arial"/>
        </w:rPr>
        <w:t xml:space="preserve"> Verfügung der</w:t>
      </w:r>
      <w:r w:rsidRPr="00D65871">
        <w:rPr>
          <w:rFonts w:cs="Arial"/>
        </w:rPr>
        <w:t xml:space="preserve"> kantonale</w:t>
      </w:r>
      <w:r w:rsidR="00CE0B1F" w:rsidRPr="00D65871">
        <w:rPr>
          <w:rFonts w:cs="Arial"/>
        </w:rPr>
        <w:t>n</w:t>
      </w:r>
      <w:r w:rsidRPr="00D65871">
        <w:rPr>
          <w:rFonts w:cs="Arial"/>
        </w:rPr>
        <w:t xml:space="preserve"> Denkmalpflege</w:t>
      </w:r>
      <w:r w:rsidR="00CE5103" w:rsidRPr="00D65871">
        <w:rPr>
          <w:rFonts w:cs="Arial"/>
        </w:rPr>
        <w:t xml:space="preserve"> (KDP)</w:t>
      </w:r>
      <w:r w:rsidRPr="00D65871">
        <w:rPr>
          <w:rFonts w:cs="Arial"/>
        </w:rPr>
        <w:t xml:space="preserve"> vom </w:t>
      </w:r>
      <w:r w:rsidR="002117D8" w:rsidRPr="00D65871">
        <w:rPr>
          <w:rFonts w:cs="Arial"/>
          <w:bCs w:val="0"/>
        </w:rPr>
        <w:fldChar w:fldCharType="begin">
          <w:ffData>
            <w:name w:val=""/>
            <w:enabled/>
            <w:calcOnExit w:val="0"/>
            <w:ddList>
              <w:listEntry w:val="(Datum)"/>
            </w:ddList>
          </w:ffData>
        </w:fldChar>
      </w:r>
      <w:r w:rsidR="002117D8" w:rsidRPr="00D65871">
        <w:rPr>
          <w:rFonts w:cs="Arial"/>
          <w:bCs w:val="0"/>
        </w:rPr>
        <w:instrText xml:space="preserve"> FORMDROPDOWN </w:instrText>
      </w:r>
      <w:r w:rsidR="00BC705E">
        <w:rPr>
          <w:rFonts w:cs="Arial"/>
          <w:bCs w:val="0"/>
        </w:rPr>
      </w:r>
      <w:r w:rsidR="00BC705E">
        <w:rPr>
          <w:rFonts w:cs="Arial"/>
          <w:bCs w:val="0"/>
        </w:rPr>
        <w:fldChar w:fldCharType="separate"/>
      </w:r>
      <w:r w:rsidR="002117D8" w:rsidRPr="00D65871">
        <w:rPr>
          <w:rFonts w:cs="Arial"/>
          <w:bCs w:val="0"/>
        </w:rPr>
        <w:fldChar w:fldCharType="end"/>
      </w:r>
      <w:r w:rsidRPr="00D65871">
        <w:rPr>
          <w:rFonts w:cs="Arial"/>
        </w:rPr>
        <w:t xml:space="preserve"> </w:t>
      </w:r>
      <w:r w:rsidR="00CE0B1F" w:rsidRPr="00D65871">
        <w:rPr>
          <w:rFonts w:cs="Arial"/>
        </w:rPr>
        <w:t xml:space="preserve">wird </w:t>
      </w:r>
      <w:r w:rsidR="009526D9" w:rsidRPr="00D65871">
        <w:rPr>
          <w:rFonts w:cs="Arial"/>
        </w:rPr>
        <w:t xml:space="preserve">zusammen </w:t>
      </w:r>
      <w:r w:rsidRPr="00D65871">
        <w:rPr>
          <w:rFonts w:cs="Arial"/>
        </w:rPr>
        <w:t xml:space="preserve">mit </w:t>
      </w:r>
      <w:r w:rsidR="009526D9" w:rsidRPr="00D65871">
        <w:rPr>
          <w:rFonts w:cs="Arial"/>
        </w:rPr>
        <w:t>diesem</w:t>
      </w:r>
      <w:r w:rsidRPr="00D65871">
        <w:rPr>
          <w:rFonts w:cs="Arial"/>
        </w:rPr>
        <w:t xml:space="preserve"> Entscheid eröffnet.</w:t>
      </w:r>
    </w:p>
    <w:p w14:paraId="297B9BAD" w14:textId="0A377055" w:rsidR="0035325B" w:rsidRPr="00D65871" w:rsidRDefault="00B6255E" w:rsidP="00C725ED">
      <w:pPr>
        <w:pStyle w:val="berschrift3"/>
        <w:rPr>
          <w:rFonts w:cs="Arial"/>
        </w:rPr>
      </w:pPr>
      <w:r w:rsidRPr="00D65871">
        <w:rPr>
          <w:rFonts w:cs="Arial"/>
        </w:rPr>
        <w:t xml:space="preserve">Die Verfügung </w:t>
      </w:r>
      <w:r w:rsidR="0025679C" w:rsidRPr="00D65871">
        <w:rPr>
          <w:rFonts w:cs="Arial"/>
        </w:rPr>
        <w:t xml:space="preserve">des Oberingenieurkreises </w:t>
      </w:r>
      <w:r w:rsidR="0025679C" w:rsidRPr="00D65871">
        <w:rPr>
          <w:rFonts w:cs="Arial"/>
        </w:rPr>
        <w:fldChar w:fldCharType="begin">
          <w:ffData>
            <w:name w:val=""/>
            <w:enabled/>
            <w:calcOnExit w:val="0"/>
            <w:ddList>
              <w:listEntry w:val="l"/>
              <w:listEntry w:val="ll"/>
              <w:listEntry w:val="lll"/>
              <w:listEntry w:val="lV"/>
            </w:ddList>
          </w:ffData>
        </w:fldChar>
      </w:r>
      <w:r w:rsidR="0025679C" w:rsidRPr="00D65871">
        <w:rPr>
          <w:rFonts w:cs="Arial"/>
        </w:rPr>
        <w:instrText xml:space="preserve"> FORMDROPDOWN </w:instrText>
      </w:r>
      <w:r w:rsidR="00BC705E">
        <w:rPr>
          <w:rFonts w:cs="Arial"/>
        </w:rPr>
      </w:r>
      <w:r w:rsidR="00BC705E">
        <w:rPr>
          <w:rFonts w:cs="Arial"/>
        </w:rPr>
        <w:fldChar w:fldCharType="separate"/>
      </w:r>
      <w:r w:rsidR="0025679C" w:rsidRPr="00D65871">
        <w:rPr>
          <w:rFonts w:cs="Arial"/>
        </w:rPr>
        <w:fldChar w:fldCharType="end"/>
      </w:r>
      <w:r w:rsidR="0025679C" w:rsidRPr="00D65871">
        <w:rPr>
          <w:rFonts w:cs="Arial"/>
        </w:rPr>
        <w:t xml:space="preserve"> </w:t>
      </w:r>
      <w:r w:rsidRPr="00D65871">
        <w:rPr>
          <w:rFonts w:cs="Arial"/>
        </w:rPr>
        <w:t xml:space="preserve">zur Benützung der Kantonsstrassen für Leitungsanlagen vom </w:t>
      </w:r>
      <w:r w:rsidRPr="00D65871">
        <w:rPr>
          <w:rFonts w:cs="Arial"/>
        </w:rPr>
        <w:fldChar w:fldCharType="begin">
          <w:ffData>
            <w:name w:val=""/>
            <w:enabled/>
            <w:calcOnExit w:val="0"/>
            <w:ddList>
              <w:listEntry w:val="(Datum)"/>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0025679C" w:rsidRPr="00D65871">
        <w:rPr>
          <w:rFonts w:cs="Arial"/>
        </w:rPr>
        <w:t xml:space="preserve"> wird zusammen mit diesem Entscheid eröffnet.</w:t>
      </w:r>
    </w:p>
    <w:p w14:paraId="0556F1B7" w14:textId="3D8180F2" w:rsidR="00AC44A5" w:rsidRPr="00D65871" w:rsidRDefault="00AC44A5" w:rsidP="00C725ED">
      <w:pPr>
        <w:pStyle w:val="berschrift2"/>
        <w:rPr>
          <w:rFonts w:cs="Arial"/>
          <w:b/>
          <w:szCs w:val="22"/>
        </w:rPr>
      </w:pPr>
      <w:r w:rsidRPr="00D65871">
        <w:rPr>
          <w:rFonts w:cs="Arial"/>
          <w:b/>
          <w:szCs w:val="22"/>
        </w:rPr>
        <w:t xml:space="preserve">Befristung </w:t>
      </w:r>
    </w:p>
    <w:p w14:paraId="2C3C92F7" w14:textId="140D4B6E" w:rsidR="00EC6BBE" w:rsidRPr="00D65871" w:rsidRDefault="00EC6BBE" w:rsidP="009A04C1">
      <w:pPr>
        <w:ind w:left="708"/>
        <w:rPr>
          <w:rFonts w:cs="Arial"/>
        </w:rPr>
      </w:pPr>
      <w:r w:rsidRPr="00D65871">
        <w:rPr>
          <w:rFonts w:cs="Arial"/>
        </w:rPr>
        <w:t xml:space="preserve">Die vorliegende Bewilligung gilt bis </w:t>
      </w:r>
      <w:r w:rsidR="002B2500" w:rsidRPr="00D65871">
        <w:rPr>
          <w:rFonts w:cs="Arial"/>
          <w:bCs/>
        </w:rPr>
        <w:fldChar w:fldCharType="begin">
          <w:ffData>
            <w:name w:val=""/>
            <w:enabled/>
            <w:calcOnExit w:val="0"/>
            <w:ddList>
              <w:listEntry w:val="(Datum)"/>
            </w:ddList>
          </w:ffData>
        </w:fldChar>
      </w:r>
      <w:r w:rsidR="002B2500" w:rsidRPr="00D65871">
        <w:rPr>
          <w:rFonts w:cs="Arial"/>
          <w:bCs/>
        </w:rPr>
        <w:instrText xml:space="preserve"> FORMDROPDOWN </w:instrText>
      </w:r>
      <w:r w:rsidR="00BC705E">
        <w:rPr>
          <w:rFonts w:cs="Arial"/>
          <w:bCs/>
        </w:rPr>
      </w:r>
      <w:r w:rsidR="00BC705E">
        <w:rPr>
          <w:rFonts w:cs="Arial"/>
          <w:bCs/>
        </w:rPr>
        <w:fldChar w:fldCharType="separate"/>
      </w:r>
      <w:r w:rsidR="002B2500" w:rsidRPr="00D65871">
        <w:rPr>
          <w:rFonts w:cs="Arial"/>
          <w:bCs/>
        </w:rPr>
        <w:fldChar w:fldCharType="end"/>
      </w:r>
      <w:r w:rsidR="002B2500" w:rsidRPr="00D65871">
        <w:rPr>
          <w:rFonts w:cs="Arial"/>
          <w:bCs/>
        </w:rPr>
        <w:t xml:space="preserve"> </w:t>
      </w:r>
      <w:r w:rsidRPr="00D65871">
        <w:rPr>
          <w:rFonts w:cs="Arial"/>
        </w:rPr>
        <w:t xml:space="preserve">oder </w:t>
      </w:r>
      <w:r w:rsidR="002B2500" w:rsidRPr="00D65871">
        <w:rPr>
          <w:rFonts w:cs="Arial"/>
          <w:bCs/>
        </w:rPr>
        <w:fldChar w:fldCharType="begin">
          <w:ffData>
            <w:name w:val=""/>
            <w:enabled/>
            <w:calcOnExit w:val="0"/>
            <w:ddList>
              <w:listEntry w:val="(Zahl)"/>
            </w:ddList>
          </w:ffData>
        </w:fldChar>
      </w:r>
      <w:r w:rsidR="002B2500" w:rsidRPr="00D65871">
        <w:rPr>
          <w:rFonts w:cs="Arial"/>
          <w:bCs/>
        </w:rPr>
        <w:instrText xml:space="preserve"> FORMDROPDOWN </w:instrText>
      </w:r>
      <w:r w:rsidR="00BC705E">
        <w:rPr>
          <w:rFonts w:cs="Arial"/>
          <w:bCs/>
        </w:rPr>
      </w:r>
      <w:r w:rsidR="00BC705E">
        <w:rPr>
          <w:rFonts w:cs="Arial"/>
          <w:bCs/>
        </w:rPr>
        <w:fldChar w:fldCharType="separate"/>
      </w:r>
      <w:r w:rsidR="002B2500" w:rsidRPr="00D65871">
        <w:rPr>
          <w:rFonts w:cs="Arial"/>
          <w:bCs/>
        </w:rPr>
        <w:fldChar w:fldCharType="end"/>
      </w:r>
      <w:r w:rsidRPr="00D65871">
        <w:rPr>
          <w:rFonts w:cs="Arial"/>
        </w:rPr>
        <w:t xml:space="preserve"> Jahre ab Rechtskraft. Nach Ablauf dieser Frist ist der rechtmässige Zustand innert 12 Monaten wieder</w:t>
      </w:r>
      <w:r w:rsidR="002225EB" w:rsidRPr="00D65871">
        <w:rPr>
          <w:rFonts w:cs="Arial"/>
        </w:rPr>
        <w:t xml:space="preserve"> </w:t>
      </w:r>
      <w:r w:rsidRPr="00D65871">
        <w:rPr>
          <w:rFonts w:cs="Arial"/>
        </w:rPr>
        <w:t>herzustellen</w:t>
      </w:r>
      <w:r w:rsidR="00EA215F" w:rsidRPr="00D65871">
        <w:rPr>
          <w:rFonts w:cs="Arial"/>
        </w:rPr>
        <w:t>, wenn bis zu diesem Zeitpunkt keine rechtskräftige Baubewilligung für eine neue Nutzung vorliegt.</w:t>
      </w:r>
    </w:p>
    <w:p w14:paraId="651BF8D1" w14:textId="35291D54" w:rsidR="004372D7" w:rsidRPr="00D65871" w:rsidRDefault="004372D7" w:rsidP="00467FE6">
      <w:pPr>
        <w:pStyle w:val="berschrift2"/>
        <w:rPr>
          <w:rFonts w:cs="Arial"/>
          <w:b/>
          <w:szCs w:val="22"/>
        </w:rPr>
      </w:pPr>
      <w:r w:rsidRPr="00D65871">
        <w:rPr>
          <w:rFonts w:cs="Arial"/>
          <w:b/>
          <w:szCs w:val="22"/>
        </w:rPr>
        <w:t>Bedingungen</w:t>
      </w:r>
    </w:p>
    <w:p w14:paraId="1B03B2DF" w14:textId="6EE4F0A9" w:rsidR="004372D7" w:rsidRPr="00D65871" w:rsidRDefault="00A11B66" w:rsidP="00C725ED">
      <w:pPr>
        <w:pStyle w:val="berschrift3"/>
        <w:rPr>
          <w:rFonts w:cs="Arial"/>
        </w:rPr>
      </w:pPr>
      <w:r w:rsidRPr="00D65871">
        <w:rPr>
          <w:rFonts w:cs="Arial"/>
        </w:rPr>
        <w:t>Di</w:t>
      </w:r>
      <w:r w:rsidR="004372D7" w:rsidRPr="00D65871">
        <w:rPr>
          <w:rFonts w:cs="Arial"/>
        </w:rPr>
        <w:t>e Baute darf nur für die zonenkonforme Nutzung verwendet werden und muss nach Wegfall der ursprünglichen Zweckbestimmung inkl. dem …… beseitigt</w:t>
      </w:r>
      <w:r w:rsidR="002F5AA0" w:rsidRPr="00D65871">
        <w:rPr>
          <w:rFonts w:cs="Arial"/>
        </w:rPr>
        <w:t xml:space="preserve"> werden. Liegt bis zu diesem Zeitpunkt keine rechtskräftige Baubewilligung für eine neue Nutzung vor, ist der ursprüngliche Zustand wiederherzustellen.</w:t>
      </w:r>
    </w:p>
    <w:p w14:paraId="428F659B" w14:textId="678853D6" w:rsidR="007244C1" w:rsidRPr="00D65871" w:rsidRDefault="00AF3BCD" w:rsidP="00C725ED">
      <w:pPr>
        <w:pStyle w:val="Standardeinzug"/>
        <w:rPr>
          <w:rFonts w:cs="Arial"/>
        </w:rPr>
      </w:pPr>
      <w:r w:rsidRPr="00D65871">
        <w:rPr>
          <w:rFonts w:cs="Arial"/>
        </w:rPr>
        <w:t xml:space="preserve">Beim Ablauf der </w:t>
      </w:r>
      <w:r w:rsidR="007244C1" w:rsidRPr="00D65871">
        <w:rPr>
          <w:rFonts w:cs="Arial"/>
        </w:rPr>
        <w:t>Sondernutzungskonzession</w:t>
      </w:r>
      <w:r w:rsidRPr="00D65871">
        <w:rPr>
          <w:rFonts w:cs="Arial"/>
        </w:rPr>
        <w:t>, sofern sie</w:t>
      </w:r>
      <w:r w:rsidR="007244C1" w:rsidRPr="00D65871">
        <w:rPr>
          <w:rFonts w:cs="Arial"/>
        </w:rPr>
        <w:t xml:space="preserve"> nicht verlängert </w:t>
      </w:r>
      <w:r w:rsidRPr="00D65871">
        <w:rPr>
          <w:rFonts w:cs="Arial"/>
        </w:rPr>
        <w:t>wird</w:t>
      </w:r>
      <w:r w:rsidR="007244C1" w:rsidRPr="00D65871">
        <w:rPr>
          <w:rFonts w:cs="Arial"/>
        </w:rPr>
        <w:t>, ist die Baubewilligung (für die im öffentlichen Raum liegende Baute) hinfällig und der rechtmässige Zustand muss wiederhergestellt werden.</w:t>
      </w:r>
    </w:p>
    <w:p w14:paraId="4519543C" w14:textId="36665C77" w:rsidR="004372D7" w:rsidRPr="00D65871" w:rsidRDefault="004372D7" w:rsidP="00C725ED">
      <w:pPr>
        <w:pStyle w:val="berschrift3"/>
        <w:rPr>
          <w:rFonts w:cs="Arial"/>
        </w:rPr>
      </w:pPr>
      <w:r w:rsidRPr="00D65871">
        <w:rPr>
          <w:rFonts w:cs="Arial"/>
        </w:rPr>
        <w:t>Von der vorliegenden Baubewilligung darf erst nach Eintritt der Rechtskraft der Baubewilligung für …………… (Gesamtbauentscheid Nr. ……. vom Datum) Gebrauch gemacht werden</w:t>
      </w:r>
      <w:r w:rsidR="00FB091A" w:rsidRPr="00D65871">
        <w:rPr>
          <w:rFonts w:cs="Arial"/>
        </w:rPr>
        <w:t xml:space="preserve"> </w:t>
      </w:r>
      <w:r w:rsidR="00FB091A" w:rsidRPr="00D65871">
        <w:rPr>
          <w:rFonts w:cs="Arial"/>
          <w:highlight w:val="yellow"/>
        </w:rPr>
        <w:t>oder</w:t>
      </w:r>
      <w:r w:rsidRPr="00D65871">
        <w:rPr>
          <w:rFonts w:cs="Arial"/>
        </w:rPr>
        <w:t xml:space="preserve"> Die vorliegende Baubewilligung darf erst ausgeübt werden, wenn ………………………</w:t>
      </w:r>
      <w:r w:rsidRPr="00D65871">
        <w:rPr>
          <w:rFonts w:cs="Arial"/>
        </w:rPr>
        <w:tab/>
      </w:r>
    </w:p>
    <w:p w14:paraId="0610061B" w14:textId="13F9A882" w:rsidR="00B6255E" w:rsidRPr="00D65871" w:rsidRDefault="00B6255E" w:rsidP="00B6255E">
      <w:pPr>
        <w:pStyle w:val="berschrift2"/>
        <w:rPr>
          <w:rFonts w:cs="Arial"/>
          <w:b/>
          <w:szCs w:val="22"/>
        </w:rPr>
      </w:pPr>
      <w:r w:rsidRPr="00D65871">
        <w:rPr>
          <w:rFonts w:cs="Arial"/>
          <w:b/>
          <w:szCs w:val="22"/>
        </w:rPr>
        <w:t xml:space="preserve">Auflagen </w:t>
      </w:r>
    </w:p>
    <w:p w14:paraId="2FC6ED83" w14:textId="062406D7" w:rsidR="006B13D0" w:rsidRPr="00D65871" w:rsidRDefault="006B13D0" w:rsidP="006B13D0">
      <w:pPr>
        <w:pStyle w:val="berschrift3"/>
        <w:rPr>
          <w:rStyle w:val="berschrift2Zchn"/>
          <w:rFonts w:cs="Arial"/>
          <w:bCs/>
          <w:szCs w:val="22"/>
        </w:rPr>
      </w:pPr>
      <w:r w:rsidRPr="00D65871">
        <w:rPr>
          <w:rStyle w:val="berschrift2Zchn"/>
          <w:rFonts w:cs="Arial"/>
          <w:bCs/>
          <w:szCs w:val="22"/>
          <w:highlight w:val="yellow"/>
        </w:rPr>
        <w:t>Variante Erstwohnung nach Zweitwohnungsgesetz:</w:t>
      </w:r>
      <w:r w:rsidRPr="00D65871">
        <w:rPr>
          <w:rStyle w:val="berschrift2Zchn"/>
          <w:rFonts w:cs="Arial"/>
          <w:bCs/>
          <w:szCs w:val="22"/>
        </w:rPr>
        <w:t xml:space="preserve">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cs="Arial"/>
          <w:bCs/>
          <w:szCs w:val="22"/>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cs="Arial"/>
          <w:bCs/>
          <w:szCs w:val="22"/>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bCs/>
          <w:szCs w:val="22"/>
        </w:rPr>
        <w:t xml:space="preserve">{{ADRESSE}} auf </w:t>
      </w:r>
      <w:r w:rsidR="0093715B" w:rsidRPr="00D65871">
        <w:rPr>
          <w:rStyle w:val="berschrift2Zchn"/>
          <w:rFonts w:cs="Arial"/>
          <w:bCs/>
          <w:szCs w:val="22"/>
        </w:rPr>
        <w:t xml:space="preserve">dem Grundstück </w:t>
      </w:r>
      <w:r w:rsidRPr="00D65871">
        <w:rPr>
          <w:rStyle w:val="berschrift2Zchn"/>
          <w:rFonts w:cs="Arial"/>
          <w:bCs/>
          <w:szCs w:val="22"/>
        </w:rPr>
        <w:t>{{GEMEINDE}} Gbbl. Nr. {{PARZELLE}} die Anmerkung "Erstwohnung oder einer Erstwohnung gleichgestellte Wohnung nach Art. 7 Abs. 1 Bst. a ZWG" als öffentlich-rechtliche Eigentumsbeschränkung einzutragen.</w:t>
      </w:r>
    </w:p>
    <w:p w14:paraId="7D927ACD" w14:textId="47E21A56" w:rsidR="006B13D0" w:rsidRPr="00D65871" w:rsidRDefault="006B13D0" w:rsidP="006B13D0">
      <w:pPr>
        <w:pStyle w:val="Standardeinzug"/>
        <w:rPr>
          <w:rFonts w:cs="Arial"/>
        </w:rPr>
      </w:pPr>
      <w:r w:rsidRPr="00D65871">
        <w:rPr>
          <w:rFonts w:cs="Arial"/>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14:paraId="777DFDDC" w14:textId="2F5D292B" w:rsidR="006B13D0" w:rsidRPr="00D65871" w:rsidRDefault="006B240A" w:rsidP="006B240A">
      <w:pPr>
        <w:pStyle w:val="berschrift3"/>
        <w:rPr>
          <w:rStyle w:val="berschrift2Zchn"/>
          <w:rFonts w:cs="Arial"/>
          <w:bCs/>
          <w:szCs w:val="22"/>
        </w:rPr>
      </w:pPr>
      <w:r w:rsidRPr="00D65871">
        <w:rPr>
          <w:rStyle w:val="berschrift2Zchn"/>
          <w:rFonts w:cs="Arial"/>
          <w:szCs w:val="22"/>
          <w:highlight w:val="yellow"/>
        </w:rPr>
        <w:t>Variante Kombination von Erstwohnung und Einliegerwohnung(en):</w:t>
      </w:r>
      <w:r w:rsidRPr="00D65871">
        <w:rPr>
          <w:rStyle w:val="berschrift2Zchn"/>
          <w:rFonts w:cs="Arial"/>
          <w:szCs w:val="22"/>
        </w:rPr>
        <w:t xml:space="preserve"> </w:t>
      </w:r>
      <w:r w:rsidRPr="00D65871">
        <w:rPr>
          <w:rStyle w:val="berschrift2Zchn"/>
          <w:rFonts w:cs="Arial"/>
          <w:bCs/>
          <w:szCs w:val="22"/>
        </w:rPr>
        <w:t xml:space="preserve">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cs="Arial"/>
          <w:bCs/>
          <w:szCs w:val="22"/>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cs="Arial"/>
          <w:bCs/>
          <w:szCs w:val="22"/>
        </w:rPr>
        <w:t xml:space="preserve"> wird angewiesen,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t>
      </w:r>
      <w:r w:rsidRPr="00D65871">
        <w:rPr>
          <w:rStyle w:val="berschrift2Zchn"/>
          <w:rFonts w:cs="Arial"/>
          <w:bCs/>
          <w:szCs w:val="22"/>
        </w:rPr>
        <w:t xml:space="preserve">{{ADRESSE}} auf </w:t>
      </w:r>
      <w:r w:rsidR="0093715B" w:rsidRPr="00D65871">
        <w:rPr>
          <w:rStyle w:val="berschrift2Zchn"/>
          <w:rFonts w:cs="Arial"/>
          <w:bCs/>
          <w:szCs w:val="22"/>
        </w:rPr>
        <w:t xml:space="preserve">dem Grundstück </w:t>
      </w:r>
      <w:r w:rsidRPr="00D65871">
        <w:rPr>
          <w:rStyle w:val="berschrift2Zchn"/>
          <w:rFonts w:cs="Arial"/>
          <w:bCs/>
          <w:szCs w:val="22"/>
        </w:rPr>
        <w:t>{{GEMEINDE}} Gbbl. Nr. {{PARZELLE}} die Anmerkung "Erstwohnung oder einer Erstwohnung gleichgestellte Wohnung nach Art. 7 Abs. 1 Bst. a ZWG" als öffentlich-rechtliche Eigentumsbeschränkung einzutragen.</w:t>
      </w:r>
    </w:p>
    <w:p w14:paraId="3780D6A3" w14:textId="77777777" w:rsidR="006B240A" w:rsidRPr="00D65871" w:rsidRDefault="006B240A" w:rsidP="006B240A">
      <w:pPr>
        <w:pStyle w:val="Standardeinzug"/>
        <w:rPr>
          <w:rStyle w:val="berschrift2Zchn"/>
          <w:rFonts w:eastAsia="Arial" w:cs="Arial"/>
          <w:szCs w:val="22"/>
        </w:rPr>
      </w:pPr>
      <w:r w:rsidRPr="00D65871">
        <w:rPr>
          <w:rStyle w:val="berschrift2Zchn"/>
          <w:rFonts w:eastAsia="Arial" w:cs="Arial"/>
          <w:szCs w:val="22"/>
        </w:rPr>
        <w:t>Bei Begründung von Stockwerkeigentum ist diese Anmerkung auf die jeweiligen Stockwerkeinheiten zu übertragen. Die rechtskräftige Baubewilligung gilt als Rechtsgrundausweis für diese Anmerkung. Dient eine neue Stockwerkeinheit nicht der Wohnnutzung (Bastelräume, Einstellhallenplätze, etc.), ist die Anmerkung nicht zu übertragen.</w:t>
      </w:r>
    </w:p>
    <w:p w14:paraId="64B6EC7A" w14:textId="1847500E" w:rsidR="006B240A" w:rsidRPr="00D65871" w:rsidRDefault="006B240A" w:rsidP="006B240A">
      <w:pPr>
        <w:pStyle w:val="Standardeinzug"/>
        <w:rPr>
          <w:rStyle w:val="berschrift2Zchn"/>
          <w:rFonts w:eastAsia="Arial" w:cs="Arial"/>
          <w:szCs w:val="22"/>
        </w:rPr>
      </w:pPr>
      <w:r w:rsidRPr="00D65871">
        <w:rPr>
          <w:rStyle w:val="berschrift2Zchn"/>
          <w:rFonts w:eastAsia="Arial" w:cs="Arial"/>
          <w:szCs w:val="22"/>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rPr>
        <w:t xml:space="preserve"> dürfen nur als Erstwohnungen oder als touristisch bewirtschaftete Wohnungen im Sinne von Art. 7 Abs. 1 Bst. b i.V. m. Art. 7 Abs. 2 Bst. a ZWG genutzt werden. Die Baubewilligungsbehörde weist 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rPr>
        <w:t xml:space="preserve">, Dienststelle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rPr>
        <w:t xml:space="preserve">, nach Rechtskraft dieses Gesamtbauentscheids an, für die </w:t>
      </w:r>
      <w:r w:rsidRPr="00D65871">
        <w:rPr>
          <w:rFonts w:cs="Arial"/>
        </w:rPr>
        <w:fldChar w:fldCharType="begin">
          <w:ffData>
            <w:name w:val=""/>
            <w:enabled/>
            <w:calcOnExit w:val="0"/>
            <w:ddList>
              <w:listEntry w:val="Wohnung"/>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szCs w:val="22"/>
        </w:rPr>
        <w:t xml:space="preserve">je die Anmerkungen </w:t>
      </w:r>
      <w:r w:rsidR="00AC5BB2" w:rsidRPr="00D65871">
        <w:rPr>
          <w:rStyle w:val="berschrift2Zchn"/>
          <w:rFonts w:eastAsia="Arial" w:cs="Arial"/>
          <w:szCs w:val="22"/>
        </w:rPr>
        <w:t>"</w:t>
      </w:r>
      <w:r w:rsidRPr="00D65871">
        <w:rPr>
          <w:rStyle w:val="berschrift2Zchn"/>
          <w:rFonts w:eastAsia="Arial" w:cs="Arial"/>
          <w:szCs w:val="22"/>
        </w:rPr>
        <w:t>touristisch bewirtschaftete Wohnung nach Art. 7 Abs. 2 Bst. a ZWG“ und "Erstwohnung oder einer Erstwohnung gleichgestellte Wohnung nach Art. 7 Abs. 1 Bst. a ZWG" gemäss Art. 7 Abs. 4 ZWG als öffentlich-rechtliche Eigentumsbeschränkungen einzutragen.</w:t>
      </w:r>
      <w:r w:rsidR="00B401D2" w:rsidRPr="00D65871" w:rsidDel="00B401D2">
        <w:rPr>
          <w:rStyle w:val="berschrift2Zchn"/>
          <w:rFonts w:eastAsia="Arial" w:cs="Arial"/>
          <w:szCs w:val="22"/>
        </w:rPr>
        <w:t xml:space="preserve"> </w:t>
      </w:r>
    </w:p>
    <w:p w14:paraId="589AE62D" w14:textId="77777777" w:rsidR="006B240A" w:rsidRPr="00D65871" w:rsidRDefault="006B240A" w:rsidP="006B240A">
      <w:pPr>
        <w:pStyle w:val="Standardeinzug"/>
        <w:rPr>
          <w:rStyle w:val="berschrift2Zchn"/>
          <w:rFonts w:eastAsia="Arial" w:cs="Arial"/>
          <w:szCs w:val="22"/>
        </w:rPr>
      </w:pPr>
      <w:r w:rsidRPr="00D65871">
        <w:rPr>
          <w:rStyle w:val="berschrift2Zchn"/>
          <w:rFonts w:eastAsia="Arial" w:cs="Arial"/>
          <w:szCs w:val="22"/>
        </w:rPr>
        <w:t xml:space="preserve">Für die Nutzung als </w:t>
      </w:r>
      <w:r w:rsidRPr="00D65871">
        <w:rPr>
          <w:rStyle w:val="berschrift2Zchn"/>
          <w:rFonts w:eastAsia="Arial" w:cs="Arial"/>
          <w:szCs w:val="22"/>
          <w:highlight w:val="yellow"/>
        </w:rPr>
        <w:t>Einliegerwohnungen</w:t>
      </w:r>
      <w:r w:rsidRPr="00D65871">
        <w:rPr>
          <w:rStyle w:val="berschrift2Zchn"/>
          <w:rFonts w:eastAsia="Arial" w:cs="Arial"/>
          <w:szCs w:val="22"/>
        </w:rPr>
        <w:t xml:space="preserve"> gelten folgende Auflagen:</w:t>
      </w:r>
    </w:p>
    <w:p w14:paraId="497D2EBA" w14:textId="77777777" w:rsidR="006B240A" w:rsidRPr="00D65871" w:rsidRDefault="006B240A" w:rsidP="006B240A">
      <w:pPr>
        <w:pStyle w:val="AufzhlungVerfgung"/>
        <w:rPr>
          <w:rFonts w:cs="Arial"/>
        </w:rPr>
      </w:pPr>
      <w:r w:rsidRPr="00D65871">
        <w:rPr>
          <w:rFonts w:cs="Arial"/>
        </w:rPr>
        <w:t>Der Eigentümer / die Eigentümerin der Einliegerwohnung muss im selben Haus wohnen und eine aktive Gastgeberrolle übernehmen;</w:t>
      </w:r>
    </w:p>
    <w:p w14:paraId="6276825D" w14:textId="77777777" w:rsidR="006B240A" w:rsidRPr="00D65871" w:rsidRDefault="006B240A" w:rsidP="006B240A">
      <w:pPr>
        <w:pStyle w:val="AufzhlungVerfgung"/>
        <w:rPr>
          <w:rFonts w:cs="Arial"/>
        </w:rPr>
      </w:pPr>
      <w:r w:rsidRPr="00D65871">
        <w:rPr>
          <w:rFonts w:cs="Arial"/>
        </w:rPr>
        <w:t>Die Einliegerwohnung darf nicht individualisiert ausgestaltet sein;</w:t>
      </w:r>
    </w:p>
    <w:p w14:paraId="77742018" w14:textId="77777777" w:rsidR="006B240A" w:rsidRPr="00D65871" w:rsidRDefault="006B240A" w:rsidP="006B240A">
      <w:pPr>
        <w:pStyle w:val="AufzhlungVerfgung"/>
        <w:rPr>
          <w:rFonts w:cs="Arial"/>
        </w:rPr>
      </w:pPr>
      <w:r w:rsidRPr="00D65871">
        <w:rPr>
          <w:rFonts w:cs="Arial"/>
        </w:rPr>
        <w:t>Die Einliegerwohnung muss den Minimalanforderungen an klassifizierte Ferienwohnungen des Schweizer Tourismus-Verbands entsprechen;</w:t>
      </w:r>
    </w:p>
    <w:p w14:paraId="3D0031A7" w14:textId="77777777" w:rsidR="006B240A" w:rsidRPr="00D65871" w:rsidRDefault="006B240A" w:rsidP="006B240A">
      <w:pPr>
        <w:pStyle w:val="AufzhlungVerfgung"/>
        <w:rPr>
          <w:rFonts w:cs="Arial"/>
        </w:rPr>
      </w:pPr>
      <w:r w:rsidRPr="00D65871">
        <w:rPr>
          <w:rFonts w:cs="Arial"/>
        </w:rPr>
        <w:t>Die Einliegerwohnung muss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14:paraId="4B7DB41A" w14:textId="77777777" w:rsidR="006B240A" w:rsidRPr="00D65871" w:rsidRDefault="006B240A" w:rsidP="006B240A">
      <w:pPr>
        <w:pStyle w:val="AufzhlungVerfgung"/>
        <w:rPr>
          <w:rFonts w:cs="Arial"/>
        </w:rPr>
      </w:pPr>
      <w:r w:rsidRPr="00D65871">
        <w:rPr>
          <w:rFonts w:cs="Arial"/>
        </w:rPr>
        <w:t>Die Einliegerwohnung darf ausschliesslich zur kurzzeitigen Beherbergung von Gästen dienen.</w:t>
      </w:r>
    </w:p>
    <w:p w14:paraId="30731A85" w14:textId="78876931" w:rsidR="006B240A" w:rsidRPr="00D65871" w:rsidRDefault="006B240A" w:rsidP="006B240A">
      <w:pPr>
        <w:pStyle w:val="Standardeinzug"/>
        <w:rPr>
          <w:rFonts w:cs="Arial"/>
          <w:color w:val="000000"/>
          <w:lang w:eastAsia="de-CH"/>
        </w:rPr>
      </w:pPr>
      <w:r w:rsidRPr="00D65871">
        <w:rPr>
          <w:rFonts w:cs="Arial"/>
          <w:color w:val="000000"/>
          <w:lang w:eastAsia="de-CH"/>
        </w:rPr>
        <w:t xml:space="preserve">Die </w:t>
      </w:r>
      <w:r w:rsidRPr="00D65871">
        <w:rPr>
          <w:rFonts w:cs="Arial"/>
        </w:rPr>
        <w:fldChar w:fldCharType="begin">
          <w:ffData>
            <w:name w:val=""/>
            <w:enabled/>
            <w:calcOnExit w:val="0"/>
            <w:ddList>
              <w:listEntry w:val="Wohnungen"/>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color w:val="000000"/>
          <w:lang w:eastAsia="de-CH"/>
        </w:rPr>
        <w:t xml:space="preserve"> dürfen ausschliesslich und dauernd durch Personen mit Wohnsitz in der Gemeinde {{GEMEINDE}} genutzt werden oder den Bewohnern ausschliesslich und dauernd zu Erwerbs- oder Ausbildungszwecken dienen.</w:t>
      </w:r>
    </w:p>
    <w:p w14:paraId="3B90C0FC" w14:textId="3B0E0342" w:rsidR="006B240A" w:rsidRPr="00D65871" w:rsidRDefault="006B240A">
      <w:pPr>
        <w:pStyle w:val="berschrift3"/>
        <w:rPr>
          <w:rFonts w:cs="Arial"/>
        </w:rPr>
      </w:pPr>
      <w:r w:rsidRPr="00D65871">
        <w:rPr>
          <w:rFonts w:cs="Arial"/>
        </w:rPr>
        <w:t xml:space="preserve">Auflagen bezüglich </w:t>
      </w:r>
      <w:r w:rsidRPr="00D65871">
        <w:rPr>
          <w:rFonts w:cs="Arial"/>
          <w:highlight w:val="yellow"/>
        </w:rPr>
        <w:t>qualifiziert touristisch bewirtschaftete Wohnungen, die Bestandteil eines hotelmässigen Betriebes bilden</w:t>
      </w:r>
      <w:r w:rsidRPr="00D65871">
        <w:rPr>
          <w:rFonts w:cs="Arial"/>
        </w:rPr>
        <w:t>.</w:t>
      </w:r>
      <w:r w:rsidR="009962AE" w:rsidRPr="00D65871">
        <w:rPr>
          <w:rFonts w:cs="Arial"/>
          <w:color w:val="000000"/>
        </w:rPr>
        <w:t xml:space="preserve"> </w:t>
      </w:r>
      <w:r w:rsidRPr="00D65871">
        <w:rPr>
          <w:rFonts w:cs="Arial"/>
          <w:color w:val="000000"/>
        </w:rPr>
        <w:t>Die Baubewilligung wird unter der Auflage erteilt, dass</w:t>
      </w:r>
    </w:p>
    <w:p w14:paraId="3B484C4E" w14:textId="77777777" w:rsidR="006B240A" w:rsidRPr="00D65871" w:rsidRDefault="006B240A" w:rsidP="006B240A">
      <w:pPr>
        <w:pStyle w:val="AufzhlungVerfgung"/>
        <w:rPr>
          <w:rFonts w:cs="Arial"/>
          <w:lang w:eastAsia="de-CH"/>
        </w:rPr>
      </w:pPr>
      <w:r w:rsidRPr="00D65871">
        <w:rPr>
          <w:rFonts w:cs="Arial"/>
          <w:lang w:eastAsia="de-CH"/>
        </w:rPr>
        <w:t>die Wohnungen nicht individualisiert ausgestaltet sind;</w:t>
      </w:r>
    </w:p>
    <w:p w14:paraId="5FA40E1F" w14:textId="77777777" w:rsidR="006B240A" w:rsidRPr="00D65871" w:rsidRDefault="006B240A" w:rsidP="006B240A">
      <w:pPr>
        <w:pStyle w:val="AufzhlungVerfgung"/>
        <w:rPr>
          <w:rFonts w:cs="Arial"/>
          <w:lang w:eastAsia="de-CH"/>
        </w:rPr>
      </w:pPr>
      <w:r w:rsidRPr="00D65871">
        <w:rPr>
          <w:rFonts w:cs="Arial"/>
          <w:lang w:eastAsia="de-CH"/>
        </w:rPr>
        <w:t>die Wohnungen zu marktüblichen Konditionen dauerhaft - insbesondere auch wäh</w:t>
      </w:r>
      <w:r w:rsidRPr="00D65871">
        <w:rPr>
          <w:rFonts w:cs="Arial"/>
          <w:lang w:eastAsia="de-CH"/>
        </w:rPr>
        <w:softHyphen/>
        <w:t xml:space="preserve">rend der Hauptsaisonzeiten - angeboten werden; </w:t>
      </w:r>
    </w:p>
    <w:p w14:paraId="33BEA789" w14:textId="77777777" w:rsidR="006B240A" w:rsidRPr="00D65871" w:rsidRDefault="006B240A" w:rsidP="006B240A">
      <w:pPr>
        <w:pStyle w:val="AufzhlungVerfgung"/>
        <w:rPr>
          <w:rFonts w:cs="Arial"/>
          <w:lang w:eastAsia="de-CH"/>
        </w:rPr>
      </w:pPr>
      <w:r w:rsidRPr="00D65871">
        <w:rPr>
          <w:rFonts w:cs="Arial"/>
          <w:lang w:eastAsia="de-CH"/>
        </w:rPr>
        <w:t xml:space="preserve">die Wohnungen ausschliesslich der kurzzeitigen Beherbergung von Gästen dienen; </w:t>
      </w:r>
    </w:p>
    <w:p w14:paraId="342DF84E" w14:textId="77777777" w:rsidR="006B240A" w:rsidRPr="00D65871" w:rsidRDefault="006B240A" w:rsidP="006B240A">
      <w:pPr>
        <w:pStyle w:val="AufzhlungVerfgung"/>
        <w:rPr>
          <w:rFonts w:cs="Arial"/>
          <w:lang w:eastAsia="de-CH"/>
        </w:rPr>
      </w:pPr>
      <w:r w:rsidRPr="00D65871">
        <w:rPr>
          <w:rFonts w:cs="Arial"/>
          <w:lang w:eastAsia="de-CH"/>
        </w:rPr>
        <w:t>die Nutzung durch die Eigentümerschaft, deren Familienmitglieder sowie Freunde und Bekannte, entgeltlich oder unentgeltlich pro Hauptsaison höchstens während drei Wochen stattfin</w:t>
      </w:r>
      <w:r w:rsidR="00AE4554" w:rsidRPr="00D65871">
        <w:rPr>
          <w:rFonts w:cs="Arial"/>
          <w:lang w:eastAsia="de-CH"/>
        </w:rPr>
        <w:t>det;</w:t>
      </w:r>
    </w:p>
    <w:p w14:paraId="629B9164" w14:textId="77777777" w:rsidR="006B240A" w:rsidRPr="00D65871" w:rsidRDefault="006B240A" w:rsidP="006B240A">
      <w:pPr>
        <w:pStyle w:val="AufzhlungVerfgung"/>
        <w:rPr>
          <w:rFonts w:cs="Arial"/>
        </w:rPr>
      </w:pPr>
      <w:r w:rsidRPr="00D65871">
        <w:rPr>
          <w:rFonts w:cs="Arial"/>
          <w:lang w:eastAsia="de-CH"/>
        </w:rPr>
        <w:t>die Eigentümerschaft alle zwei Jahre gegenüber der kommunalen Baupolizeibehörde die Einhaltung der Auflagen nachweist.</w:t>
      </w:r>
    </w:p>
    <w:p w14:paraId="0BB873B3" w14:textId="5DABE40D" w:rsidR="00920157" w:rsidRPr="00D65871" w:rsidRDefault="00920157">
      <w:pPr>
        <w:pStyle w:val="berschrift3"/>
        <w:rPr>
          <w:rFonts w:eastAsia="Arial" w:cs="Arial"/>
        </w:rPr>
      </w:pPr>
      <w:r w:rsidRPr="00D65871">
        <w:rPr>
          <w:rFonts w:cs="Arial"/>
        </w:rPr>
        <w:t xml:space="preserve">Auflagen bezüglich </w:t>
      </w:r>
      <w:r w:rsidRPr="00D65871">
        <w:rPr>
          <w:rFonts w:cs="Arial"/>
          <w:highlight w:val="yellow"/>
        </w:rPr>
        <w:t xml:space="preserve">qualifiziert touristisch bewirtschaftete Wohnungen, wo der Eigentümer der Wohnungen im selben Haus wohnt </w:t>
      </w:r>
      <w:r w:rsidRPr="00D65871">
        <w:rPr>
          <w:rFonts w:cs="Arial"/>
        </w:rPr>
        <w:t>und eine aktive Gastgeberrolle übernimmt.</w:t>
      </w:r>
      <w:r w:rsidR="009962AE" w:rsidRPr="00D65871">
        <w:rPr>
          <w:rFonts w:cs="Arial"/>
          <w:color w:val="000000"/>
        </w:rPr>
        <w:t xml:space="preserve"> </w:t>
      </w:r>
      <w:r w:rsidR="00AE4554" w:rsidRPr="00D65871">
        <w:rPr>
          <w:rFonts w:cs="Arial"/>
          <w:color w:val="000000"/>
        </w:rPr>
        <w:t>Die Baubewilligung wird unter der Auflage erteilt, dass</w:t>
      </w:r>
    </w:p>
    <w:p w14:paraId="3E3B610F" w14:textId="77777777" w:rsidR="00AE4554" w:rsidRPr="00D65871" w:rsidRDefault="00AE4554" w:rsidP="00DA3D3E">
      <w:pPr>
        <w:pStyle w:val="AufzhlungVerfgung"/>
        <w:rPr>
          <w:rFonts w:cs="Arial"/>
          <w:lang w:eastAsia="de-CH"/>
        </w:rPr>
      </w:pPr>
      <w:r w:rsidRPr="00D65871">
        <w:rPr>
          <w:rFonts w:cs="Arial"/>
          <w:lang w:eastAsia="de-CH"/>
        </w:rPr>
        <w:t>der Eigentümer der Wohnungen im selben Haus wohnt und eine aktive Gastgeberrolle übernimmt;</w:t>
      </w:r>
    </w:p>
    <w:p w14:paraId="07075DC9" w14:textId="77777777" w:rsidR="00AE4554" w:rsidRPr="00D65871" w:rsidRDefault="00AE4554" w:rsidP="00DA3D3E">
      <w:pPr>
        <w:pStyle w:val="AufzhlungVerfgung"/>
        <w:rPr>
          <w:rFonts w:cs="Arial"/>
          <w:lang w:eastAsia="de-CH"/>
        </w:rPr>
      </w:pPr>
      <w:r w:rsidRPr="00D65871">
        <w:rPr>
          <w:rFonts w:cs="Arial"/>
          <w:lang w:eastAsia="de-CH"/>
        </w:rPr>
        <w:t>die entsprechenden Wohnungen nicht individualisiert ausgestaltet sind;</w:t>
      </w:r>
    </w:p>
    <w:p w14:paraId="40A5999F" w14:textId="77777777" w:rsidR="00AE4554" w:rsidRPr="00D65871" w:rsidRDefault="00AE4554" w:rsidP="00DA3D3E">
      <w:pPr>
        <w:pStyle w:val="AufzhlungVerfgung"/>
        <w:rPr>
          <w:rFonts w:cs="Arial"/>
          <w:lang w:eastAsia="de-CH"/>
        </w:rPr>
      </w:pPr>
      <w:r w:rsidRPr="00D65871">
        <w:rPr>
          <w:rFonts w:cs="Arial"/>
          <w:lang w:eastAsia="de-CH"/>
        </w:rPr>
        <w:t>die entsprechenden Wohnungen den Minimalanforderungen an klassifizierte Ferienwohnungen des Schweizer Tourismus-Verbandes entsprechen;</w:t>
      </w:r>
    </w:p>
    <w:p w14:paraId="2C034C0B" w14:textId="77777777" w:rsidR="00AE4554" w:rsidRPr="00D65871" w:rsidRDefault="00AE4554" w:rsidP="00DA3D3E">
      <w:pPr>
        <w:pStyle w:val="AufzhlungVerfgung"/>
        <w:rPr>
          <w:rFonts w:cs="Arial"/>
          <w:lang w:eastAsia="de-CH"/>
        </w:rPr>
      </w:pPr>
      <w:r w:rsidRPr="00D65871">
        <w:rPr>
          <w:rFonts w:cs="Arial"/>
          <w:lang w:eastAsia="de-CH"/>
        </w:rPr>
        <w:t>die entsprechenden Wohnungen über eine kommerzielle Vermarktungs- und Vertriebsorganisation, ein Reservationssystem einer Tourismusorganisation oder über eine andere geeignete Einrichtung zu marktüblichen Konditionen dauerhaft - insbesondere auch während der Hauptsaisonzeiten - angeboten werden;</w:t>
      </w:r>
    </w:p>
    <w:p w14:paraId="15890F53" w14:textId="77777777" w:rsidR="00AE4554" w:rsidRPr="00D65871" w:rsidRDefault="00AE4554" w:rsidP="00DA3D3E">
      <w:pPr>
        <w:pStyle w:val="AufzhlungVerfgung"/>
        <w:rPr>
          <w:rFonts w:cs="Arial"/>
        </w:rPr>
      </w:pPr>
      <w:r w:rsidRPr="00D65871">
        <w:rPr>
          <w:rFonts w:cs="Arial"/>
          <w:lang w:eastAsia="de-CH"/>
        </w:rPr>
        <w:t>die Wohnungen ausschliesslich der kurzzeitigen Beherbergung von Gästen dienen;</w:t>
      </w:r>
    </w:p>
    <w:p w14:paraId="461DA803" w14:textId="77777777" w:rsidR="00DA3D3E" w:rsidRPr="00D65871" w:rsidRDefault="00AE4554" w:rsidP="00DA3D3E">
      <w:pPr>
        <w:pStyle w:val="AufzhlungVerfgung"/>
        <w:rPr>
          <w:rFonts w:cs="Arial"/>
        </w:rPr>
      </w:pPr>
      <w:r w:rsidRPr="00D65871">
        <w:rPr>
          <w:rFonts w:cs="Arial"/>
          <w:lang w:eastAsia="de-CH"/>
        </w:rPr>
        <w:t>der Eigentümer alle zwei Jahre gegenüber der kommunalen Baupolizeibehörde die Einhaltung der Auflagen nachweist.</w:t>
      </w:r>
    </w:p>
    <w:p w14:paraId="7AC35227" w14:textId="6B8AF723" w:rsidR="00AE4554" w:rsidRPr="00D65871" w:rsidRDefault="00AE4554" w:rsidP="00C725ED">
      <w:pPr>
        <w:pStyle w:val="berschrift3"/>
        <w:rPr>
          <w:rStyle w:val="berschrift2Zchn"/>
          <w:rFonts w:cs="Arial"/>
          <w:bCs/>
          <w:szCs w:val="22"/>
        </w:rPr>
      </w:pPr>
      <w:r w:rsidRPr="00D65871">
        <w:rPr>
          <w:rStyle w:val="berschrift2Zchn"/>
          <w:rFonts w:eastAsia="Arial" w:cs="Arial"/>
          <w:szCs w:val="22"/>
        </w:rPr>
        <w:t>Anmerkung im Grundbuch</w:t>
      </w:r>
      <w:r w:rsidR="00FB088D" w:rsidRPr="00D65871">
        <w:rPr>
          <w:rStyle w:val="berschrift2Zchn"/>
          <w:rFonts w:eastAsia="Arial" w:cs="Arial"/>
          <w:szCs w:val="22"/>
        </w:rPr>
        <w:t xml:space="preserve"> </w:t>
      </w:r>
    </w:p>
    <w:p w14:paraId="07EE5F9D" w14:textId="06625787" w:rsidR="00FF6AE6" w:rsidRPr="00D65871" w:rsidRDefault="00AE4554" w:rsidP="00FF6AE6">
      <w:pPr>
        <w:pStyle w:val="Standardeinzug"/>
        <w:rPr>
          <w:rStyle w:val="berschrift2Zchn"/>
          <w:rFonts w:eastAsia="Arial" w:cs="Arial"/>
          <w:szCs w:val="22"/>
        </w:rPr>
      </w:pPr>
      <w:r w:rsidRPr="00D65871">
        <w:rPr>
          <w:rStyle w:val="berschrift2Zchn"/>
          <w:rFonts w:eastAsia="Arial" w:cs="Arial"/>
          <w:bCs w:val="0"/>
          <w:szCs w:val="22"/>
        </w:rPr>
        <w:t xml:space="preserve">Das Grundbuchamt </w:t>
      </w:r>
      <w:r w:rsidR="00A23C56" w:rsidRPr="00D65871">
        <w:rPr>
          <w:rFonts w:cs="Arial"/>
        </w:rPr>
        <w:fldChar w:fldCharType="begin">
          <w:ffData>
            <w:name w:val=""/>
            <w:enabled/>
            <w:calcOnExit w:val="0"/>
            <w:ddList/>
          </w:ffData>
        </w:fldChar>
      </w:r>
      <w:r w:rsidR="00A23C56" w:rsidRPr="00D65871">
        <w:rPr>
          <w:rFonts w:cs="Arial"/>
        </w:rPr>
        <w:instrText xml:space="preserve"> FORMDROPDOWN </w:instrText>
      </w:r>
      <w:r w:rsidR="00BC705E">
        <w:rPr>
          <w:rFonts w:cs="Arial"/>
        </w:rPr>
      </w:r>
      <w:r w:rsidR="00BC705E">
        <w:rPr>
          <w:rFonts w:cs="Arial"/>
        </w:rPr>
        <w:fldChar w:fldCharType="separate"/>
      </w:r>
      <w:r w:rsidR="00A23C56" w:rsidRPr="00D65871">
        <w:rPr>
          <w:rFonts w:cs="Arial"/>
        </w:rPr>
        <w:fldChar w:fldCharType="end"/>
      </w:r>
      <w:r w:rsidRPr="00D65871">
        <w:rPr>
          <w:rFonts w:cs="Arial"/>
        </w:rPr>
        <w:t xml:space="preserve"> </w:t>
      </w:r>
      <w:r w:rsidRPr="00D65871">
        <w:rPr>
          <w:rStyle w:val="berschrift2Zchn"/>
          <w:rFonts w:eastAsia="Arial" w:cs="Arial"/>
          <w:bCs w:val="0"/>
          <w:szCs w:val="22"/>
        </w:rPr>
        <w:t xml:space="preserve">wird angewiesen, die Auflagen gemäss Ziffer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Fonts w:cs="Arial"/>
        </w:rPr>
        <w:t xml:space="preserve"> </w:t>
      </w:r>
      <w:r w:rsidRPr="00D65871">
        <w:rPr>
          <w:rStyle w:val="berschrift2Zchn"/>
          <w:rFonts w:eastAsia="Arial" w:cs="Arial"/>
          <w:bCs w:val="0"/>
          <w:szCs w:val="22"/>
        </w:rPr>
        <w:t xml:space="preserve">unter </w:t>
      </w:r>
      <w:r w:rsidR="00FF6AE6" w:rsidRPr="00D65871">
        <w:rPr>
          <w:rStyle w:val="berschrift2Zchn"/>
          <w:rFonts w:eastAsia="Arial" w:cs="Arial"/>
          <w:szCs w:val="22"/>
        </w:rPr>
        <w:t>dem Stichwort „</w:t>
      </w:r>
      <w:r w:rsidR="00FF6AE6" w:rsidRPr="00D65871">
        <w:rPr>
          <w:rStyle w:val="berschrift2Zchn"/>
          <w:rFonts w:eastAsia="Arial" w:cs="Arial"/>
          <w:szCs w:val="22"/>
          <w:highlight w:val="yellow"/>
        </w:rPr>
        <w:t>Erstwohnung oder einer Erstwohnung gleichgestellte Wohnung</w:t>
      </w:r>
      <w:r w:rsidR="00FF6AE6" w:rsidRPr="00D65871">
        <w:rPr>
          <w:rStyle w:val="berschrift2Zchn"/>
          <w:rFonts w:eastAsia="Arial" w:cs="Arial"/>
          <w:szCs w:val="22"/>
        </w:rPr>
        <w:t xml:space="preserve"> nach Artikel 7 Absatz 1 Buchstabe a des Bundesgesetzes über Zweitwohnungen (Zweitwohnungsgesetz, ZWG; SR 702)" gemäss Art. 3 Abs. 1 lit. a ZWV auf dem Grundstück {{GEMEINDE}}, Gbbl. Nr. {{PARZELLE}}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14:paraId="4EBFB03E" w14:textId="714BE71E" w:rsidR="005204EF" w:rsidRPr="00D65871" w:rsidRDefault="005204EF" w:rsidP="005204EF">
      <w:pPr>
        <w:pStyle w:val="Standardeinzug"/>
        <w:rPr>
          <w:rStyle w:val="berschrift2Zchn"/>
          <w:rFonts w:eastAsia="Arial" w:cs="Arial"/>
          <w:bCs w:val="0"/>
          <w:szCs w:val="22"/>
        </w:rPr>
      </w:pPr>
      <w:r w:rsidRPr="00D65871">
        <w:rPr>
          <w:rStyle w:val="berschrift2Zchn"/>
          <w:rFonts w:eastAsia="Arial" w:cs="Arial"/>
          <w:bCs w:val="0"/>
          <w:szCs w:val="22"/>
          <w:highlight w:val="yellow"/>
        </w:rPr>
        <w:t>Oder</w:t>
      </w:r>
    </w:p>
    <w:p w14:paraId="7CD1C3E4" w14:textId="7A84A649" w:rsidR="00FF6AE6" w:rsidRPr="00D65871" w:rsidRDefault="005204EF" w:rsidP="00FF6AE6">
      <w:pPr>
        <w:pStyle w:val="Standardeinzug"/>
        <w:rPr>
          <w:rStyle w:val="berschrift2Zchn"/>
          <w:rFonts w:eastAsia="Arial" w:cs="Arial"/>
          <w:szCs w:val="22"/>
          <w:lang w:eastAsia="de-CH"/>
        </w:rPr>
      </w:pPr>
      <w:r w:rsidRPr="00D65871">
        <w:rPr>
          <w:rStyle w:val="berschrift2Zchn"/>
          <w:rFonts w:eastAsia="Arial" w:cs="Arial"/>
          <w:szCs w:val="22"/>
          <w:lang w:eastAsia="de-CH"/>
        </w:rPr>
        <w:t xml:space="preserve">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lang w:eastAsia="de-CH"/>
        </w:rPr>
        <w:t xml:space="preserve">, wird angewiesen, die Auflagen gemäss Ziffer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lang w:eastAsia="de-CH"/>
        </w:rPr>
        <w:t xml:space="preserve"> unter dem </w:t>
      </w:r>
      <w:r w:rsidR="00FF6AE6" w:rsidRPr="00D65871">
        <w:rPr>
          <w:rStyle w:val="berschrift2Zchn"/>
          <w:rFonts w:eastAsia="Arial" w:cs="Arial"/>
          <w:szCs w:val="22"/>
          <w:lang w:eastAsia="de-CH"/>
        </w:rPr>
        <w:t>Stichwort „</w:t>
      </w:r>
      <w:r w:rsidR="00FF6AE6" w:rsidRPr="00D65871">
        <w:rPr>
          <w:rStyle w:val="berschrift2Zchn"/>
          <w:rFonts w:eastAsia="Arial" w:cs="Arial"/>
          <w:szCs w:val="22"/>
          <w:highlight w:val="yellow"/>
          <w:lang w:eastAsia="de-CH"/>
        </w:rPr>
        <w:t>touristisch bewirtschaftete Wohnung nach</w:t>
      </w:r>
      <w:r w:rsidR="00FF6AE6" w:rsidRPr="00D65871">
        <w:rPr>
          <w:rStyle w:val="berschrift2Zchn"/>
          <w:rFonts w:eastAsia="Arial" w:cs="Arial"/>
          <w:szCs w:val="22"/>
          <w:lang w:eastAsia="de-CH"/>
        </w:rPr>
        <w:t xml:space="preserve"> Artikel 7 Absatz 2 </w:t>
      </w:r>
      <w:r w:rsidR="00FF6AE6" w:rsidRPr="00D65871">
        <w:rPr>
          <w:rStyle w:val="berschrift2Zchn"/>
          <w:rFonts w:eastAsia="Arial" w:cs="Arial"/>
          <w:szCs w:val="22"/>
          <w:highlight w:val="yellow"/>
          <w:lang w:eastAsia="de-CH"/>
        </w:rPr>
        <w:t>Buchstabe a</w:t>
      </w:r>
      <w:r w:rsidR="00FF6AE6" w:rsidRPr="00D65871">
        <w:rPr>
          <w:rStyle w:val="berschrift2Zchn"/>
          <w:rFonts w:eastAsia="Arial" w:cs="Arial"/>
          <w:szCs w:val="22"/>
          <w:lang w:eastAsia="de-CH"/>
        </w:rPr>
        <w:t xml:space="preserve"> des Bundesgesetzes über Zweitwohnungen (Zweitwohnungsgesetz, ZWG; SR 702)“ gemäss Art. 3 Abs. 1 lit. b ZWV auf dem Grundstück {{GEMEINDE}}, Gbbl. Nr. </w:t>
      </w:r>
      <w:r w:rsidR="0093715B" w:rsidRPr="00D65871">
        <w:rPr>
          <w:rStyle w:val="berschrift2Zchn"/>
          <w:rFonts w:eastAsia="Arial" w:cs="Arial"/>
          <w:szCs w:val="22"/>
        </w:rPr>
        <w:t xml:space="preserve">{{PARZELLE}} </w:t>
      </w:r>
      <w:r w:rsidR="00FF6AE6" w:rsidRPr="00D65871">
        <w:rPr>
          <w:rStyle w:val="berschrift2Zchn"/>
          <w:rFonts w:eastAsia="Arial" w:cs="Arial"/>
          <w:szCs w:val="22"/>
          <w:lang w:eastAsia="de-CH"/>
        </w:rPr>
        <w:t>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14:paraId="3C3124C8" w14:textId="77777777" w:rsidR="00FF6AE6" w:rsidRPr="00D65871" w:rsidRDefault="00FF6AE6" w:rsidP="00FF6AE6">
      <w:pPr>
        <w:pStyle w:val="Standardeinzug"/>
        <w:rPr>
          <w:rStyle w:val="berschrift2Zchn"/>
          <w:rFonts w:eastAsia="Arial" w:cs="Arial"/>
          <w:bCs w:val="0"/>
          <w:szCs w:val="22"/>
        </w:rPr>
      </w:pPr>
      <w:r w:rsidRPr="00D65871">
        <w:rPr>
          <w:rStyle w:val="berschrift2Zchn"/>
          <w:rFonts w:eastAsia="Arial" w:cs="Arial"/>
          <w:bCs w:val="0"/>
          <w:szCs w:val="22"/>
          <w:highlight w:val="yellow"/>
        </w:rPr>
        <w:t>Oder</w:t>
      </w:r>
    </w:p>
    <w:p w14:paraId="7F070231" w14:textId="6B8463F5" w:rsidR="00FF6AE6" w:rsidRPr="00D65871" w:rsidRDefault="00FF6AE6" w:rsidP="005204EF">
      <w:pPr>
        <w:pStyle w:val="Standardeinzug"/>
        <w:rPr>
          <w:rStyle w:val="berschrift2Zchn"/>
          <w:rFonts w:eastAsia="Arial" w:cs="Arial"/>
          <w:szCs w:val="22"/>
          <w:lang w:eastAsia="de-CH"/>
        </w:rPr>
      </w:pPr>
      <w:r w:rsidRPr="00D65871">
        <w:rPr>
          <w:rStyle w:val="berschrift2Zchn"/>
          <w:rFonts w:eastAsia="Arial" w:cs="Arial"/>
          <w:szCs w:val="22"/>
          <w:lang w:eastAsia="de-CH"/>
        </w:rPr>
        <w:t xml:space="preserve">Das Grundbuchamt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lang w:eastAsia="de-CH"/>
        </w:rPr>
        <w:t xml:space="preserve">, wird angewiesen, die Auflagen gemäss Ziffer </w:t>
      </w: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r w:rsidRPr="00D65871">
        <w:rPr>
          <w:rStyle w:val="berschrift2Zchn"/>
          <w:rFonts w:eastAsia="Arial" w:cs="Arial"/>
          <w:szCs w:val="22"/>
          <w:lang w:eastAsia="de-CH"/>
        </w:rPr>
        <w:t xml:space="preserve"> unter dem Stichwort „touristisch bewirtschaftete Wohnung nach Artikel 7 Absatz 2 Buchstabe b des Bundesgesetzes über Zweitwohnungen (Zweitwohnungsgesetz, ZWG; SR 702) (</w:t>
      </w:r>
      <w:r w:rsidRPr="00D65871">
        <w:rPr>
          <w:rStyle w:val="berschrift2Zchn"/>
          <w:rFonts w:eastAsia="Arial" w:cs="Arial"/>
          <w:szCs w:val="22"/>
          <w:highlight w:val="yellow"/>
          <w:lang w:eastAsia="de-CH"/>
        </w:rPr>
        <w:t>Wohnung im Rahmen eines strukturierten Beherbergungsbetriebs</w:t>
      </w:r>
      <w:r w:rsidRPr="00D65871">
        <w:rPr>
          <w:rStyle w:val="berschrift2Zchn"/>
          <w:rFonts w:eastAsia="Arial" w:cs="Arial"/>
          <w:szCs w:val="22"/>
          <w:lang w:eastAsia="de-CH"/>
        </w:rPr>
        <w:t>)“ gemäss Art. 3 Abs. 1 lit. c ZWV auf dem Grundstück {{GEMEINDE}}, Gbbl. Nr.  als öffentlich-rechtliche Eigentumsbeschränkung anzumerken. Bei Begründung von Stockwerkeigentum oder einer Abparzellierung ist diese Anmerkung auf die jeweiligen Stockwerkeinheiten bzw. Parzellen zu übertragen. Die rechtskräftige Baubewilligung gilt als Rechtsgrundausweis für diese Anmerkung.</w:t>
      </w:r>
    </w:p>
    <w:p w14:paraId="65A0E16D" w14:textId="77777777" w:rsidR="005204EF" w:rsidRPr="00D65871" w:rsidRDefault="005204EF" w:rsidP="005204EF">
      <w:pPr>
        <w:pStyle w:val="berschrift2"/>
        <w:rPr>
          <w:rStyle w:val="berschrift2Zchn"/>
          <w:rFonts w:eastAsia="Arial" w:cs="Arial"/>
          <w:b/>
          <w:bCs/>
          <w:szCs w:val="22"/>
        </w:rPr>
      </w:pPr>
      <w:r w:rsidRPr="00D65871">
        <w:rPr>
          <w:rStyle w:val="berschrift2Zchn"/>
          <w:rFonts w:eastAsia="Arial" w:cs="Arial"/>
          <w:b/>
          <w:bCs/>
          <w:szCs w:val="22"/>
        </w:rPr>
        <w:t>Kosten</w:t>
      </w:r>
    </w:p>
    <w:p w14:paraId="67F4F6ED" w14:textId="77777777" w:rsidR="005204EF" w:rsidRPr="00D65871" w:rsidRDefault="005204EF" w:rsidP="005204EF">
      <w:pPr>
        <w:pStyle w:val="Standardeinzug"/>
        <w:rPr>
          <w:rFonts w:cs="Arial"/>
        </w:rPr>
      </w:pPr>
      <w:r w:rsidRPr="00D65871">
        <w:rPr>
          <w:rFonts w:cs="Arial"/>
        </w:rPr>
        <w:t>Die Kosten aller in diesem Bauentscheid zusammengefassten Verfahren werden der Bauherrschaft zur Bezahlung auferlegt und wie folgt festgesetzt:</w:t>
      </w:r>
    </w:p>
    <w:tbl>
      <w:tblPr>
        <w:tblW w:w="7875" w:type="dxa"/>
        <w:tblInd w:w="630" w:type="dxa"/>
        <w:tblBorders>
          <w:top w:val="single" w:sz="2" w:space="0" w:color="000000"/>
          <w:left w:val="single" w:sz="2" w:space="0" w:color="000000"/>
          <w:bottom w:val="single" w:sz="2" w:space="0" w:color="000000"/>
          <w:insideH w:val="single" w:sz="2" w:space="0" w:color="000000"/>
        </w:tblBorders>
        <w:tblCellMar>
          <w:left w:w="68" w:type="dxa"/>
          <w:right w:w="71" w:type="dxa"/>
        </w:tblCellMar>
        <w:tblLook w:val="0000" w:firstRow="0" w:lastRow="0" w:firstColumn="0" w:lastColumn="0" w:noHBand="0" w:noVBand="0"/>
      </w:tblPr>
      <w:tblGrid>
        <w:gridCol w:w="3916"/>
        <w:gridCol w:w="622"/>
        <w:gridCol w:w="2743"/>
        <w:gridCol w:w="594"/>
      </w:tblGrid>
      <w:tr w:rsidR="00013F8C" w:rsidRPr="00D65871" w14:paraId="70602DCB" w14:textId="37B4298E" w:rsidTr="00A11B66">
        <w:tc>
          <w:tcPr>
            <w:tcW w:w="6033" w:type="dxa"/>
            <w:tcBorders>
              <w:top w:val="nil"/>
              <w:left w:val="nil"/>
              <w:bottom w:val="nil"/>
              <w:right w:val="nil"/>
            </w:tcBorders>
            <w:shd w:val="clear" w:color="auto" w:fill="auto"/>
          </w:tcPr>
          <w:p w14:paraId="3BB1C441" w14:textId="1366E00C" w:rsidR="00013F8C" w:rsidRPr="00D65871" w:rsidRDefault="00013F8C" w:rsidP="00B61EB3">
            <w:pPr>
              <w:pStyle w:val="KeinLeerraum"/>
              <w:rPr>
                <w:rFonts w:cs="Arial"/>
              </w:rPr>
            </w:pPr>
            <w:r w:rsidRPr="00D65871">
              <w:rPr>
                <w:rFonts w:cs="Arial"/>
              </w:rPr>
              <w:t>Gebühr für Gesamtbauentscheid</w:t>
            </w:r>
          </w:p>
        </w:tc>
        <w:tc>
          <w:tcPr>
            <w:tcW w:w="671" w:type="dxa"/>
            <w:tcBorders>
              <w:top w:val="nil"/>
              <w:left w:val="nil"/>
              <w:bottom w:val="nil"/>
              <w:right w:val="nil"/>
            </w:tcBorders>
            <w:shd w:val="clear" w:color="auto" w:fill="auto"/>
          </w:tcPr>
          <w:p w14:paraId="2DC2C981" w14:textId="77777777" w:rsidR="00013F8C" w:rsidRPr="00D65871" w:rsidRDefault="00013F8C" w:rsidP="005204EF">
            <w:pPr>
              <w:pStyle w:val="KeinLeerraum"/>
              <w:rPr>
                <w:rFonts w:cs="Arial"/>
              </w:rPr>
            </w:pPr>
            <w:r w:rsidRPr="00D65871">
              <w:rPr>
                <w:rFonts w:cs="Arial"/>
              </w:rPr>
              <w:t>CHF</w:t>
            </w:r>
          </w:p>
        </w:tc>
        <w:tc>
          <w:tcPr>
            <w:tcW w:w="1171" w:type="dxa"/>
            <w:tcBorders>
              <w:top w:val="nil"/>
              <w:left w:val="nil"/>
              <w:bottom w:val="nil"/>
              <w:right w:val="nil"/>
            </w:tcBorders>
            <w:shd w:val="clear" w:color="auto" w:fill="auto"/>
          </w:tcPr>
          <w:p w14:paraId="24B9362D" w14:textId="77777777" w:rsidR="00013F8C" w:rsidRPr="00D65871" w:rsidRDefault="00013F8C" w:rsidP="005204EF">
            <w:pPr>
              <w:pStyle w:val="KeinLeerraum"/>
              <w:jc w:val="right"/>
              <w:rPr>
                <w:rFonts w:cs="Arial"/>
              </w:rPr>
            </w:pPr>
            <w:r w:rsidRPr="00D65871">
              <w:rPr>
                <w:rFonts w:cs="Arial"/>
              </w:rPr>
              <w:fldChar w:fldCharType="begin">
                <w:ffData>
                  <w:name w:val=""/>
                  <w:enabled/>
                  <w:calcOnExit w:val="0"/>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tc>
        <w:tc>
          <w:tcPr>
            <w:tcW w:w="1337" w:type="dxa"/>
            <w:tcBorders>
              <w:top w:val="nil"/>
              <w:left w:val="nil"/>
              <w:bottom w:val="nil"/>
              <w:right w:val="nil"/>
            </w:tcBorders>
            <w:shd w:val="clear" w:color="auto" w:fill="auto"/>
          </w:tcPr>
          <w:p w14:paraId="15AAF186" w14:textId="77777777" w:rsidR="00013F8C" w:rsidRPr="00D65871" w:rsidRDefault="00013F8C" w:rsidP="005204EF">
            <w:pPr>
              <w:pStyle w:val="KeinLeerraum"/>
              <w:jc w:val="right"/>
              <w:rPr>
                <w:rFonts w:cs="Arial"/>
              </w:rPr>
            </w:pPr>
          </w:p>
        </w:tc>
      </w:tr>
      <w:tr w:rsidR="00013F8C" w:rsidRPr="00D65871" w14:paraId="68DC7656" w14:textId="3DDA85E9" w:rsidTr="00A11B66">
        <w:tc>
          <w:tcPr>
            <w:tcW w:w="6033" w:type="dxa"/>
            <w:tcBorders>
              <w:top w:val="nil"/>
              <w:left w:val="nil"/>
              <w:bottom w:val="nil"/>
              <w:right w:val="nil"/>
            </w:tcBorders>
            <w:shd w:val="clear" w:color="auto" w:fill="auto"/>
          </w:tcPr>
          <w:p w14:paraId="34C9AF98" w14:textId="77777777" w:rsidR="00013F8C" w:rsidRPr="00D65871" w:rsidRDefault="00013F8C" w:rsidP="005204EF">
            <w:pPr>
              <w:pStyle w:val="KeinLeerraum"/>
              <w:rPr>
                <w:rFonts w:cs="Arial"/>
              </w:rPr>
            </w:pPr>
            <w:r w:rsidRPr="00D65871">
              <w:rPr>
                <w:rFonts w:cs="Arial"/>
              </w:rPr>
              <w:t>{%tr for GEBUEHR in GEBUEHREN %}</w:t>
            </w:r>
          </w:p>
        </w:tc>
        <w:tc>
          <w:tcPr>
            <w:tcW w:w="671" w:type="dxa"/>
            <w:tcBorders>
              <w:top w:val="nil"/>
              <w:left w:val="nil"/>
              <w:bottom w:val="nil"/>
              <w:right w:val="nil"/>
            </w:tcBorders>
            <w:shd w:val="clear" w:color="auto" w:fill="auto"/>
          </w:tcPr>
          <w:p w14:paraId="386234F5" w14:textId="77777777" w:rsidR="00013F8C" w:rsidRPr="00D65871" w:rsidRDefault="00013F8C" w:rsidP="005204EF">
            <w:pPr>
              <w:pStyle w:val="KeinLeerraum"/>
              <w:rPr>
                <w:rFonts w:cs="Arial"/>
              </w:rPr>
            </w:pPr>
          </w:p>
        </w:tc>
        <w:tc>
          <w:tcPr>
            <w:tcW w:w="1171" w:type="dxa"/>
            <w:tcBorders>
              <w:top w:val="nil"/>
              <w:left w:val="nil"/>
              <w:bottom w:val="nil"/>
              <w:right w:val="nil"/>
            </w:tcBorders>
            <w:shd w:val="clear" w:color="auto" w:fill="auto"/>
          </w:tcPr>
          <w:p w14:paraId="2A967392" w14:textId="77777777" w:rsidR="00013F8C" w:rsidRPr="00D65871" w:rsidRDefault="00013F8C" w:rsidP="005204EF">
            <w:pPr>
              <w:pStyle w:val="KeinLeerraum"/>
              <w:jc w:val="right"/>
              <w:rPr>
                <w:rFonts w:cs="Arial"/>
              </w:rPr>
            </w:pPr>
          </w:p>
        </w:tc>
        <w:tc>
          <w:tcPr>
            <w:tcW w:w="1337" w:type="dxa"/>
            <w:tcBorders>
              <w:top w:val="nil"/>
              <w:left w:val="nil"/>
              <w:bottom w:val="nil"/>
              <w:right w:val="nil"/>
            </w:tcBorders>
            <w:shd w:val="clear" w:color="auto" w:fill="auto"/>
          </w:tcPr>
          <w:p w14:paraId="03500C92" w14:textId="77777777" w:rsidR="00013F8C" w:rsidRPr="00D65871" w:rsidRDefault="00013F8C" w:rsidP="005204EF">
            <w:pPr>
              <w:pStyle w:val="KeinLeerraum"/>
              <w:jc w:val="right"/>
              <w:rPr>
                <w:rFonts w:cs="Arial"/>
              </w:rPr>
            </w:pPr>
          </w:p>
        </w:tc>
      </w:tr>
      <w:tr w:rsidR="00013F8C" w:rsidRPr="00D65871" w14:paraId="3C7D2F83" w14:textId="744155E5" w:rsidTr="00A11B66">
        <w:tc>
          <w:tcPr>
            <w:tcW w:w="6033" w:type="dxa"/>
            <w:tcBorders>
              <w:top w:val="nil"/>
              <w:left w:val="nil"/>
              <w:bottom w:val="nil"/>
              <w:right w:val="nil"/>
            </w:tcBorders>
            <w:shd w:val="clear" w:color="auto" w:fill="auto"/>
          </w:tcPr>
          <w:p w14:paraId="6CB4BA53" w14:textId="77777777" w:rsidR="00013F8C" w:rsidRPr="00D65871" w:rsidRDefault="00013F8C" w:rsidP="005204EF">
            <w:pPr>
              <w:pStyle w:val="KeinLeerraum"/>
              <w:rPr>
                <w:rFonts w:cs="Arial"/>
              </w:rPr>
            </w:pPr>
            <w:r w:rsidRPr="00D65871">
              <w:rPr>
                <w:rFonts w:cs="Arial"/>
              </w:rPr>
              <w:t>{{GEBUEHR.POSITION}}</w:t>
            </w:r>
          </w:p>
        </w:tc>
        <w:tc>
          <w:tcPr>
            <w:tcW w:w="671" w:type="dxa"/>
            <w:tcBorders>
              <w:top w:val="nil"/>
              <w:left w:val="nil"/>
              <w:bottom w:val="nil"/>
              <w:right w:val="nil"/>
            </w:tcBorders>
            <w:shd w:val="clear" w:color="auto" w:fill="auto"/>
          </w:tcPr>
          <w:p w14:paraId="6C5CF05F" w14:textId="77777777" w:rsidR="00013F8C" w:rsidRPr="00D65871" w:rsidRDefault="00013F8C" w:rsidP="005204EF">
            <w:pPr>
              <w:pStyle w:val="KeinLeerraum"/>
              <w:rPr>
                <w:rFonts w:cs="Arial"/>
              </w:rPr>
            </w:pPr>
            <w:r w:rsidRPr="00D65871">
              <w:rPr>
                <w:rFonts w:cs="Arial"/>
              </w:rPr>
              <w:t>CHF</w:t>
            </w:r>
          </w:p>
        </w:tc>
        <w:tc>
          <w:tcPr>
            <w:tcW w:w="1171" w:type="dxa"/>
            <w:tcBorders>
              <w:top w:val="nil"/>
              <w:left w:val="nil"/>
              <w:bottom w:val="nil"/>
              <w:right w:val="nil"/>
            </w:tcBorders>
            <w:shd w:val="clear" w:color="auto" w:fill="auto"/>
          </w:tcPr>
          <w:p w14:paraId="447E4DD8" w14:textId="77777777" w:rsidR="00013F8C" w:rsidRPr="00D65871" w:rsidRDefault="00013F8C" w:rsidP="005204EF">
            <w:pPr>
              <w:pStyle w:val="KeinLeerraum"/>
              <w:jc w:val="right"/>
              <w:rPr>
                <w:rFonts w:cs="Arial"/>
              </w:rPr>
            </w:pPr>
            <w:r w:rsidRPr="00D65871">
              <w:rPr>
                <w:rFonts w:cs="Arial"/>
              </w:rPr>
              <w:t>{{GEBUEHR.BETRAG}}</w:t>
            </w:r>
          </w:p>
        </w:tc>
        <w:tc>
          <w:tcPr>
            <w:tcW w:w="1337" w:type="dxa"/>
            <w:tcBorders>
              <w:top w:val="nil"/>
              <w:left w:val="nil"/>
              <w:bottom w:val="nil"/>
              <w:right w:val="nil"/>
            </w:tcBorders>
            <w:shd w:val="clear" w:color="auto" w:fill="auto"/>
          </w:tcPr>
          <w:p w14:paraId="09891853" w14:textId="77777777" w:rsidR="00013F8C" w:rsidRPr="00D65871" w:rsidRDefault="00013F8C" w:rsidP="005204EF">
            <w:pPr>
              <w:pStyle w:val="KeinLeerraum"/>
              <w:jc w:val="right"/>
              <w:rPr>
                <w:rFonts w:cs="Arial"/>
              </w:rPr>
            </w:pPr>
          </w:p>
        </w:tc>
      </w:tr>
      <w:tr w:rsidR="00013F8C" w:rsidRPr="00D65871" w14:paraId="7BAC2856" w14:textId="6D02830C" w:rsidTr="00A11B66">
        <w:tc>
          <w:tcPr>
            <w:tcW w:w="6033" w:type="dxa"/>
            <w:tcBorders>
              <w:top w:val="nil"/>
              <w:left w:val="nil"/>
              <w:bottom w:val="nil"/>
              <w:right w:val="nil"/>
            </w:tcBorders>
            <w:shd w:val="clear" w:color="auto" w:fill="auto"/>
          </w:tcPr>
          <w:p w14:paraId="2994787A" w14:textId="77777777" w:rsidR="00013F8C" w:rsidRPr="00D65871" w:rsidRDefault="00013F8C" w:rsidP="005204EF">
            <w:pPr>
              <w:pStyle w:val="KeinLeerraum"/>
              <w:rPr>
                <w:rFonts w:cs="Arial"/>
              </w:rPr>
            </w:pPr>
            <w:r w:rsidRPr="00D65871">
              <w:rPr>
                <w:rFonts w:cs="Arial"/>
              </w:rPr>
              <w:t>{%tr endfor %}</w:t>
            </w:r>
          </w:p>
        </w:tc>
        <w:tc>
          <w:tcPr>
            <w:tcW w:w="671" w:type="dxa"/>
            <w:tcBorders>
              <w:top w:val="nil"/>
              <w:left w:val="nil"/>
              <w:bottom w:val="single" w:sz="4" w:space="0" w:color="auto"/>
              <w:right w:val="nil"/>
            </w:tcBorders>
            <w:shd w:val="clear" w:color="auto" w:fill="auto"/>
          </w:tcPr>
          <w:p w14:paraId="3FDEA987" w14:textId="77777777" w:rsidR="00013F8C" w:rsidRPr="00D65871" w:rsidRDefault="00013F8C" w:rsidP="005204EF">
            <w:pPr>
              <w:pStyle w:val="KeinLeerraum"/>
              <w:rPr>
                <w:rFonts w:cs="Arial"/>
              </w:rPr>
            </w:pPr>
          </w:p>
        </w:tc>
        <w:tc>
          <w:tcPr>
            <w:tcW w:w="1171" w:type="dxa"/>
            <w:tcBorders>
              <w:top w:val="nil"/>
              <w:left w:val="nil"/>
              <w:bottom w:val="single" w:sz="4" w:space="0" w:color="auto"/>
              <w:right w:val="nil"/>
            </w:tcBorders>
            <w:shd w:val="clear" w:color="auto" w:fill="auto"/>
          </w:tcPr>
          <w:p w14:paraId="5C1A6546" w14:textId="77777777" w:rsidR="00013F8C" w:rsidRPr="00D65871" w:rsidRDefault="00013F8C" w:rsidP="005204EF">
            <w:pPr>
              <w:pStyle w:val="KeinLeerraum"/>
              <w:rPr>
                <w:rFonts w:cs="Arial"/>
              </w:rPr>
            </w:pPr>
          </w:p>
        </w:tc>
        <w:tc>
          <w:tcPr>
            <w:tcW w:w="1337" w:type="dxa"/>
            <w:tcBorders>
              <w:top w:val="nil"/>
              <w:left w:val="nil"/>
              <w:bottom w:val="single" w:sz="4" w:space="0" w:color="auto"/>
              <w:right w:val="nil"/>
            </w:tcBorders>
            <w:shd w:val="clear" w:color="auto" w:fill="auto"/>
          </w:tcPr>
          <w:p w14:paraId="146A61B1" w14:textId="77777777" w:rsidR="00013F8C" w:rsidRPr="00D65871" w:rsidRDefault="00013F8C" w:rsidP="005204EF">
            <w:pPr>
              <w:pStyle w:val="KeinLeerraum"/>
              <w:rPr>
                <w:rFonts w:cs="Arial"/>
              </w:rPr>
            </w:pPr>
          </w:p>
        </w:tc>
      </w:tr>
      <w:tr w:rsidR="00013F8C" w:rsidRPr="00D65871" w14:paraId="63AFB7BD" w14:textId="33D2AC20" w:rsidTr="00A11B66">
        <w:tc>
          <w:tcPr>
            <w:tcW w:w="6033" w:type="dxa"/>
            <w:tcBorders>
              <w:top w:val="nil"/>
              <w:left w:val="nil"/>
              <w:bottom w:val="nil"/>
              <w:right w:val="nil"/>
            </w:tcBorders>
            <w:shd w:val="clear" w:color="auto" w:fill="auto"/>
          </w:tcPr>
          <w:p w14:paraId="16945964" w14:textId="77777777" w:rsidR="00013F8C" w:rsidRPr="00D65871" w:rsidRDefault="00013F8C" w:rsidP="005204EF">
            <w:pPr>
              <w:pStyle w:val="BetreffTitel"/>
              <w:rPr>
                <w:rFonts w:cs="Arial"/>
              </w:rPr>
            </w:pPr>
            <w:r w:rsidRPr="00D65871">
              <w:rPr>
                <w:rFonts w:cs="Arial"/>
              </w:rPr>
              <w:t>Total</w:t>
            </w:r>
          </w:p>
        </w:tc>
        <w:tc>
          <w:tcPr>
            <w:tcW w:w="671" w:type="dxa"/>
            <w:tcBorders>
              <w:top w:val="single" w:sz="4" w:space="0" w:color="auto"/>
              <w:left w:val="nil"/>
              <w:bottom w:val="double" w:sz="4" w:space="0" w:color="auto"/>
              <w:right w:val="nil"/>
            </w:tcBorders>
            <w:shd w:val="clear" w:color="auto" w:fill="auto"/>
          </w:tcPr>
          <w:p w14:paraId="54360567" w14:textId="77777777" w:rsidR="00013F8C" w:rsidRPr="00D65871" w:rsidRDefault="00013F8C" w:rsidP="005204EF">
            <w:pPr>
              <w:pStyle w:val="BetreffTitel"/>
              <w:rPr>
                <w:rFonts w:cs="Arial"/>
              </w:rPr>
            </w:pPr>
            <w:r w:rsidRPr="00D65871">
              <w:rPr>
                <w:rFonts w:cs="Arial"/>
              </w:rPr>
              <w:t>CHF</w:t>
            </w:r>
          </w:p>
        </w:tc>
        <w:tc>
          <w:tcPr>
            <w:tcW w:w="1171" w:type="dxa"/>
            <w:tcBorders>
              <w:top w:val="single" w:sz="4" w:space="0" w:color="auto"/>
              <w:left w:val="nil"/>
              <w:bottom w:val="double" w:sz="4" w:space="0" w:color="auto"/>
              <w:right w:val="nil"/>
            </w:tcBorders>
            <w:shd w:val="clear" w:color="auto" w:fill="auto"/>
          </w:tcPr>
          <w:p w14:paraId="377A2379" w14:textId="77777777" w:rsidR="00013F8C" w:rsidRPr="00D65871" w:rsidRDefault="00013F8C" w:rsidP="005204EF">
            <w:pPr>
              <w:pStyle w:val="Ausrichtungrechtsfett"/>
              <w:rPr>
                <w:rFonts w:cs="Arial"/>
              </w:rPr>
            </w:pPr>
            <w:r w:rsidRPr="00D65871">
              <w:rPr>
                <w:rFonts w:cs="Arial"/>
              </w:rPr>
              <w:t>{{GEBUEHREN_TOTAL}}</w:t>
            </w:r>
            <w:r w:rsidRPr="00D65871">
              <w:rPr>
                <w:rFonts w:cs="Arial"/>
                <w:highlight w:val="green"/>
              </w:rPr>
              <w:t xml:space="preserve"> </w:t>
            </w:r>
          </w:p>
        </w:tc>
        <w:tc>
          <w:tcPr>
            <w:tcW w:w="1337" w:type="dxa"/>
            <w:tcBorders>
              <w:top w:val="single" w:sz="4" w:space="0" w:color="auto"/>
              <w:left w:val="nil"/>
              <w:bottom w:val="double" w:sz="4" w:space="0" w:color="auto"/>
              <w:right w:val="nil"/>
            </w:tcBorders>
          </w:tcPr>
          <w:p w14:paraId="34221F71" w14:textId="77777777" w:rsidR="00013F8C" w:rsidRPr="00D65871" w:rsidRDefault="00013F8C" w:rsidP="005204EF">
            <w:pPr>
              <w:pStyle w:val="Ausrichtungrechtsfett"/>
              <w:rPr>
                <w:rFonts w:cs="Arial"/>
              </w:rPr>
            </w:pPr>
          </w:p>
        </w:tc>
      </w:tr>
    </w:tbl>
    <w:p w14:paraId="6728C53E" w14:textId="77777777" w:rsidR="005204EF" w:rsidRPr="00D65871" w:rsidRDefault="005204EF" w:rsidP="005204EF">
      <w:pPr>
        <w:pStyle w:val="Standardeinzug"/>
        <w:rPr>
          <w:rFonts w:cs="Arial"/>
        </w:rPr>
      </w:pPr>
      <w:r w:rsidRPr="00D65871">
        <w:rPr>
          <w:rFonts w:cs="Arial"/>
        </w:rPr>
        <w:t xml:space="preserve">Die Rechnung folgt mit separater Post. Vorbehalten bleibt die Rechnungsstellung der Gemeinde </w:t>
      </w:r>
      <w:r w:rsidRPr="00D65871">
        <w:rPr>
          <w:rStyle w:val="berschrift2Zchn"/>
          <w:rFonts w:eastAsia="Arial" w:cs="Arial"/>
          <w:bCs w:val="0"/>
          <w:szCs w:val="22"/>
        </w:rPr>
        <w:t xml:space="preserve">{{GEMEINDE}} </w:t>
      </w:r>
      <w:r w:rsidRPr="00D65871">
        <w:rPr>
          <w:rFonts w:cs="Arial"/>
        </w:rPr>
        <w:t>für Baukontrollen.</w:t>
      </w:r>
    </w:p>
    <w:p w14:paraId="2223D7D5" w14:textId="77777777" w:rsidR="005204EF" w:rsidRPr="00D65871" w:rsidRDefault="005204EF" w:rsidP="005204EF">
      <w:pPr>
        <w:pStyle w:val="berschrift2"/>
        <w:rPr>
          <w:rFonts w:eastAsia="Arial" w:cs="Arial"/>
          <w:b/>
          <w:szCs w:val="22"/>
        </w:rPr>
      </w:pPr>
      <w:r w:rsidRPr="00D65871">
        <w:rPr>
          <w:rFonts w:cs="Arial"/>
          <w:b/>
          <w:szCs w:val="22"/>
        </w:rPr>
        <w:t>Rechtsverwahrung</w:t>
      </w:r>
    </w:p>
    <w:p w14:paraId="26514FFC" w14:textId="1C9D7828" w:rsidR="009962AE" w:rsidRPr="00D65871" w:rsidRDefault="009962AE" w:rsidP="005204EF">
      <w:pPr>
        <w:pStyle w:val="Standardeinzug"/>
        <w:rPr>
          <w:rFonts w:cs="Arial"/>
        </w:rPr>
      </w:pPr>
      <w:r w:rsidRPr="00D65871">
        <w:rPr>
          <w:rFonts w:cs="Arial"/>
        </w:rPr>
        <w:t xml:space="preserve">Die </w:t>
      </w:r>
      <w:r w:rsidR="00A11B66" w:rsidRPr="00D65871">
        <w:rPr>
          <w:rFonts w:cs="Arial"/>
        </w:rPr>
        <w:t>eingangs erwähnten</w:t>
      </w:r>
      <w:r w:rsidRPr="00D65871">
        <w:rPr>
          <w:rFonts w:cs="Arial"/>
        </w:rPr>
        <w:t xml:space="preserve"> Rechtsverwahrungen und, soweit sie zivilrechtliche Ansprüche betreffen, Einsprachen, werden als Rechtsverwahrung angemerkt.</w:t>
      </w:r>
    </w:p>
    <w:p w14:paraId="03459562" w14:textId="77777777" w:rsidR="005204EF" w:rsidRPr="00D65871" w:rsidRDefault="005204EF" w:rsidP="005204EF">
      <w:pPr>
        <w:pStyle w:val="berschrift2"/>
        <w:rPr>
          <w:rFonts w:eastAsia="Arial" w:cs="Arial"/>
          <w:b/>
          <w:szCs w:val="22"/>
        </w:rPr>
      </w:pPr>
      <w:r w:rsidRPr="00D65871">
        <w:rPr>
          <w:rFonts w:cs="Arial"/>
          <w:b/>
          <w:szCs w:val="22"/>
        </w:rPr>
        <w:t>Lastenausgleichsansprüche</w:t>
      </w:r>
    </w:p>
    <w:p w14:paraId="1F8079AA" w14:textId="3E798304" w:rsidR="005204EF" w:rsidRPr="00D65871" w:rsidRDefault="005204EF" w:rsidP="005204EF">
      <w:pPr>
        <w:pStyle w:val="Standardeinzug"/>
        <w:rPr>
          <w:rFonts w:cs="Arial"/>
        </w:rPr>
      </w:pPr>
      <w:r w:rsidRPr="00D65871">
        <w:rPr>
          <w:rFonts w:cs="Arial"/>
        </w:rPr>
        <w:t xml:space="preserve">Die Baupolizeibehörde der Gemeinde {{GEMEINDE}} wird angewiesen, den </w:t>
      </w:r>
      <w:r w:rsidR="00A11B66" w:rsidRPr="00D65871">
        <w:rPr>
          <w:rFonts w:cs="Arial"/>
        </w:rPr>
        <w:t>eingangs erwähnten</w:t>
      </w:r>
      <w:r w:rsidR="0060457D" w:rsidRPr="00D65871">
        <w:rPr>
          <w:rFonts w:cs="Arial"/>
        </w:rPr>
        <w:t xml:space="preserve"> </w:t>
      </w:r>
      <w:r w:rsidR="0060457D" w:rsidRPr="00D65871">
        <w:rPr>
          <w:rFonts w:cs="Arial"/>
          <w:highlight w:val="yellow"/>
        </w:rPr>
        <w:t>Personen</w:t>
      </w:r>
      <w:r w:rsidR="0060457D" w:rsidRPr="00D65871">
        <w:rPr>
          <w:rFonts w:cs="Arial"/>
        </w:rPr>
        <w:t xml:space="preserve"> </w:t>
      </w:r>
      <w:r w:rsidR="0060457D" w:rsidRPr="00D65871">
        <w:rPr>
          <w:rFonts w:cs="Arial"/>
          <w:highlight w:val="yellow"/>
        </w:rPr>
        <w:t>und/oder Körperschaften</w:t>
      </w:r>
      <w:r w:rsidR="0060457D" w:rsidRPr="00D65871">
        <w:rPr>
          <w:rFonts w:cs="Arial"/>
        </w:rPr>
        <w:t xml:space="preserve"> welche </w:t>
      </w:r>
      <w:r w:rsidR="008D5C85" w:rsidRPr="00D65871">
        <w:rPr>
          <w:rFonts w:cs="Arial"/>
        </w:rPr>
        <w:t xml:space="preserve">eine Lastenausgleichsforderung </w:t>
      </w:r>
      <w:r w:rsidR="0060457D" w:rsidRPr="00D65871">
        <w:rPr>
          <w:rFonts w:cs="Arial"/>
        </w:rPr>
        <w:t xml:space="preserve">angemeldet haben, </w:t>
      </w:r>
      <w:r w:rsidRPr="00D65871">
        <w:rPr>
          <w:rFonts w:cs="Arial"/>
        </w:rPr>
        <w:t>den Baubeginn unter Hinweis auf die dreimonatige Klagefrist mitzuteilen</w:t>
      </w:r>
      <w:r w:rsidR="0060457D" w:rsidRPr="00D65871">
        <w:rPr>
          <w:rFonts w:cs="Arial"/>
        </w:rPr>
        <w:t>.</w:t>
      </w:r>
      <w:r w:rsidR="006D2600" w:rsidRPr="00D65871">
        <w:rPr>
          <w:rStyle w:val="Funotenzeichen"/>
          <w:rFonts w:cs="Arial"/>
        </w:rPr>
        <w:footnoteReference w:id="79"/>
      </w:r>
    </w:p>
    <w:p w14:paraId="605E5C1A" w14:textId="77777777" w:rsidR="0042154F" w:rsidRPr="00D65871" w:rsidRDefault="005204EF" w:rsidP="0042154F">
      <w:pPr>
        <w:pStyle w:val="berschrift2"/>
        <w:rPr>
          <w:rFonts w:cs="Arial"/>
          <w:b/>
          <w:szCs w:val="22"/>
          <w:lang w:eastAsia="de-DE"/>
        </w:rPr>
      </w:pPr>
      <w:r w:rsidRPr="00D65871">
        <w:rPr>
          <w:rFonts w:cs="Arial"/>
          <w:b/>
          <w:szCs w:val="22"/>
          <w:lang w:eastAsia="de-DE"/>
        </w:rPr>
        <w:t>E</w:t>
      </w:r>
      <w:r w:rsidR="0042154F" w:rsidRPr="00D65871">
        <w:rPr>
          <w:rFonts w:cs="Arial"/>
          <w:b/>
          <w:szCs w:val="22"/>
          <w:lang w:eastAsia="de-DE"/>
        </w:rPr>
        <w:t>röffnung</w:t>
      </w:r>
    </w:p>
    <w:p w14:paraId="1F003B2C" w14:textId="77777777" w:rsidR="000F519F" w:rsidRPr="00D65871" w:rsidRDefault="005204EF" w:rsidP="000F519F">
      <w:pPr>
        <w:pStyle w:val="berschrift3"/>
        <w:rPr>
          <w:rFonts w:cs="Arial"/>
          <w:lang w:eastAsia="de-DE"/>
        </w:rPr>
      </w:pPr>
      <w:r w:rsidRPr="00D65871">
        <w:rPr>
          <w:rFonts w:cs="Arial"/>
          <w:lang w:eastAsia="de-DE"/>
        </w:rPr>
        <w:t>Der Gesamtbauentscheid</w:t>
      </w:r>
      <w:r w:rsidR="000F519F" w:rsidRPr="00D65871">
        <w:rPr>
          <w:rFonts w:cs="Arial"/>
          <w:lang w:eastAsia="de-DE"/>
        </w:rPr>
        <w:t xml:space="preserve"> geht eingeschrieben an:</w:t>
      </w:r>
    </w:p>
    <w:p w14:paraId="66EADCC6" w14:textId="0467A2E2" w:rsidR="000F519F" w:rsidRPr="00D65871" w:rsidRDefault="00F24478" w:rsidP="005204EF">
      <w:pPr>
        <w:pStyle w:val="AufzhlungVerfgung"/>
        <w:rPr>
          <w:rFonts w:cs="Arial"/>
        </w:rPr>
      </w:pPr>
      <w:r w:rsidRPr="00D65871">
        <w:rPr>
          <w:rFonts w:cs="Arial"/>
        </w:rPr>
        <w:t xml:space="preserve">{{ALLE_GESUCHSTELLER_NAME_ADRESSE | multiline}} </w:t>
      </w:r>
      <w:r w:rsidR="000F519F" w:rsidRPr="00D65871">
        <w:rPr>
          <w:rFonts w:cs="Arial"/>
        </w:rPr>
        <w:t>(</w:t>
      </w:r>
      <w:r w:rsidR="005204EF" w:rsidRPr="00D65871">
        <w:rPr>
          <w:rFonts w:cs="Arial"/>
        </w:rPr>
        <w:t>inkl. abgestempelte</w:t>
      </w:r>
      <w:r w:rsidR="00CE6BD2" w:rsidRPr="00D65871">
        <w:rPr>
          <w:rFonts w:cs="Arial"/>
        </w:rPr>
        <w:t xml:space="preserve"> </w:t>
      </w:r>
      <w:r w:rsidR="005204EF" w:rsidRPr="00D65871">
        <w:rPr>
          <w:rFonts w:cs="Arial"/>
        </w:rPr>
        <w:t>Pläne; Kopie der Amts- und Fachberichte; Merkblätter sowie Selbstdeklaration 1 und 2</w:t>
      </w:r>
      <w:r w:rsidR="000F519F" w:rsidRPr="00D65871">
        <w:rPr>
          <w:rFonts w:cs="Arial"/>
        </w:rPr>
        <w:t>)</w:t>
      </w:r>
    </w:p>
    <w:p w14:paraId="72CEABCF" w14:textId="52795C14" w:rsidR="00607BC6" w:rsidRPr="00D65871" w:rsidRDefault="00607BC6" w:rsidP="005204EF">
      <w:pPr>
        <w:pStyle w:val="AufzhlungVerfgung"/>
        <w:rPr>
          <w:rFonts w:cs="Arial"/>
        </w:rPr>
      </w:pPr>
      <w:r w:rsidRPr="00D65871">
        <w:rPr>
          <w:rFonts w:cs="Arial"/>
          <w:color w:val="FF0000"/>
        </w:rPr>
        <w:t xml:space="preserve">Oder Vertreter </w:t>
      </w:r>
      <w:r w:rsidRPr="00D65871">
        <w:rPr>
          <w:rFonts w:cs="Arial"/>
        </w:rPr>
        <w:t>{{ALLE_VERTRETER_NAME_ADRESSE | multiline}}</w:t>
      </w:r>
    </w:p>
    <w:p w14:paraId="5B24974E" w14:textId="36CBAD3C" w:rsidR="000F519F" w:rsidRPr="00D65871" w:rsidRDefault="000F519F" w:rsidP="000F519F">
      <w:pPr>
        <w:pStyle w:val="AufzhlungVerfgung"/>
        <w:rPr>
          <w:rFonts w:cs="Arial"/>
          <w:lang w:eastAsia="de-DE"/>
        </w:rPr>
      </w:pPr>
      <w:r w:rsidRPr="00D65871">
        <w:rPr>
          <w:rFonts w:cs="Arial"/>
          <w:lang w:eastAsia="de-DE"/>
        </w:rPr>
        <w:t>{{GEMEINDE_NAME_ADRESSE}}</w:t>
      </w:r>
      <w:r w:rsidR="005204EF" w:rsidRPr="00D65871">
        <w:rPr>
          <w:rFonts w:cs="Arial"/>
          <w:lang w:eastAsia="de-DE"/>
        </w:rPr>
        <w:t xml:space="preserve"> </w:t>
      </w:r>
      <w:r w:rsidR="00607BC6" w:rsidRPr="00D65871">
        <w:rPr>
          <w:rFonts w:cs="Arial"/>
        </w:rPr>
        <w:t>(inkl. abgestempelte</w:t>
      </w:r>
      <w:r w:rsidR="005204EF" w:rsidRPr="00D65871">
        <w:rPr>
          <w:rFonts w:cs="Arial"/>
        </w:rPr>
        <w:t xml:space="preserve"> Pläne und Kopie der Amts- und Fachberichte)</w:t>
      </w:r>
    </w:p>
    <w:p w14:paraId="25CD8373" w14:textId="77777777" w:rsidR="005204EF" w:rsidRPr="00D65871" w:rsidRDefault="005204EF" w:rsidP="000F519F">
      <w:pPr>
        <w:pStyle w:val="AufzhlungVerfgung"/>
        <w:rPr>
          <w:rFonts w:cs="Arial"/>
          <w:lang w:eastAsia="de-DE"/>
        </w:rPr>
      </w:pPr>
      <w:r w:rsidRPr="00D65871">
        <w:rPr>
          <w:rFonts w:cs="Arial"/>
        </w:rPr>
        <w:fldChar w:fldCharType="begin">
          <w:ffData>
            <w:name w:val=""/>
            <w:enabled/>
            <w:calcOnExit w:val="0"/>
            <w:ddList>
              <w:listEntry w:val="Einsprechende"/>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p w14:paraId="58388CC5" w14:textId="77777777" w:rsidR="005854D3" w:rsidRPr="00D65871" w:rsidRDefault="005854D3" w:rsidP="000F519F">
      <w:pPr>
        <w:pStyle w:val="AufzhlungVerfgung"/>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WWF Regionalgruppe Bern, Bollwerk 35, 3011 Bern (inkl. </w:t>
      </w:r>
      <w:r w:rsidRPr="00D65871">
        <w:rPr>
          <w:rFonts w:cs="Arial"/>
          <w:color w:val="FF0000"/>
        </w:rPr>
        <w:t>Amtsbericht Naturschutz)</w:t>
      </w:r>
    </w:p>
    <w:p w14:paraId="0C7D520A" w14:textId="77777777" w:rsidR="005854D3" w:rsidRPr="00D65871" w:rsidRDefault="005854D3" w:rsidP="000F519F">
      <w:pPr>
        <w:pStyle w:val="AufzhlungVerfgung"/>
        <w:rPr>
          <w:rFonts w:cs="Arial"/>
          <w:lang w:eastAsia="de-DE"/>
        </w:rPr>
      </w:pPr>
      <w:r w:rsidRPr="00D65871">
        <w:rPr>
          <w:rFonts w:cs="Arial"/>
          <w:noProof/>
          <w:color w:val="FF0000"/>
          <w:highlight w:val="yellow"/>
        </w:rPr>
        <w:t xml:space="preserve">bei </w:t>
      </w:r>
      <w:r w:rsidRPr="00D65871">
        <w:rPr>
          <w:rFonts w:cs="Arial"/>
          <w:color w:val="FF0000"/>
          <w:highlight w:val="yellow"/>
        </w:rPr>
        <w:t>Art. 61 NSchG</w:t>
      </w:r>
      <w:r w:rsidRPr="00D65871">
        <w:rPr>
          <w:rFonts w:cs="Arial"/>
          <w:color w:val="FF0000"/>
        </w:rPr>
        <w:t xml:space="preserve"> </w:t>
      </w:r>
      <w:r w:rsidRPr="00D65871">
        <w:rPr>
          <w:rFonts w:cs="Arial"/>
          <w:noProof/>
          <w:color w:val="FF0000"/>
        </w:rPr>
        <w:t xml:space="preserve">Pro Natura Bern, Schwarzenburgstrasse 11, 3007 Bern (inkl. </w:t>
      </w:r>
      <w:r w:rsidRPr="00D65871">
        <w:rPr>
          <w:rFonts w:cs="Arial"/>
          <w:color w:val="FF0000"/>
        </w:rPr>
        <w:t>Amtsbericht Naturschutz)</w:t>
      </w:r>
    </w:p>
    <w:p w14:paraId="3EC0EF66" w14:textId="2AEA21C6" w:rsidR="005854D3" w:rsidRPr="00D65871" w:rsidRDefault="00607BC6" w:rsidP="000F519F">
      <w:pPr>
        <w:pStyle w:val="AufzhlungVerfgung"/>
        <w:rPr>
          <w:rFonts w:cs="Arial"/>
          <w:lang w:eastAsia="de-DE"/>
        </w:rPr>
      </w:pPr>
      <w:r w:rsidRPr="00D65871">
        <w:rPr>
          <w:rFonts w:cs="Arial"/>
          <w:color w:val="FF0000"/>
          <w:highlight w:val="yellow"/>
        </w:rPr>
        <w:t>bei Waldrodung/Eingriffe in Ufervegetation/Moorlandschaften</w:t>
      </w:r>
      <w:r w:rsidR="005854D3" w:rsidRPr="00D65871">
        <w:rPr>
          <w:rFonts w:cs="Arial"/>
          <w:color w:val="FF0000"/>
        </w:rPr>
        <w:t xml:space="preserve"> BAFU, Abteilung Wald, 3003 Bern </w:t>
      </w:r>
      <w:r w:rsidR="005854D3" w:rsidRPr="00D65871">
        <w:rPr>
          <w:rFonts w:cs="Arial"/>
          <w:noProof/>
          <w:color w:val="FF0000"/>
        </w:rPr>
        <w:t xml:space="preserve">(inkl. </w:t>
      </w:r>
      <w:r w:rsidR="005854D3" w:rsidRPr="00D65871">
        <w:rPr>
          <w:rFonts w:cs="Arial"/>
          <w:color w:val="FF0000"/>
        </w:rPr>
        <w:t xml:space="preserve">Amtsbericht Wald) </w:t>
      </w:r>
    </w:p>
    <w:p w14:paraId="0AACE484" w14:textId="4EAC6635" w:rsidR="000F519F" w:rsidRPr="00D65871" w:rsidRDefault="005854D3" w:rsidP="000F519F">
      <w:pPr>
        <w:pStyle w:val="berschrift3"/>
        <w:rPr>
          <w:rFonts w:cs="Arial"/>
          <w:lang w:eastAsia="de-DE"/>
        </w:rPr>
      </w:pPr>
      <w:r w:rsidRPr="00D65871">
        <w:rPr>
          <w:rFonts w:cs="Arial"/>
        </w:rPr>
        <w:t>Der Gesamtbauentscheid</w:t>
      </w:r>
      <w:r w:rsidR="000F519F" w:rsidRPr="00D65871">
        <w:rPr>
          <w:rFonts w:cs="Arial"/>
          <w:lang w:eastAsia="de-DE"/>
        </w:rPr>
        <w:t xml:space="preserve"> geht mit </w:t>
      </w:r>
      <w:r w:rsidRPr="00D65871">
        <w:rPr>
          <w:rFonts w:cs="Arial"/>
          <w:lang w:eastAsia="de-DE"/>
        </w:rPr>
        <w:t>B-</w:t>
      </w:r>
      <w:r w:rsidR="000F519F" w:rsidRPr="00D65871">
        <w:rPr>
          <w:rFonts w:cs="Arial"/>
          <w:lang w:eastAsia="de-DE"/>
        </w:rPr>
        <w:t>Post</w:t>
      </w:r>
      <w:r w:rsidR="00607BC6" w:rsidRPr="00D65871">
        <w:rPr>
          <w:rFonts w:cs="Arial"/>
          <w:lang w:eastAsia="de-DE"/>
        </w:rPr>
        <w:t xml:space="preserve"> bzw. per E-Mail an: </w:t>
      </w:r>
      <w:r w:rsidR="000F519F" w:rsidRPr="00D65871">
        <w:rPr>
          <w:rFonts w:cs="Arial"/>
          <w:lang w:eastAsia="de-DE"/>
        </w:rPr>
        <w:t xml:space="preserve"> </w:t>
      </w:r>
    </w:p>
    <w:p w14:paraId="25C741DE" w14:textId="77777777" w:rsidR="005854D3" w:rsidRPr="00D65871" w:rsidRDefault="005854D3" w:rsidP="005854D3">
      <w:pPr>
        <w:pStyle w:val="AufzhlungVerfgung"/>
        <w:rPr>
          <w:rFonts w:cs="Arial"/>
        </w:rPr>
      </w:pPr>
      <w:r w:rsidRPr="00D65871">
        <w:rPr>
          <w:rFonts w:cs="Arial"/>
        </w:rPr>
        <w:t>{{</w:t>
      </w:r>
      <w:r w:rsidR="00F24478" w:rsidRPr="00D65871">
        <w:rPr>
          <w:rFonts w:cs="Arial"/>
        </w:rPr>
        <w:t>ALLE_</w:t>
      </w:r>
      <w:r w:rsidRPr="00D65871">
        <w:rPr>
          <w:rFonts w:cs="Arial"/>
        </w:rPr>
        <w:t>PROJEKTVERFASSER_NAME_ADRESSE</w:t>
      </w:r>
      <w:r w:rsidR="00F24478" w:rsidRPr="00D65871">
        <w:rPr>
          <w:rFonts w:cs="Arial"/>
        </w:rPr>
        <w:t xml:space="preserve"> | multiline</w:t>
      </w:r>
      <w:r w:rsidRPr="00D65871">
        <w:rPr>
          <w:rFonts w:cs="Arial"/>
        </w:rPr>
        <w:t>}}</w:t>
      </w:r>
    </w:p>
    <w:p w14:paraId="6836B80A" w14:textId="77777777" w:rsidR="005854D3" w:rsidRPr="00D65871" w:rsidRDefault="005854D3" w:rsidP="005854D3">
      <w:pPr>
        <w:pStyle w:val="AufzhlungVerfgung"/>
        <w:rPr>
          <w:rFonts w:cs="Arial"/>
        </w:rPr>
      </w:pPr>
      <w:r w:rsidRPr="00D65871">
        <w:rPr>
          <w:rFonts w:cs="Arial"/>
        </w:rPr>
        <w:fldChar w:fldCharType="begin">
          <w:ffData>
            <w:name w:val=""/>
            <w:enabled/>
            <w:calcOnExit w:val="0"/>
            <w:ddList>
              <w:listEntry w:val="Rechtsverwahrende/r"/>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p w14:paraId="163F4209" w14:textId="372071C4" w:rsidR="005854D3" w:rsidRPr="00D65871" w:rsidRDefault="005854D3" w:rsidP="005854D3">
      <w:pPr>
        <w:pStyle w:val="AufzhlungVerfgung"/>
        <w:rPr>
          <w:rFonts w:cs="Arial"/>
        </w:rPr>
      </w:pPr>
      <w:r w:rsidRPr="00D65871">
        <w:rPr>
          <w:rFonts w:cs="Arial"/>
        </w:rPr>
        <w:fldChar w:fldCharType="begin">
          <w:ffData>
            <w:name w:val=""/>
            <w:enabled/>
            <w:calcOnExit w:val="0"/>
            <w:ddList>
              <w:listEntry w:val="Steller von Lastenausgleichsforderungen"/>
            </w:ddList>
          </w:ffData>
        </w:fldChar>
      </w:r>
      <w:r w:rsidRPr="00D65871">
        <w:rPr>
          <w:rFonts w:cs="Arial"/>
        </w:rPr>
        <w:instrText xml:space="preserve"> FORMDROPDOWN </w:instrText>
      </w:r>
      <w:r w:rsidR="00BC705E">
        <w:rPr>
          <w:rFonts w:cs="Arial"/>
        </w:rPr>
      </w:r>
      <w:r w:rsidR="00BC705E">
        <w:rPr>
          <w:rFonts w:cs="Arial"/>
        </w:rPr>
        <w:fldChar w:fldCharType="separate"/>
      </w:r>
      <w:r w:rsidRPr="00D65871">
        <w:rPr>
          <w:rFonts w:cs="Arial"/>
        </w:rPr>
        <w:fldChar w:fldCharType="end"/>
      </w:r>
    </w:p>
    <w:p w14:paraId="72B941D8" w14:textId="67569E5F" w:rsidR="00471728" w:rsidRPr="00D65871" w:rsidRDefault="00471728" w:rsidP="005854D3">
      <w:pPr>
        <w:pStyle w:val="AufzhlungVerfgung"/>
        <w:rPr>
          <w:rFonts w:cs="Arial"/>
          <w:color w:val="FF0000"/>
        </w:rPr>
      </w:pPr>
      <w:r w:rsidRPr="00D65871">
        <w:rPr>
          <w:rFonts w:cs="Arial"/>
          <w:color w:val="FF0000"/>
          <w:highlight w:val="yellow"/>
        </w:rPr>
        <w:t>Bei Zustimmung nach Eisenbahngesetz:</w:t>
      </w:r>
      <w:r w:rsidRPr="00D65871">
        <w:rPr>
          <w:rFonts w:cs="Arial"/>
          <w:color w:val="FF0000"/>
        </w:rPr>
        <w:t xml:space="preserve"> BAV, Abteilung Infrastruktur, 3003 Bern (per Mail)</w:t>
      </w:r>
    </w:p>
    <w:p w14:paraId="334D4E1B" w14:textId="77777777" w:rsidR="005854D3" w:rsidRPr="00D65871" w:rsidRDefault="005854D3" w:rsidP="005854D3">
      <w:pPr>
        <w:pStyle w:val="AufzhlungVerfgung"/>
        <w:rPr>
          <w:rFonts w:cs="Arial"/>
          <w:color w:val="FF0000"/>
          <w:highlight w:val="yellow"/>
        </w:rPr>
      </w:pPr>
      <w:r w:rsidRPr="00D65871">
        <w:rPr>
          <w:rFonts w:cs="Arial"/>
          <w:color w:val="FF0000"/>
          <w:highlight w:val="yellow"/>
        </w:rPr>
        <w:t xml:space="preserve">bei Grundbucheintrag </w:t>
      </w:r>
      <w:r w:rsidRPr="00D65871">
        <w:rPr>
          <w:rFonts w:cs="Arial"/>
          <w:color w:val="FF0000"/>
        </w:rPr>
        <w:t>{{GRUNDEIGENTUEMER_NAME_ADRESSE}}</w:t>
      </w:r>
    </w:p>
    <w:p w14:paraId="7F4158F4" w14:textId="0E7160D4" w:rsidR="005854D3" w:rsidRPr="00D65871" w:rsidRDefault="005854D3" w:rsidP="00471728">
      <w:pPr>
        <w:pStyle w:val="AufzhlungVerfgung"/>
        <w:rPr>
          <w:rFonts w:cs="Arial"/>
          <w:color w:val="FF0000"/>
        </w:rPr>
      </w:pPr>
      <w:r w:rsidRPr="00D65871">
        <w:rPr>
          <w:rStyle w:val="berschrift2Zchn"/>
          <w:rFonts w:eastAsia="Arial" w:cs="Arial"/>
          <w:bCs w:val="0"/>
          <w:color w:val="FF0000"/>
          <w:szCs w:val="22"/>
        </w:rPr>
        <w:t xml:space="preserve">Grundbuchamt </w:t>
      </w:r>
      <w:r w:rsidRPr="00D65871">
        <w:rPr>
          <w:rFonts w:cs="Arial"/>
          <w:color w:val="FF0000"/>
        </w:rPr>
        <w:fldChar w:fldCharType="begin">
          <w:ffData>
            <w:name w:val=""/>
            <w:enabled/>
            <w:calcOnExit w:val="0"/>
            <w:ddList>
              <w:listEntry w:val="Name, Adresse"/>
            </w:ddList>
          </w:ffData>
        </w:fldChar>
      </w:r>
      <w:r w:rsidRPr="00D65871">
        <w:rPr>
          <w:rFonts w:cs="Arial"/>
          <w:color w:val="FF0000"/>
        </w:rPr>
        <w:instrText xml:space="preserve"> FORMDROPDOWN </w:instrText>
      </w:r>
      <w:r w:rsidR="00BC705E">
        <w:rPr>
          <w:rFonts w:cs="Arial"/>
          <w:color w:val="FF0000"/>
        </w:rPr>
      </w:r>
      <w:r w:rsidR="00BC705E">
        <w:rPr>
          <w:rFonts w:cs="Arial"/>
          <w:color w:val="FF0000"/>
        </w:rPr>
        <w:fldChar w:fldCharType="separate"/>
      </w:r>
      <w:r w:rsidRPr="00D65871">
        <w:rPr>
          <w:rFonts w:cs="Arial"/>
          <w:color w:val="FF0000"/>
        </w:rPr>
        <w:fldChar w:fldCharType="end"/>
      </w:r>
    </w:p>
    <w:p w14:paraId="2E9C5246" w14:textId="60297FE1" w:rsidR="00471728" w:rsidRPr="00D65871" w:rsidRDefault="00471728" w:rsidP="00471728">
      <w:pPr>
        <w:pStyle w:val="AufzhlungVerfgung"/>
        <w:rPr>
          <w:rStyle w:val="berschrift2Zchn"/>
          <w:rFonts w:eastAsia="Arial" w:cs="Arial"/>
          <w:bCs w:val="0"/>
          <w:color w:val="FF0000"/>
          <w:szCs w:val="22"/>
        </w:rPr>
      </w:pPr>
      <w:r w:rsidRPr="00D65871">
        <w:rPr>
          <w:rFonts w:cs="Arial"/>
          <w:color w:val="FF0000"/>
        </w:rPr>
        <w:t>Nachführungsgeometer Name, Adresse (inkl. Kopie des Situationsplanes) (per Mail)</w:t>
      </w:r>
    </w:p>
    <w:p w14:paraId="554CA5A2" w14:textId="4879B608" w:rsidR="000E3F0B" w:rsidRPr="00D65871" w:rsidRDefault="000E3F0B" w:rsidP="000E3F0B">
      <w:pPr>
        <w:pStyle w:val="berschrift3"/>
        <w:rPr>
          <w:rFonts w:cs="Arial"/>
          <w:lang w:eastAsia="de-DE"/>
        </w:rPr>
      </w:pPr>
      <w:r w:rsidRPr="00D65871">
        <w:rPr>
          <w:rFonts w:cs="Arial"/>
        </w:rPr>
        <w:t>Der Gesamtbauentscheid</w:t>
      </w:r>
      <w:r w:rsidRPr="00D65871">
        <w:rPr>
          <w:rFonts w:cs="Arial"/>
          <w:lang w:eastAsia="de-DE"/>
        </w:rPr>
        <w:t xml:space="preserve"> wird elektronisch via eBau eröffnet:</w:t>
      </w:r>
    </w:p>
    <w:p w14:paraId="51CEA747" w14:textId="77777777" w:rsidR="002C6641" w:rsidRPr="00D65871" w:rsidRDefault="002C6641" w:rsidP="002C6641">
      <w:pPr>
        <w:pStyle w:val="AufzhlungVerfgung"/>
        <w:rPr>
          <w:rFonts w:cs="Arial"/>
        </w:rPr>
      </w:pPr>
      <w:r w:rsidRPr="00D65871">
        <w:rPr>
          <w:rFonts w:cs="Arial"/>
        </w:rPr>
        <w:t>{% for fachstelle in ZIRKULATION_ALLE %}</w:t>
      </w:r>
    </w:p>
    <w:p w14:paraId="09C6E5F1" w14:textId="11706F66" w:rsidR="002C6641" w:rsidRPr="00D65871" w:rsidRDefault="002C6641" w:rsidP="002C6641">
      <w:pPr>
        <w:pStyle w:val="AufzhlungVerfgung"/>
        <w:rPr>
          <w:rFonts w:cs="Arial"/>
        </w:rPr>
      </w:pPr>
      <w:r w:rsidRPr="00D65871">
        <w:rPr>
          <w:rFonts w:cs="Arial"/>
        </w:rPr>
        <w:t>{{fachstelle.NAME}}{% endfor %}</w:t>
      </w:r>
    </w:p>
    <w:p w14:paraId="4EAE60C2" w14:textId="14CDBBDD" w:rsidR="000E3F0B" w:rsidRPr="00D65871" w:rsidRDefault="000E3F0B" w:rsidP="000E3F0B">
      <w:pPr>
        <w:pStyle w:val="AufzhlungVerfgung"/>
        <w:rPr>
          <w:rFonts w:cs="Arial"/>
        </w:rPr>
      </w:pPr>
      <w:r w:rsidRPr="00D65871">
        <w:rPr>
          <w:rFonts w:cs="Arial"/>
        </w:rPr>
        <w:t>Intern</w:t>
      </w:r>
    </w:p>
    <w:p w14:paraId="470DBC6F" w14:textId="77777777" w:rsidR="000E3F0B" w:rsidRPr="00D65871" w:rsidRDefault="000E3F0B" w:rsidP="008908E3">
      <w:pPr>
        <w:pStyle w:val="AufzhlungVerfgung"/>
        <w:numPr>
          <w:ilvl w:val="0"/>
          <w:numId w:val="0"/>
        </w:numPr>
        <w:ind w:left="1069" w:hanging="360"/>
        <w:rPr>
          <w:rFonts w:cs="Arial"/>
        </w:rPr>
      </w:pPr>
    </w:p>
    <w:tbl>
      <w:tblPr>
        <w:tblW w:w="0" w:type="auto"/>
        <w:tblInd w:w="5502" w:type="dxa"/>
        <w:tblCellMar>
          <w:left w:w="0" w:type="dxa"/>
          <w:right w:w="0" w:type="dxa"/>
        </w:tblCellMar>
        <w:tblLook w:val="04A0" w:firstRow="1" w:lastRow="0" w:firstColumn="1" w:lastColumn="0" w:noHBand="0" w:noVBand="1"/>
      </w:tblPr>
      <w:tblGrid>
        <w:gridCol w:w="3965"/>
      </w:tblGrid>
      <w:tr w:rsidR="00E25771" w:rsidRPr="007E6AA0" w14:paraId="29B7827E" w14:textId="77777777" w:rsidTr="007E6AA0">
        <w:tc>
          <w:tcPr>
            <w:tcW w:w="3965" w:type="dxa"/>
            <w:shd w:val="clear" w:color="auto" w:fill="auto"/>
          </w:tcPr>
          <w:p w14:paraId="08FE956F" w14:textId="2304BE35" w:rsidR="00E25771" w:rsidRPr="008D57A7" w:rsidRDefault="00FB4667" w:rsidP="00B61C94">
            <w:pPr>
              <w:pStyle w:val="BetreffTitel"/>
              <w:keepNext/>
              <w:keepLines/>
            </w:pPr>
            <w:r>
              <w:t>Regierungsstatthalteramt</w:t>
            </w:r>
            <w:r w:rsidR="002C53F6">
              <w:br/>
            </w:r>
            <w:r>
              <w:t>{{MEINE_ORGANISATION_NAME_KURZ}}</w:t>
            </w:r>
          </w:p>
        </w:tc>
      </w:tr>
      <w:tr w:rsidR="00E25771" w:rsidRPr="007E6AA0" w14:paraId="6071B3C6" w14:textId="77777777" w:rsidTr="007E6AA0">
        <w:trPr>
          <w:trHeight w:val="850"/>
        </w:trPr>
        <w:tc>
          <w:tcPr>
            <w:tcW w:w="3965" w:type="dxa"/>
            <w:shd w:val="clear" w:color="auto" w:fill="auto"/>
          </w:tcPr>
          <w:p w14:paraId="0015D3F9" w14:textId="77777777" w:rsidR="00E25771" w:rsidRPr="007E6AA0" w:rsidRDefault="00E25771" w:rsidP="007E6AA0">
            <w:pPr>
              <w:keepNext/>
              <w:keepLines/>
            </w:pPr>
          </w:p>
        </w:tc>
      </w:tr>
      <w:tr w:rsidR="00E25771" w:rsidRPr="007E6AA0" w14:paraId="24256AA9" w14:textId="77777777" w:rsidTr="007E6AA0">
        <w:trPr>
          <w:trHeight w:hRule="exact" w:val="851"/>
        </w:trPr>
        <w:tc>
          <w:tcPr>
            <w:tcW w:w="3965" w:type="dxa"/>
            <w:shd w:val="clear" w:color="auto" w:fill="auto"/>
          </w:tcPr>
          <w:p w14:paraId="050A953E" w14:textId="77777777" w:rsidR="00E25771" w:rsidRDefault="006A0ECC" w:rsidP="00DD6033">
            <w:pPr>
              <w:pStyle w:val="KeinLeerraum"/>
              <w:rPr>
                <w:lang w:eastAsia="de-DE"/>
              </w:rPr>
            </w:pPr>
            <w:r>
              <w:rPr>
                <w:lang w:eastAsia="de-DE"/>
              </w:rPr>
              <w:fldChar w:fldCharType="begin">
                <w:ffData>
                  <w:name w:val=""/>
                  <w:enabled/>
                  <w:calcOnExit w:val="0"/>
                  <w:ddList>
                    <w:listEntry w:val="Vorname Name RSTH"/>
                  </w:ddList>
                </w:ffData>
              </w:fldChar>
            </w:r>
            <w:r>
              <w:rPr>
                <w:lang w:eastAsia="de-DE"/>
              </w:rPr>
              <w:instrText xml:space="preserve"> FORMDROPDOWN </w:instrText>
            </w:r>
            <w:r w:rsidR="00BC705E">
              <w:rPr>
                <w:lang w:eastAsia="de-DE"/>
              </w:rPr>
            </w:r>
            <w:r w:rsidR="00BC705E">
              <w:rPr>
                <w:lang w:eastAsia="de-DE"/>
              </w:rPr>
              <w:fldChar w:fldCharType="separate"/>
            </w:r>
            <w:r>
              <w:rPr>
                <w:lang w:eastAsia="de-DE"/>
              </w:rPr>
              <w:fldChar w:fldCharType="end"/>
            </w:r>
          </w:p>
          <w:p w14:paraId="020C1244" w14:textId="77777777" w:rsidR="006A0ECC" w:rsidRPr="007E6AA0" w:rsidRDefault="006A0ECC" w:rsidP="006A0ECC">
            <w:pPr>
              <w:pStyle w:val="KeinLeerraum"/>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sidR="00BC705E">
              <w:rPr>
                <w:lang w:eastAsia="de-DE"/>
              </w:rPr>
            </w:r>
            <w:r w:rsidR="00BC705E">
              <w:rPr>
                <w:lang w:eastAsia="de-DE"/>
              </w:rPr>
              <w:fldChar w:fldCharType="separate"/>
            </w:r>
            <w:r>
              <w:rPr>
                <w:lang w:eastAsia="de-DE"/>
              </w:rPr>
              <w:fldChar w:fldCharType="end"/>
            </w:r>
          </w:p>
        </w:tc>
      </w:tr>
    </w:tbl>
    <w:p w14:paraId="4A799277" w14:textId="3A0C6396" w:rsidR="006A0ECC" w:rsidRPr="00624298" w:rsidRDefault="006A0ECC" w:rsidP="00624298">
      <w:pPr>
        <w:pStyle w:val="RM-Belehrungberschrift"/>
      </w:pPr>
      <w:r w:rsidRPr="00624298">
        <w:t>Rechtsmittelbelehrung</w:t>
      </w:r>
      <w:r w:rsidR="00616FDF" w:rsidRPr="0088130C">
        <w:rPr>
          <w:rStyle w:val="Funotenzeichen"/>
        </w:rPr>
        <w:footnoteReference w:id="80"/>
      </w:r>
    </w:p>
    <w:p w14:paraId="34F4AB22" w14:textId="7582EB19" w:rsidR="00327140" w:rsidRDefault="006A0ECC" w:rsidP="00624298">
      <w:pPr>
        <w:pStyle w:val="RM-BelehrungText"/>
        <w:rPr>
          <w:lang w:eastAsia="de-DE"/>
        </w:rPr>
      </w:pPr>
      <w:r w:rsidRPr="00624298">
        <w:t xml:space="preserve">Gegen diese Verfügung kann innert 30 Tagen seit </w:t>
      </w:r>
      <w:r w:rsidR="00616FDF">
        <w:t xml:space="preserve">Eröffnung </w:t>
      </w:r>
      <w:r w:rsidRPr="00624298">
        <w:t>bei der Bau- und Verkehrsdirektion (BVD) schriftlich Beschwerde erhoben werden.</w:t>
      </w:r>
      <w:r w:rsidRPr="00624298">
        <w:rPr>
          <w:lang w:eastAsia="de-DE"/>
        </w:rPr>
        <w:t xml:space="preserve"> Die Beschwerde muss einen Antrag, die Angabe von Tatsachen und Beweismitteln, eine Begründung sowie eine Unterschrift enthalten. Sie ist dreifach, mit der angefochtenen Verfügung und dem Briefumschlag, mit dem sie zugestellt wurde, einzureichen. Greifbare Beweismittel sind beizulegen.</w:t>
      </w:r>
    </w:p>
    <w:p w14:paraId="3A821153" w14:textId="77777777" w:rsidR="00AE60A7" w:rsidRPr="00624298" w:rsidRDefault="00AE60A7" w:rsidP="00624298">
      <w:pPr>
        <w:pStyle w:val="RM-BelehrungText"/>
        <w:rPr>
          <w:lang w:eastAsia="de-DE"/>
        </w:rPr>
      </w:pPr>
    </w:p>
    <w:p w14:paraId="29561144" w14:textId="77777777" w:rsidR="009E0791" w:rsidRPr="00AE60A7" w:rsidRDefault="009E0791" w:rsidP="00AE60A7">
      <w:pPr>
        <w:spacing w:after="0"/>
        <w:rPr>
          <w:b/>
        </w:rPr>
      </w:pPr>
      <w:r w:rsidRPr="00AE60A7">
        <w:rPr>
          <w:b/>
          <w:sz w:val="20"/>
        </w:rPr>
        <w:t>Von der Bewilligung darf erst Gebrauch gemacht werden, wenn</w:t>
      </w:r>
    </w:p>
    <w:p w14:paraId="7E5655DE" w14:textId="77777777" w:rsidR="00AE60A7" w:rsidRDefault="009E0791" w:rsidP="00AE60A7">
      <w:pPr>
        <w:pStyle w:val="ABCAufzhlung"/>
        <w:numPr>
          <w:ilvl w:val="0"/>
          <w:numId w:val="37"/>
        </w:numPr>
        <w:spacing w:after="0"/>
        <w:rPr>
          <w:sz w:val="20"/>
        </w:rPr>
      </w:pPr>
      <w:r w:rsidRPr="00AE60A7">
        <w:rPr>
          <w:sz w:val="20"/>
        </w:rPr>
        <w:t>die Beschwerdefrist unbenutzt abgelaufen ist oder</w:t>
      </w:r>
    </w:p>
    <w:p w14:paraId="5CF929C2" w14:textId="727C040E" w:rsidR="009E0791" w:rsidRPr="00AE60A7" w:rsidRDefault="009E0791" w:rsidP="00AE60A7">
      <w:pPr>
        <w:pStyle w:val="ABCAufzhlung"/>
        <w:numPr>
          <w:ilvl w:val="0"/>
          <w:numId w:val="37"/>
        </w:numPr>
        <w:spacing w:after="0"/>
        <w:rPr>
          <w:sz w:val="20"/>
        </w:rPr>
      </w:pPr>
      <w:r w:rsidRPr="00AE60A7">
        <w:rPr>
          <w:sz w:val="20"/>
        </w:rPr>
        <w:t>alle zur Beschwerdeführung Berechtigten den Verzicht auf die Beschwerde erklärt haben oder</w:t>
      </w:r>
      <w:r w:rsidR="00EA040E">
        <w:rPr>
          <w:sz w:val="20"/>
        </w:rPr>
        <w:t xml:space="preserve"> </w:t>
      </w:r>
      <w:r w:rsidRPr="00AE60A7">
        <w:rPr>
          <w:sz w:val="20"/>
        </w:rPr>
        <w:t>die zuständige Behörde den vorzeitigen Baubeginn gestattet hat.</w:t>
      </w:r>
    </w:p>
    <w:p w14:paraId="5DC3E612" w14:textId="77777777" w:rsidR="009E0791" w:rsidRDefault="009E0791">
      <w:pPr>
        <w:spacing w:after="0" w:line="240" w:lineRule="auto"/>
        <w:rPr>
          <w:rFonts w:eastAsia="Times New Roman"/>
          <w:bCs/>
          <w:szCs w:val="26"/>
        </w:rPr>
      </w:pPr>
      <w:r>
        <w:br w:type="page"/>
      </w:r>
    </w:p>
    <w:p w14:paraId="6752F928" w14:textId="77777777" w:rsidR="008B782C" w:rsidRPr="008622EB" w:rsidRDefault="008B782C" w:rsidP="008B782C">
      <w:pPr>
        <w:pStyle w:val="berschrift1"/>
        <w:rPr>
          <w:sz w:val="24"/>
          <w:szCs w:val="24"/>
        </w:rPr>
      </w:pPr>
      <w:r>
        <w:rPr>
          <w:sz w:val="24"/>
          <w:szCs w:val="24"/>
        </w:rPr>
        <w:t xml:space="preserve">Wichtige </w:t>
      </w:r>
      <w:r w:rsidRPr="008622EB">
        <w:rPr>
          <w:sz w:val="24"/>
          <w:szCs w:val="24"/>
        </w:rPr>
        <w:t>Hinweise zum Bauentscheid und zur Bauausführung</w:t>
      </w:r>
    </w:p>
    <w:p w14:paraId="752D663E" w14:textId="77777777" w:rsidR="008B782C" w:rsidRDefault="008B782C" w:rsidP="008B782C">
      <w:r>
        <w:t>Hinweise sind keine Nebenbestimmungen (Bedingungen und Auflagen) zur Baubewilligung, weisen aber auf wichtige gesetzliche Bestimmungen hin, welche bei der vorliegenden Baubewilligung Anwendung finden.</w:t>
      </w:r>
    </w:p>
    <w:p w14:paraId="798359B3" w14:textId="77777777" w:rsidR="008C50C1" w:rsidRPr="008C50C1" w:rsidRDefault="008B782C" w:rsidP="008C50C1">
      <w:pPr>
        <w:pStyle w:val="berschrift3"/>
        <w:numPr>
          <w:ilvl w:val="0"/>
          <w:numId w:val="0"/>
        </w:numPr>
        <w:spacing w:after="0"/>
        <w:rPr>
          <w:b/>
        </w:rPr>
      </w:pPr>
      <w:r w:rsidRPr="008C50C1">
        <w:rPr>
          <w:b/>
        </w:rPr>
        <w:t>Baubeschwerde / Art. 11 KoG und Art. 40 BauG</w:t>
      </w:r>
    </w:p>
    <w:p w14:paraId="69B85C3F" w14:textId="5145B025" w:rsidR="008B782C" w:rsidRDefault="008B782C" w:rsidP="008C50C1">
      <w:r w:rsidRPr="00FE3F29">
        <w:t>Der Bauentscheid und die weiteren Verfügungen kantonaler Behörden können unabhängig von den geltend gemachten Einwänden einzig mit dem für das Leitverfahren massgeblichen Rechtsmittel angefochten werden. Zur Beschwerde befugt sind die Bauherrschaft, die Einsprechenden im Rahmen ihrer Einsprachegründe und die zuständige Gemeindebehörde. Die im Beschwerdeverfahren unterliegende Partei hat in der Regel die oberinstanzlichen Verfahrenskosten und die Parteikosten zu bezahlen.</w:t>
      </w:r>
      <w:r w:rsidRPr="00FE3F29">
        <w:rPr>
          <w:rStyle w:val="Funotenzeichen"/>
          <w:b/>
        </w:rPr>
        <w:footnoteReference w:id="81"/>
      </w:r>
    </w:p>
    <w:p w14:paraId="3BEEBEBD" w14:textId="77777777" w:rsidR="008C50C1" w:rsidRPr="008C50C1" w:rsidRDefault="008B782C" w:rsidP="008C50C1">
      <w:pPr>
        <w:pStyle w:val="berschrift3"/>
        <w:numPr>
          <w:ilvl w:val="0"/>
          <w:numId w:val="0"/>
        </w:numPr>
        <w:spacing w:after="0"/>
        <w:rPr>
          <w:b/>
        </w:rPr>
      </w:pPr>
      <w:r w:rsidRPr="008C50C1">
        <w:rPr>
          <w:b/>
        </w:rPr>
        <w:t>Baupolizeiliche Selbstdeklaration (SB) / Art. 47a BewD</w:t>
      </w:r>
    </w:p>
    <w:p w14:paraId="60B7C350" w14:textId="2FA3D9FE" w:rsidR="008B782C" w:rsidRPr="00FE3F29" w:rsidRDefault="008B782C" w:rsidP="008C50C1">
      <w:pPr>
        <w:rPr>
          <w:b/>
        </w:rPr>
      </w:pPr>
      <w:r w:rsidRPr="00AC2364">
        <w:t>Die für die baupolizeiliche Selbstdeklaration verantwortliche Person muss vor Baubeginn die erforderliche Meldung SB1 vollständig und wahrheitsgetreu eingeben. Vorher darf mit den Bauarbeiten nicht begonnen werden.</w:t>
      </w:r>
    </w:p>
    <w:p w14:paraId="3CF5D48B" w14:textId="011265C1" w:rsidR="008B782C" w:rsidRPr="00FE3F29" w:rsidRDefault="008B782C" w:rsidP="008B782C">
      <w:pPr>
        <w:pStyle w:val="Standardeinzug"/>
        <w:ind w:left="0"/>
      </w:pPr>
      <w:r w:rsidRPr="00AC2364">
        <w:t>Nach Vollendung der Bauarbeiten hat die für die baupolizeiliche Selbstdeklaration verantwortliche Person die erforderliche Meldung SB2 vollständig</w:t>
      </w:r>
      <w:r>
        <w:t xml:space="preserve"> und wahrheitsgetreu einzugeben. </w:t>
      </w:r>
      <w:r w:rsidRPr="00FE3F29">
        <w:t>Sie meldet der Gemeindebaupolizeibehörde den Zeitpunkt für die durchzuführenden Pflichtkontrollen und sorgt dafür, dass der Baufortschritt die ordnungsgemässe Abwicklung dieser Kontrollen nicht verhindert oder erschwert.</w:t>
      </w:r>
      <w:r w:rsidRPr="00FE3F29">
        <w:rPr>
          <w:rStyle w:val="Funotenzeichen"/>
        </w:rPr>
        <w:footnoteReference w:id="82"/>
      </w:r>
    </w:p>
    <w:p w14:paraId="2CCEF1C3" w14:textId="77777777" w:rsidR="008C50C1" w:rsidRPr="008C50C1" w:rsidRDefault="008B782C" w:rsidP="008C50C1">
      <w:pPr>
        <w:pStyle w:val="berschrift3"/>
        <w:numPr>
          <w:ilvl w:val="0"/>
          <w:numId w:val="0"/>
        </w:numPr>
        <w:spacing w:after="0"/>
        <w:rPr>
          <w:b/>
        </w:rPr>
      </w:pPr>
      <w:r w:rsidRPr="008C50C1">
        <w:rPr>
          <w:b/>
        </w:rPr>
        <w:t>Baubeginn / Art. 2 BewD</w:t>
      </w:r>
    </w:p>
    <w:p w14:paraId="3DE7BF4C" w14:textId="0E3F488D" w:rsidR="008B782C" w:rsidRPr="00FE3F29" w:rsidRDefault="008B782C" w:rsidP="008C50C1">
      <w:r w:rsidRPr="00FE3F29">
        <w:t>Ein Bauvorhaben gilt als begonnen mit der Schnurgerüstabnahme und, wenn keine Schnurgerüstabnahme erforderlich ist, mit der Vornahme von Arbeiten, Nutzungsänderungen und anderen Massnahmen, die für sich allein betrachtet einer Baubewilligung bedürften.</w:t>
      </w:r>
    </w:p>
    <w:p w14:paraId="48E05575" w14:textId="77777777" w:rsidR="008C50C1" w:rsidRPr="008C50C1" w:rsidRDefault="008B782C" w:rsidP="008C50C1">
      <w:pPr>
        <w:pStyle w:val="berschrift3"/>
        <w:numPr>
          <w:ilvl w:val="0"/>
          <w:numId w:val="0"/>
        </w:numPr>
        <w:spacing w:after="0"/>
        <w:rPr>
          <w:b/>
        </w:rPr>
      </w:pPr>
      <w:r w:rsidRPr="008C50C1">
        <w:rPr>
          <w:b/>
        </w:rPr>
        <w:t>Sicherheit und Schutzvorrichtungen / Art. 57 und 58 BauV</w:t>
      </w:r>
    </w:p>
    <w:p w14:paraId="7EA2A88A" w14:textId="33AB2CBE" w:rsidR="008B782C" w:rsidRPr="00FE3F29" w:rsidRDefault="008B782C" w:rsidP="008C50C1">
      <w:pPr>
        <w:rPr>
          <w:b/>
        </w:rPr>
      </w:pPr>
      <w:r>
        <w:t>Bei der Erstellung von Bauten und Anlagen sind die anerkannten Regeln der Baukunde einzuhalten. Personen und Sachen dürfen weder durch den Bauvorgang noch durch den Bestand oder Betrieb von Bauten und Anlagen gefährdet werden. Im Einzelnen gelten die Bestimmungen der Bauverordnung, die Vorschriften der Spezialgesetzgebung sowie die Vorschriften und Richtlinien der Schweizerischen Unfallversicherungsanstalt (SUVA). Die Normen und Empfehlungen der Fachverbände sind ergänzend zu beachten.</w:t>
      </w:r>
    </w:p>
    <w:p w14:paraId="41289F7B" w14:textId="77777777" w:rsidR="008B782C" w:rsidRDefault="008B782C" w:rsidP="008B782C">
      <w:pPr>
        <w:pStyle w:val="AufzhlungVerfgung"/>
        <w:numPr>
          <w:ilvl w:val="0"/>
          <w:numId w:val="0"/>
        </w:numPr>
      </w:pPr>
      <w:r>
        <w:t>Treppen, Galerien, Balkone, Brüstungen und andere begehbare Flächen sind, soweit eine Absturzgefahr für Personen besteht, mit ausreichenden Geländern oder anderen genügenden Schutzvorrichtungen zu versehen. Auf den Dächern sind Vorrichtungen anzubringen, die das Abrutschen von Schnee und Eis auf Verkehrsanlagen, arealinterne Verbindungswege, Aufenthaltsbereiche und Spielplätze sowie auf Autoabstellplätze verhindern.</w:t>
      </w:r>
    </w:p>
    <w:p w14:paraId="4E7B1A82" w14:textId="77777777" w:rsidR="008B782C" w:rsidRDefault="008B782C" w:rsidP="008B782C">
      <w:pPr>
        <w:pStyle w:val="AufzhlungVerfgung"/>
        <w:numPr>
          <w:ilvl w:val="0"/>
          <w:numId w:val="0"/>
        </w:numPr>
      </w:pPr>
    </w:p>
    <w:p w14:paraId="63B4CB7C" w14:textId="7B0E6EE9" w:rsidR="008B782C" w:rsidRDefault="008B782C" w:rsidP="008B782C">
      <w:pPr>
        <w:pStyle w:val="AufzhlungVerfgung"/>
        <w:numPr>
          <w:ilvl w:val="0"/>
          <w:numId w:val="0"/>
        </w:numPr>
      </w:pPr>
      <w:r>
        <w:t xml:space="preserve">Für die Sicherung von Retentionsbecken wird auf </w:t>
      </w:r>
      <w:r w:rsidRPr="00AC2364">
        <w:t>die bfu</w:t>
      </w:r>
      <w:r>
        <w:rPr>
          <w:rStyle w:val="Funotenzeichen"/>
        </w:rPr>
        <w:footnoteReference w:id="83"/>
      </w:r>
      <w:r>
        <w:t xml:space="preserve">-Fachdokumentation </w:t>
      </w:r>
      <w:r w:rsidRPr="00AC2364">
        <w:t xml:space="preserve">2.026 verwiesen. </w:t>
      </w:r>
    </w:p>
    <w:p w14:paraId="3C082739" w14:textId="77777777" w:rsidR="008B782C" w:rsidRPr="008C50C1" w:rsidRDefault="008B782C" w:rsidP="008C50C1">
      <w:pPr>
        <w:pStyle w:val="berschrift3"/>
        <w:numPr>
          <w:ilvl w:val="0"/>
          <w:numId w:val="0"/>
        </w:numPr>
        <w:spacing w:after="0"/>
        <w:rPr>
          <w:b/>
        </w:rPr>
      </w:pPr>
      <w:r w:rsidRPr="008C50C1">
        <w:rPr>
          <w:b/>
        </w:rPr>
        <w:t>Bodenschutz</w:t>
      </w:r>
    </w:p>
    <w:p w14:paraId="1FD59205" w14:textId="7A484255" w:rsidR="008B782C" w:rsidRDefault="008B782C" w:rsidP="008C50C1">
      <w:r w:rsidRPr="00AC2364">
        <w:t>Erdarbeiten sind gemäss den SIA Normen Garten- und Landschaftsbau SN 568 318 und dem BAFU-Leitfaden „Bodenschutz beim Bauen“ (Hrsg. BUWAL, 2001) durchzuführen</w:t>
      </w:r>
      <w:r>
        <w:t>.</w:t>
      </w:r>
    </w:p>
    <w:p w14:paraId="74C8D43A" w14:textId="77777777" w:rsidR="008C50C1" w:rsidRPr="008C50C1" w:rsidRDefault="008B782C" w:rsidP="008C50C1">
      <w:pPr>
        <w:pStyle w:val="berschrift3"/>
        <w:numPr>
          <w:ilvl w:val="0"/>
          <w:numId w:val="0"/>
        </w:numPr>
        <w:spacing w:after="0"/>
        <w:rPr>
          <w:b/>
        </w:rPr>
      </w:pPr>
      <w:r w:rsidRPr="008C50C1">
        <w:rPr>
          <w:b/>
        </w:rPr>
        <w:t>Geltung und Fristenlauf der Baubewilligung / Art. 42 Abs. 1 und 2 BauG, Art. 38 BewD und Art. 40 BewD</w:t>
      </w:r>
    </w:p>
    <w:p w14:paraId="5F4F9B43" w14:textId="70868C7F" w:rsidR="008B782C" w:rsidRPr="00FE3F29" w:rsidRDefault="008B782C" w:rsidP="008C50C1">
      <w:r w:rsidRPr="00FE3F29">
        <w:t>Die Baubewilligung berechtigt zur Ausführung des bewilligten Vorhabens, sobald sie und die weiteren erforderlichen Bewilligungen unanfechtbar geworden sind. Die Baubewilligung gilt für die Gesuchstellenden und die Eigentümerinnen und Eigentümer des Baugrundstücks. Für deren Rechtsnachfolgerinnen und Rechtsnachfolger gilt sie nur, wenn die Erteilung nicht vom Nachweis besonderer Voraussetzungen abhängig war. Die Baubewilligung erlischt, wenn innerhalb von drei Jahren seit ihrer rechtskräftigen Erteilung mit der Ausführung des Vorhabens nicht begonnen oder wenn die Ausführung während mehr als einem Jahr unterbrochen wird. Der Fristenlauf der Baubewilligung beginnt nicht oder wird gehemmt, wenn die Baubewilligung aus rechtlichen Gründen nicht ausgenützt werden kann und die Bauherrschaft die zumutbaren Schritte zur Beseitigung der Hinderung unternimmt.</w:t>
      </w:r>
    </w:p>
    <w:p w14:paraId="702B62C6" w14:textId="77777777" w:rsidR="006C50ED" w:rsidRPr="008C50C1" w:rsidRDefault="008B782C" w:rsidP="008C50C1">
      <w:pPr>
        <w:pStyle w:val="berschrift3"/>
        <w:numPr>
          <w:ilvl w:val="0"/>
          <w:numId w:val="0"/>
        </w:numPr>
        <w:spacing w:after="0"/>
        <w:rPr>
          <w:b/>
        </w:rPr>
      </w:pPr>
      <w:r w:rsidRPr="008C50C1">
        <w:rPr>
          <w:b/>
        </w:rPr>
        <w:t>Verlängerung der Geltungsdauer / Art. 42 Abs. 3 BauG, Art. 41 BewD</w:t>
      </w:r>
    </w:p>
    <w:p w14:paraId="0C044431" w14:textId="7D7798BC" w:rsidR="008B782C" w:rsidRPr="00FE3F29" w:rsidRDefault="008B782C" w:rsidP="006C50ED">
      <w:r w:rsidRPr="00FE3F29">
        <w:t>Die Baubewilligungsbehörde kann die Geltungsdauer der Baubewilligung nach Anhörung der betroffenen Behörden um höchstens zwei Jahre verlängern. Die Verlängerung ist ausgeschlossen, wenn sich die massgebenden rechtlichen oder tatsächlichen Verhältnisse seit dem Bauentscheid wesentlich verändert haben. Das Gesuch um Verlängerung einer Baubewilligung ist zu veröffentlichen, wenn die Verlängerung wesentliche öffentliche Interessen berühren könnte. Erfolgt keine Veröffentlichung, so ist das Gesuch den Nachbarinnen und Nachbarn und den von der Verlängerung betroffenen ehemaligen Einsprechenden schriftlich mitzuteilen. Einsprachen können sich nur gegen die Verlängerung richten. Die Baubewilligungsbehörde setzt sich in ihrem Verlängerungsentscheid mit den Einsprachen auseinander. Eine Einigungsverhandlung findet nicht statt. Der Verlängerungsentscheid ist wie ein Bauentscheid anfechtbar.</w:t>
      </w:r>
    </w:p>
    <w:p w14:paraId="324AC14D" w14:textId="77777777" w:rsidR="006C50ED" w:rsidRPr="008C50C1" w:rsidRDefault="008B782C" w:rsidP="008C50C1">
      <w:pPr>
        <w:pStyle w:val="berschrift3"/>
        <w:numPr>
          <w:ilvl w:val="0"/>
          <w:numId w:val="0"/>
        </w:numPr>
        <w:spacing w:after="0"/>
        <w:rPr>
          <w:b/>
        </w:rPr>
      </w:pPr>
      <w:r w:rsidRPr="008C50C1">
        <w:rPr>
          <w:b/>
        </w:rPr>
        <w:t>Merkblätter</w:t>
      </w:r>
    </w:p>
    <w:p w14:paraId="1AB8C007" w14:textId="4C3F451A" w:rsidR="008B782C" w:rsidRPr="00FE3F29" w:rsidRDefault="008B782C" w:rsidP="008C50C1">
      <w:r w:rsidRPr="00FE3F29">
        <w:t>Die Bauherrschaft wird ausdrücklich auf die Merkblätter hingewiesen, die dieser Bewilligung bzw. den Amtsberichten beiliegen.</w:t>
      </w:r>
    </w:p>
    <w:p w14:paraId="1C1AC9EA" w14:textId="77777777" w:rsidR="006C50ED" w:rsidRPr="008C50C1" w:rsidRDefault="008B782C" w:rsidP="008C50C1">
      <w:pPr>
        <w:pStyle w:val="berschrift3"/>
        <w:numPr>
          <w:ilvl w:val="0"/>
          <w:numId w:val="0"/>
        </w:numPr>
        <w:spacing w:after="0"/>
        <w:rPr>
          <w:b/>
        </w:rPr>
      </w:pPr>
      <w:r w:rsidRPr="008C50C1">
        <w:rPr>
          <w:b/>
        </w:rPr>
        <w:t>Obligatorische Bauversicherung</w:t>
      </w:r>
    </w:p>
    <w:p w14:paraId="3CAB972C" w14:textId="751AB190" w:rsidR="008B782C" w:rsidRPr="00FE3F29" w:rsidRDefault="008B782C" w:rsidP="008C50C1">
      <w:r w:rsidRPr="00FE3F29">
        <w:t>Bauvorhaben über 25’000 Franken sind von der Bauherrschaft mit Baubeginn bei der Gebäudeversicherung Bern zu versichern. Für Bauvorhaben, die diese Summe nicht erreichen, ist die Bauversicherung freiwillig. Anmeldeformulare sind bei der Gemeinde oder der Gebäudeversicherung Bern, Papiermühlestrasse 130, 3063 Ittigen (Tel. 031 925</w:t>
      </w:r>
      <w:r w:rsidR="00177DD0">
        <w:t xml:space="preserve"> </w:t>
      </w:r>
      <w:r w:rsidRPr="00FE3F29">
        <w:t>11</w:t>
      </w:r>
      <w:r w:rsidR="00177DD0">
        <w:t xml:space="preserve"> </w:t>
      </w:r>
      <w:r w:rsidRPr="00FE3F29">
        <w:t>11) erhältlich.</w:t>
      </w:r>
    </w:p>
    <w:p w14:paraId="060B44F7" w14:textId="77777777" w:rsidR="006C50ED" w:rsidRPr="008C50C1" w:rsidRDefault="008B782C" w:rsidP="008C50C1">
      <w:pPr>
        <w:pStyle w:val="berschrift3"/>
        <w:numPr>
          <w:ilvl w:val="0"/>
          <w:numId w:val="0"/>
        </w:numPr>
        <w:spacing w:after="0"/>
        <w:rPr>
          <w:b/>
        </w:rPr>
      </w:pPr>
      <w:r w:rsidRPr="008C50C1">
        <w:rPr>
          <w:b/>
        </w:rPr>
        <w:t>Archäologische Funde</w:t>
      </w:r>
    </w:p>
    <w:p w14:paraId="1DD34987" w14:textId="5484CF23" w:rsidR="008B782C" w:rsidRPr="00FE3F29" w:rsidRDefault="008B782C" w:rsidP="008C50C1">
      <w:r w:rsidRPr="00FE3F29">
        <w:t xml:space="preserve">Bei archäologischen Funden ist der Archäologische Dienst des Kantons Bern, Brünnenstrasse 66, Postfach 5233, 3001 Bern, zu verständigen (Telefon </w:t>
      </w:r>
      <w:r>
        <w:t>031 633 98 22,</w:t>
      </w:r>
      <w:r w:rsidRPr="00FE3F29">
        <w:t xml:space="preserve"> Email</w:t>
      </w:r>
      <w:r w:rsidR="00177DD0">
        <w:t>:</w:t>
      </w:r>
      <w:r w:rsidRPr="00FE3F29">
        <w:t xml:space="preserve"> </w:t>
      </w:r>
      <w:r w:rsidR="003B6E47">
        <w:t>adb.sab</w:t>
      </w:r>
      <w:r w:rsidRPr="00FE3F29">
        <w:t>@be.ch).</w:t>
      </w:r>
    </w:p>
    <w:p w14:paraId="39ED14F3" w14:textId="77777777" w:rsidR="006C50ED" w:rsidRPr="008C50C1" w:rsidRDefault="008B782C" w:rsidP="008C50C1">
      <w:pPr>
        <w:pStyle w:val="berschrift3"/>
        <w:numPr>
          <w:ilvl w:val="0"/>
          <w:numId w:val="0"/>
        </w:numPr>
        <w:spacing w:after="0"/>
        <w:rPr>
          <w:b/>
        </w:rPr>
      </w:pPr>
      <w:r w:rsidRPr="008C50C1">
        <w:rPr>
          <w:b/>
        </w:rPr>
        <w:t>Amtliche Vermessung</w:t>
      </w:r>
    </w:p>
    <w:p w14:paraId="27DA061F" w14:textId="7D1C18B7" w:rsidR="0093005D" w:rsidRPr="0093005D" w:rsidRDefault="008B782C" w:rsidP="00C50E59">
      <w:pPr>
        <w:spacing w:after="0" w:line="240" w:lineRule="auto"/>
        <w:rPr>
          <w:lang w:eastAsia="de-CH"/>
        </w:rPr>
      </w:pPr>
      <w:r w:rsidRPr="00FE3F29">
        <w:t>Die Baubewilligungsbehörde stellt der Nachführungsgeometerin oder dem Nachführungsgeometer eine Kopie der Baubewilligung unter Beilage einer Situationsplankopie zu.</w:t>
      </w:r>
      <w:r w:rsidRPr="00FE3F29">
        <w:rPr>
          <w:rStyle w:val="Funotenzeichen"/>
        </w:rPr>
        <w:footnoteReference w:id="84"/>
      </w:r>
      <w:r w:rsidRPr="00FE3F29">
        <w:t xml:space="preserve"> Die Gebühr schuldet, wer die Nachführung verursacht, insbesondere die Grundeigentümerin oder der Grundeigentümer bzw. die Inhaberin oder der Inhaber selbständiger dauernder Rechte zum Zeitpunkt der Rechnungsstellung für die Nachführung der Bauten, Anlagen, Rodungen oder Aufforstungen.</w:t>
      </w:r>
      <w:r w:rsidRPr="00FE3F29">
        <w:rPr>
          <w:rStyle w:val="Funotenzeichen"/>
        </w:rPr>
        <w:footnoteReference w:id="85"/>
      </w:r>
      <w:r w:rsidRPr="00FE3F29">
        <w:t xml:space="preserve"> Die Verrechnung der Nachführungskosten erfolgt unter Umständen erst einige Jahre nach Erteilen der Baubewilligung.</w:t>
      </w:r>
    </w:p>
    <w:sectPr w:rsidR="0093005D" w:rsidRPr="0093005D" w:rsidSect="002B4901">
      <w:headerReference w:type="default" r:id="rId12"/>
      <w:footerReference w:type="default" r:id="rId13"/>
      <w:headerReference w:type="first" r:id="rId14"/>
      <w:type w:val="continuous"/>
      <w:pgSz w:w="11906" w:h="16838" w:code="9"/>
      <w:pgMar w:top="1418" w:right="851" w:bottom="851" w:left="1588"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65434" w14:textId="77777777" w:rsidR="00BC705E" w:rsidRDefault="00BC705E" w:rsidP="00E61129">
      <w:pPr>
        <w:spacing w:after="0"/>
      </w:pPr>
      <w:r>
        <w:separator/>
      </w:r>
    </w:p>
  </w:endnote>
  <w:endnote w:type="continuationSeparator" w:id="0">
    <w:p w14:paraId="02397996" w14:textId="77777777" w:rsidR="00BC705E" w:rsidRDefault="00BC705E" w:rsidP="00E61129">
      <w:pPr>
        <w:spacing w:after="0"/>
      </w:pPr>
      <w:r>
        <w:continuationSeparator/>
      </w:r>
    </w:p>
  </w:endnote>
  <w:endnote w:type="continuationNotice" w:id="1">
    <w:p w14:paraId="26723ADF" w14:textId="77777777" w:rsidR="00BC705E" w:rsidRDefault="00BC70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F05F" w14:textId="0001BF4F" w:rsidR="00BC705E" w:rsidRPr="00DE550D" w:rsidRDefault="00BC705E" w:rsidP="007E6AA0">
    <w:pPr>
      <w:pStyle w:val="Fuzeile"/>
      <w:tabs>
        <w:tab w:val="clear" w:pos="4536"/>
        <w:tab w:val="clear" w:pos="9072"/>
      </w:tabs>
      <w:jc w:val="right"/>
    </w:pPr>
    <w:r w:rsidRPr="00DE550D">
      <w:rPr>
        <w:lang w:val="de-DE"/>
      </w:rPr>
      <w:t xml:space="preserve">Seite </w:t>
    </w:r>
    <w:r w:rsidRPr="00DE550D">
      <w:fldChar w:fldCharType="begin"/>
    </w:r>
    <w:r w:rsidRPr="00DE550D">
      <w:instrText>PAGE  \* Arabic  \* MERGEFORMAT</w:instrText>
    </w:r>
    <w:r w:rsidRPr="00DE550D">
      <w:fldChar w:fldCharType="separate"/>
    </w:r>
    <w:r w:rsidR="002641F5">
      <w:rPr>
        <w:noProof/>
      </w:rPr>
      <w:t>15</w:t>
    </w:r>
    <w:r w:rsidRPr="00DE550D">
      <w:fldChar w:fldCharType="end"/>
    </w:r>
    <w:r w:rsidRPr="00DE550D">
      <w:rPr>
        <w:lang w:val="de-DE"/>
      </w:rPr>
      <w:t xml:space="preserve"> von </w:t>
    </w:r>
    <w:fldSimple w:instr="NUMPAGES  \* Arabic  \* MERGEFORMAT">
      <w:r w:rsidR="002641F5" w:rsidRPr="002641F5">
        <w:rPr>
          <w:noProof/>
          <w:lang w:val="de-DE"/>
        </w:rPr>
        <w:t>23</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65429" w14:textId="77777777" w:rsidR="00BC705E" w:rsidRDefault="00BC705E" w:rsidP="00E61129">
      <w:pPr>
        <w:spacing w:after="0"/>
      </w:pPr>
      <w:r>
        <w:separator/>
      </w:r>
    </w:p>
  </w:footnote>
  <w:footnote w:type="continuationSeparator" w:id="0">
    <w:p w14:paraId="18367927" w14:textId="77777777" w:rsidR="00BC705E" w:rsidRDefault="00BC705E" w:rsidP="00E61129">
      <w:pPr>
        <w:spacing w:after="0"/>
      </w:pPr>
      <w:r>
        <w:continuationSeparator/>
      </w:r>
    </w:p>
  </w:footnote>
  <w:footnote w:type="continuationNotice" w:id="1">
    <w:p w14:paraId="335BC314" w14:textId="77777777" w:rsidR="00BC705E" w:rsidRDefault="00BC705E">
      <w:pPr>
        <w:spacing w:after="0" w:line="240" w:lineRule="auto"/>
      </w:pPr>
    </w:p>
  </w:footnote>
  <w:footnote w:id="2">
    <w:p w14:paraId="6EFA2B8E" w14:textId="75495EEB" w:rsidR="00BC705E" w:rsidRPr="00A46225" w:rsidRDefault="00BC705E" w:rsidP="002A3FB3">
      <w:pPr>
        <w:pStyle w:val="Funotentext"/>
        <w:spacing w:before="60"/>
        <w:jc w:val="both"/>
        <w:rPr>
          <w:rFonts w:cs="Arial"/>
          <w:szCs w:val="16"/>
        </w:rPr>
      </w:pPr>
      <w:r w:rsidRPr="00A46225">
        <w:rPr>
          <w:rStyle w:val="Funotenzeichen"/>
          <w:rFonts w:cs="Arial"/>
          <w:sz w:val="16"/>
          <w:szCs w:val="16"/>
        </w:rPr>
        <w:footnoteRef/>
      </w:r>
      <w:r>
        <w:rPr>
          <w:rFonts w:cs="Arial"/>
          <w:szCs w:val="16"/>
        </w:rPr>
        <w:tab/>
        <w:t xml:space="preserve">Art. 39 Abs. 1 </w:t>
      </w:r>
      <w:r w:rsidRPr="00A46225">
        <w:rPr>
          <w:rFonts w:cs="Arial"/>
          <w:szCs w:val="16"/>
        </w:rPr>
        <w:t>Dekret über das Baubewilligungsverfahren</w:t>
      </w:r>
      <w:r>
        <w:rPr>
          <w:rFonts w:cs="Arial"/>
          <w:szCs w:val="16"/>
        </w:rPr>
        <w:t xml:space="preserve"> vom 22. März 1994 (BewD;</w:t>
      </w:r>
      <w:r w:rsidRPr="00A46225">
        <w:rPr>
          <w:rFonts w:cs="Arial"/>
          <w:szCs w:val="16"/>
        </w:rPr>
        <w:t xml:space="preserve"> BSG 725.1). </w:t>
      </w:r>
    </w:p>
  </w:footnote>
  <w:footnote w:id="3">
    <w:p w14:paraId="1595FD9E" w14:textId="7D3D367F" w:rsidR="00BC705E" w:rsidRDefault="00BC705E" w:rsidP="002C64E1">
      <w:pPr>
        <w:pStyle w:val="Funotentext"/>
      </w:pPr>
      <w:r>
        <w:rPr>
          <w:rStyle w:val="Funotenzeichen"/>
        </w:rPr>
        <w:footnoteRef/>
      </w:r>
      <w:r>
        <w:tab/>
        <w:t>Art. 9 KoG.</w:t>
      </w:r>
    </w:p>
  </w:footnote>
  <w:footnote w:id="4">
    <w:p w14:paraId="2A7ABA40" w14:textId="0AFF8030" w:rsidR="00BC705E" w:rsidRDefault="00BC705E" w:rsidP="00B645CB">
      <w:pPr>
        <w:pStyle w:val="Funotentext"/>
      </w:pPr>
      <w:r>
        <w:rPr>
          <w:rStyle w:val="Funotenzeichen"/>
        </w:rPr>
        <w:footnoteRef/>
      </w:r>
      <w:r>
        <w:tab/>
        <w:t>Art. 8 bzw. 9 BewD.</w:t>
      </w:r>
    </w:p>
  </w:footnote>
  <w:footnote w:id="5">
    <w:p w14:paraId="48470135" w14:textId="030DB6C9" w:rsidR="00BC705E" w:rsidRDefault="00BC705E">
      <w:pPr>
        <w:pStyle w:val="Funotentext"/>
      </w:pPr>
      <w:r>
        <w:rPr>
          <w:rStyle w:val="Funotenzeichen"/>
        </w:rPr>
        <w:footnoteRef/>
      </w:r>
      <w:r>
        <w:tab/>
        <w:t>Art. 10 ff. BewD.</w:t>
      </w:r>
    </w:p>
  </w:footnote>
  <w:footnote w:id="6">
    <w:p w14:paraId="009B8216" w14:textId="7E5C4FF7" w:rsidR="00BC705E" w:rsidRDefault="00BC705E" w:rsidP="00F84411">
      <w:pPr>
        <w:pStyle w:val="Funotentext"/>
      </w:pPr>
      <w:r>
        <w:rPr>
          <w:rStyle w:val="Funotenzeichen"/>
        </w:rPr>
        <w:footnoteRef/>
      </w:r>
      <w:r>
        <w:tab/>
        <w:t>Art. 36 und 62 Baugesetz vom 9. Juni 1985 (BauG; BSG 721.0).</w:t>
      </w:r>
    </w:p>
  </w:footnote>
  <w:footnote w:id="7">
    <w:p w14:paraId="68DA3F29" w14:textId="1017B94E" w:rsidR="00BC705E" w:rsidRDefault="00BC705E" w:rsidP="00F84411">
      <w:pPr>
        <w:pStyle w:val="Funotentext"/>
      </w:pPr>
      <w:r>
        <w:rPr>
          <w:rStyle w:val="Funotenzeichen"/>
        </w:rPr>
        <w:footnoteRef/>
      </w:r>
      <w:r>
        <w:tab/>
        <w:t>Art. 2 BauG.</w:t>
      </w:r>
    </w:p>
  </w:footnote>
  <w:footnote w:id="8">
    <w:p w14:paraId="17B5F871" w14:textId="750A1252" w:rsidR="00BC705E" w:rsidRDefault="00BC705E" w:rsidP="00F84411">
      <w:pPr>
        <w:pStyle w:val="Funotentext"/>
      </w:pPr>
      <w:r>
        <w:rPr>
          <w:rStyle w:val="Funotenzeichen"/>
        </w:rPr>
        <w:footnoteRef/>
      </w:r>
      <w:r>
        <w:tab/>
        <w:t>Art. 38 Abs. 3 BauG.</w:t>
      </w:r>
    </w:p>
  </w:footnote>
  <w:footnote w:id="9">
    <w:p w14:paraId="4EE47898" w14:textId="64B61A3B" w:rsidR="00BC705E" w:rsidRDefault="00BC705E">
      <w:pPr>
        <w:pStyle w:val="Funotentext"/>
      </w:pPr>
      <w:r>
        <w:rPr>
          <w:rStyle w:val="Funotenzeichen"/>
        </w:rPr>
        <w:footnoteRef/>
      </w:r>
      <w:r>
        <w:t>Art. 2 und 9 KoG.</w:t>
      </w:r>
    </w:p>
  </w:footnote>
  <w:footnote w:id="10">
    <w:p w14:paraId="17F53969" w14:textId="1B326C68" w:rsidR="00BC705E" w:rsidRDefault="00BC705E" w:rsidP="00D51E3D">
      <w:pPr>
        <w:pStyle w:val="Funotentext"/>
      </w:pPr>
      <w:r>
        <w:rPr>
          <w:rStyle w:val="Funotenzeichen"/>
        </w:rPr>
        <w:footnoteRef/>
      </w:r>
      <w:r>
        <w:tab/>
        <w:t>Art. ……... GBR.</w:t>
      </w:r>
    </w:p>
  </w:footnote>
  <w:footnote w:id="11">
    <w:p w14:paraId="23816A96" w14:textId="3B470C49" w:rsidR="00BC705E" w:rsidRDefault="00BC705E">
      <w:pPr>
        <w:pStyle w:val="Funotentext"/>
      </w:pPr>
      <w:r>
        <w:rPr>
          <w:rStyle w:val="Funotenzeichen"/>
        </w:rPr>
        <w:footnoteRef/>
      </w:r>
      <w:r>
        <w:tab/>
        <w:t>Art. 24- 24e und Art. 37a RPG, vgl. auch Art. 84 Abs. 1 BauG.</w:t>
      </w:r>
    </w:p>
  </w:footnote>
  <w:footnote w:id="12">
    <w:p w14:paraId="16730C6A" w14:textId="7726EA36" w:rsidR="00BC705E" w:rsidRDefault="00BC705E" w:rsidP="004949D5">
      <w:pPr>
        <w:pStyle w:val="Funotentext"/>
      </w:pPr>
      <w:r>
        <w:rPr>
          <w:rStyle w:val="Funotenzeichen"/>
        </w:rPr>
        <w:footnoteRef/>
      </w:r>
      <w:r>
        <w:tab/>
        <w:t>Zaugg</w:t>
      </w:r>
      <w:r>
        <w:rPr>
          <w:rFonts w:cs="Arial"/>
        </w:rPr>
        <w:t>†</w:t>
      </w:r>
      <w:r>
        <w:t>/Ludwig, Baugesetz des Kantons Bern, Kommentar, Art. 35-35c Rn 16.</w:t>
      </w:r>
    </w:p>
  </w:footnote>
  <w:footnote w:id="13">
    <w:p w14:paraId="56AFFC19" w14:textId="3C9687DF" w:rsidR="00BC705E" w:rsidRPr="006A062F" w:rsidRDefault="00BC705E" w:rsidP="004949D5">
      <w:pPr>
        <w:pStyle w:val="Funotentext"/>
        <w:rPr>
          <w:lang w:val="en-US"/>
        </w:rPr>
      </w:pPr>
      <w:r>
        <w:rPr>
          <w:rStyle w:val="Funotenzeichen"/>
        </w:rPr>
        <w:footnoteRef/>
      </w:r>
      <w:r>
        <w:rPr>
          <w:lang w:val="en-US"/>
        </w:rPr>
        <w:tab/>
      </w:r>
      <w:r w:rsidRPr="00A31DF4">
        <w:rPr>
          <w:lang w:val="en-US"/>
        </w:rPr>
        <w:t>Art.</w:t>
      </w:r>
      <w:r w:rsidRPr="006A062F">
        <w:rPr>
          <w:lang w:val="en-US"/>
        </w:rPr>
        <w:t xml:space="preserve"> 35a BauG.</w:t>
      </w:r>
    </w:p>
  </w:footnote>
  <w:footnote w:id="14">
    <w:p w14:paraId="386730C3" w14:textId="2A4AC82A" w:rsidR="00BC705E" w:rsidRPr="00A31DF4" w:rsidRDefault="00BC705E" w:rsidP="004949D5">
      <w:pPr>
        <w:pStyle w:val="Funotentext"/>
        <w:rPr>
          <w:lang w:val="en-US"/>
        </w:rPr>
      </w:pPr>
      <w:r>
        <w:rPr>
          <w:rStyle w:val="Funotenzeichen"/>
        </w:rPr>
        <w:footnoteRef/>
      </w:r>
      <w:r>
        <w:rPr>
          <w:lang w:val="en-US"/>
        </w:rPr>
        <w:tab/>
      </w:r>
      <w:r w:rsidRPr="00A31DF4">
        <w:rPr>
          <w:lang w:val="en-US"/>
        </w:rPr>
        <w:t>Art. 35a i.V.m. Art. 35c</w:t>
      </w:r>
      <w:r w:rsidRPr="00F1185E">
        <w:rPr>
          <w:lang w:val="en-US"/>
        </w:rPr>
        <w:t xml:space="preserve"> Abs.</w:t>
      </w:r>
      <w:r w:rsidRPr="00A23C56">
        <w:rPr>
          <w:lang w:val="en-US"/>
        </w:rPr>
        <w:t xml:space="preserve"> 3</w:t>
      </w:r>
      <w:r w:rsidRPr="00A31DF4">
        <w:rPr>
          <w:lang w:val="en-US"/>
        </w:rPr>
        <w:t xml:space="preserve"> BauG.</w:t>
      </w:r>
    </w:p>
  </w:footnote>
  <w:footnote w:id="15">
    <w:p w14:paraId="69C66EF8" w14:textId="6ED1359E" w:rsidR="00BC705E" w:rsidRDefault="00BC705E" w:rsidP="004949D5">
      <w:pPr>
        <w:pStyle w:val="Funotentext"/>
      </w:pPr>
      <w:r>
        <w:rPr>
          <w:rStyle w:val="Funotenzeichen"/>
        </w:rPr>
        <w:footnoteRef/>
      </w:r>
      <w:r>
        <w:tab/>
        <w:t>Art. 32. Abs. 1 BewD.</w:t>
      </w:r>
    </w:p>
  </w:footnote>
  <w:footnote w:id="16">
    <w:p w14:paraId="7C9C20E4" w14:textId="65D4D27A" w:rsidR="00BC705E" w:rsidRDefault="00BC705E" w:rsidP="004949D5">
      <w:pPr>
        <w:pStyle w:val="Funotentext"/>
      </w:pPr>
      <w:r>
        <w:rPr>
          <w:rStyle w:val="Funotenzeichen"/>
        </w:rPr>
        <w:footnoteRef/>
      </w:r>
      <w:r>
        <w:tab/>
        <w:t>Art. 31 BauG.</w:t>
      </w:r>
    </w:p>
  </w:footnote>
  <w:footnote w:id="17">
    <w:p w14:paraId="0CA6D440" w14:textId="6E93E31B" w:rsidR="00BC705E" w:rsidRDefault="00BC705E" w:rsidP="004949D5">
      <w:pPr>
        <w:pStyle w:val="Funotentext"/>
      </w:pPr>
      <w:r>
        <w:rPr>
          <w:rStyle w:val="Funotenzeichen"/>
        </w:rPr>
        <w:footnoteRef/>
      </w:r>
      <w:r>
        <w:tab/>
        <w:t>Art. 34 BewD.</w:t>
      </w:r>
    </w:p>
  </w:footnote>
  <w:footnote w:id="18">
    <w:p w14:paraId="03B3AA2B" w14:textId="35187C78" w:rsidR="00BC705E" w:rsidRDefault="00BC705E">
      <w:pPr>
        <w:pStyle w:val="Funotentext"/>
      </w:pPr>
      <w:r>
        <w:rPr>
          <w:rStyle w:val="Funotenzeichen"/>
        </w:rPr>
        <w:footnoteRef/>
      </w:r>
      <w:r>
        <w:rPr>
          <w:szCs w:val="18"/>
        </w:rPr>
        <w:tab/>
        <w:t>Art. 8 Bundesgesetz über die Fischerei vom 21. Juni 1991 (BGF; SR 923.0).</w:t>
      </w:r>
    </w:p>
  </w:footnote>
  <w:footnote w:id="19">
    <w:p w14:paraId="1E93F0FD" w14:textId="18E73CE2" w:rsidR="00BC705E" w:rsidRDefault="00BC705E">
      <w:pPr>
        <w:pStyle w:val="Funotentext"/>
      </w:pPr>
      <w:r>
        <w:rPr>
          <w:rStyle w:val="Funotenzeichen"/>
        </w:rPr>
        <w:footnoteRef/>
      </w:r>
      <w:r>
        <w:tab/>
        <w:t>Art. 48 Wasserbaugesetz vom 14. Februar 1989 (WBG; BSG 751.11).</w:t>
      </w:r>
    </w:p>
  </w:footnote>
  <w:footnote w:id="20">
    <w:p w14:paraId="5490A1DA" w14:textId="25CCA23E" w:rsidR="00BC705E" w:rsidRPr="00A23C56" w:rsidRDefault="00BC705E">
      <w:pPr>
        <w:pStyle w:val="Funotentext"/>
      </w:pPr>
      <w:r>
        <w:rPr>
          <w:rStyle w:val="Funotenzeichen"/>
        </w:rPr>
        <w:footnoteRef/>
      </w:r>
      <w:r>
        <w:tab/>
      </w:r>
      <w:r w:rsidRPr="00A23C56">
        <w:t xml:space="preserve">Art. 39a </w:t>
      </w:r>
      <w:r>
        <w:t xml:space="preserve">Abs. 1 </w:t>
      </w:r>
      <w:r>
        <w:rPr>
          <w:szCs w:val="18"/>
        </w:rPr>
        <w:t xml:space="preserve">Wasserbauverordnung vom 15. </w:t>
      </w:r>
      <w:r w:rsidRPr="002F1488">
        <w:rPr>
          <w:szCs w:val="18"/>
        </w:rPr>
        <w:t>November 1989 (WBV; BSG 751.111.1).</w:t>
      </w:r>
    </w:p>
  </w:footnote>
  <w:footnote w:id="21">
    <w:p w14:paraId="4B9E15D1" w14:textId="26F97B5B" w:rsidR="00BC705E" w:rsidRDefault="00BC705E">
      <w:pPr>
        <w:pStyle w:val="Funotentext"/>
      </w:pPr>
      <w:r>
        <w:rPr>
          <w:rStyle w:val="Funotenzeichen"/>
        </w:rPr>
        <w:footnoteRef/>
      </w:r>
      <w:r>
        <w:tab/>
        <w:t>Art. 48 Abs. 4 WBG.</w:t>
      </w:r>
    </w:p>
  </w:footnote>
  <w:footnote w:id="22">
    <w:p w14:paraId="0AB7C2CE" w14:textId="54C9D9D5" w:rsidR="00BC705E" w:rsidRDefault="00BC705E">
      <w:pPr>
        <w:pStyle w:val="Funotentext"/>
      </w:pPr>
      <w:r>
        <w:rPr>
          <w:rStyle w:val="Funotenzeichen"/>
        </w:rPr>
        <w:footnoteRef/>
      </w:r>
      <w:r>
        <w:tab/>
        <w:t>Art. 38 Gewässerschutzgesetz vom 24. Januar 1991 (GSchG; SR 814.20).</w:t>
      </w:r>
    </w:p>
  </w:footnote>
  <w:footnote w:id="23">
    <w:p w14:paraId="749F2B86" w14:textId="7ED5F0A3" w:rsidR="00BC705E" w:rsidRDefault="00BC705E">
      <w:pPr>
        <w:pStyle w:val="Funotentext"/>
      </w:pPr>
      <w:r>
        <w:rPr>
          <w:rStyle w:val="Funotenzeichen"/>
        </w:rPr>
        <w:footnoteRef/>
      </w:r>
      <w:r>
        <w:tab/>
        <w:t>Art. 48 Abs. 4 WBG.</w:t>
      </w:r>
    </w:p>
  </w:footnote>
  <w:footnote w:id="24">
    <w:p w14:paraId="5E9CA42F" w14:textId="57C02308" w:rsidR="00BC705E" w:rsidRDefault="00BC705E">
      <w:pPr>
        <w:pStyle w:val="Funotentext"/>
      </w:pPr>
      <w:r>
        <w:rPr>
          <w:rStyle w:val="Funotenzeichen"/>
        </w:rPr>
        <w:footnoteRef/>
      </w:r>
      <w:r>
        <w:tab/>
        <w:t>Art. 38 Abs. 2 GschG.</w:t>
      </w:r>
    </w:p>
  </w:footnote>
  <w:footnote w:id="25">
    <w:p w14:paraId="65D3F38F" w14:textId="6F9B1F42" w:rsidR="00BC705E" w:rsidRDefault="00BC705E">
      <w:pPr>
        <w:pStyle w:val="Funotentext"/>
      </w:pPr>
      <w:r>
        <w:rPr>
          <w:rStyle w:val="Funotenzeichen"/>
        </w:rPr>
        <w:footnoteRef/>
      </w:r>
      <w:r>
        <w:tab/>
        <w:t>Art. 25 ff. Kantonales Waldgesetz vom 5. Mai 1997 (KWaG; BSG 921.11).</w:t>
      </w:r>
    </w:p>
  </w:footnote>
  <w:footnote w:id="26">
    <w:p w14:paraId="46B8FE13" w14:textId="0D80B89A" w:rsidR="00BC705E" w:rsidRDefault="00BC705E">
      <w:pPr>
        <w:pStyle w:val="Funotentext"/>
      </w:pPr>
      <w:r>
        <w:rPr>
          <w:rStyle w:val="Funotenzeichen"/>
        </w:rPr>
        <w:footnoteRef/>
      </w:r>
      <w:r>
        <w:tab/>
        <w:t>Art. 5 Waldgesetz vom 4. Oktober 1991 (WaG; SR 921.0).</w:t>
      </w:r>
    </w:p>
  </w:footnote>
  <w:footnote w:id="27">
    <w:p w14:paraId="41F8034E" w14:textId="40FB2532" w:rsidR="00BC705E" w:rsidRDefault="00BC705E">
      <w:pPr>
        <w:pStyle w:val="Funotentext"/>
      </w:pPr>
      <w:r>
        <w:rPr>
          <w:rStyle w:val="Funotenzeichen"/>
        </w:rPr>
        <w:footnoteRef/>
      </w:r>
      <w:r>
        <w:tab/>
        <w:t>Art. 16 Abs. 2 WaG und Art. 35 Kantonale Waldverordnung vom 29. Oktober 1997 (KWaV; BSG 921.111).</w:t>
      </w:r>
    </w:p>
  </w:footnote>
  <w:footnote w:id="28">
    <w:p w14:paraId="48201886" w14:textId="63A00755" w:rsidR="00BC705E" w:rsidRDefault="00BC705E">
      <w:pPr>
        <w:pStyle w:val="Funotentext"/>
      </w:pPr>
      <w:r>
        <w:rPr>
          <w:rStyle w:val="Funotenzeichen"/>
        </w:rPr>
        <w:footnoteRef/>
      </w:r>
      <w:r>
        <w:tab/>
        <w:t>Amt für Gemeinden und Raumordnung des Kantons Bern.</w:t>
      </w:r>
    </w:p>
  </w:footnote>
  <w:footnote w:id="29">
    <w:p w14:paraId="176F196A" w14:textId="6C34CA6E" w:rsidR="00BC705E" w:rsidRDefault="00BC705E">
      <w:pPr>
        <w:pStyle w:val="Funotentext"/>
      </w:pPr>
      <w:r>
        <w:rPr>
          <w:rStyle w:val="Funotenzeichen"/>
        </w:rPr>
        <w:footnoteRef/>
      </w:r>
      <w:r>
        <w:tab/>
        <w:t>Art. 24 RPG.</w:t>
      </w:r>
    </w:p>
  </w:footnote>
  <w:footnote w:id="30">
    <w:p w14:paraId="7DBC9AB4" w14:textId="27EC9DBC" w:rsidR="00BC705E" w:rsidRDefault="00BC705E">
      <w:pPr>
        <w:pStyle w:val="Funotentext"/>
      </w:pPr>
      <w:r>
        <w:rPr>
          <w:rStyle w:val="Funotenzeichen"/>
        </w:rPr>
        <w:footnoteRef/>
      </w:r>
      <w:r>
        <w:tab/>
        <w:t>Bundesamt für Umwelt.</w:t>
      </w:r>
    </w:p>
  </w:footnote>
  <w:footnote w:id="31">
    <w:p w14:paraId="62A3B075" w14:textId="71999D1D" w:rsidR="00BC705E" w:rsidRDefault="00BC705E">
      <w:pPr>
        <w:pStyle w:val="Funotentext"/>
      </w:pPr>
      <w:r>
        <w:rPr>
          <w:rStyle w:val="Funotenzeichen"/>
        </w:rPr>
        <w:footnoteRef/>
      </w:r>
      <w:r>
        <w:tab/>
        <w:t>Art. 46 Abs. 2 WaG.</w:t>
      </w:r>
    </w:p>
  </w:footnote>
  <w:footnote w:id="32">
    <w:p w14:paraId="4EA000CE" w14:textId="31C47638" w:rsidR="00BC705E" w:rsidRDefault="00BC705E" w:rsidP="00503A7F">
      <w:pPr>
        <w:pStyle w:val="Funotentext"/>
      </w:pPr>
      <w:r>
        <w:rPr>
          <w:rStyle w:val="Funotenzeichen"/>
        </w:rPr>
        <w:footnoteRef/>
      </w:r>
      <w:r>
        <w:tab/>
        <w:t>Art. 41c Abs. 1 Gewässerschutzverordnung vom 28. Oktober 1998 (GSchV; SR 814.201).</w:t>
      </w:r>
    </w:p>
  </w:footnote>
  <w:footnote w:id="33">
    <w:p w14:paraId="4D63F85F" w14:textId="1D9727C4" w:rsidR="00BC705E" w:rsidRDefault="00BC705E">
      <w:pPr>
        <w:pStyle w:val="Funotentext"/>
      </w:pPr>
      <w:r>
        <w:rPr>
          <w:rStyle w:val="Funotenzeichen"/>
        </w:rPr>
        <w:footnoteRef/>
      </w:r>
      <w:r>
        <w:tab/>
        <w:t>Art. 41c Abs. 1 Bst. a-d GSchV.</w:t>
      </w:r>
    </w:p>
  </w:footnote>
  <w:footnote w:id="34">
    <w:p w14:paraId="4C7C446F" w14:textId="1DA17B9C" w:rsidR="00BC705E" w:rsidRDefault="00BC705E">
      <w:pPr>
        <w:pStyle w:val="Funotentext"/>
      </w:pPr>
      <w:r>
        <w:rPr>
          <w:rStyle w:val="Funotenzeichen"/>
        </w:rPr>
        <w:footnoteRef/>
      </w:r>
      <w:r>
        <w:tab/>
        <w:t>Art. 41c Abs. 1 Bst. a-d GSchV.</w:t>
      </w:r>
    </w:p>
  </w:footnote>
  <w:footnote w:id="35">
    <w:p w14:paraId="17FBB3E7" w14:textId="7D11F7BE" w:rsidR="00BC705E" w:rsidRDefault="00BC705E">
      <w:pPr>
        <w:pStyle w:val="Funotentext"/>
      </w:pPr>
      <w:r>
        <w:rPr>
          <w:rStyle w:val="Funotenzeichen"/>
        </w:rPr>
        <w:footnoteRef/>
      </w:r>
      <w:r>
        <w:t xml:space="preserve"> </w:t>
      </w:r>
      <w:r>
        <w:tab/>
        <w:t>Art. 18 Abs. 1</w:t>
      </w:r>
      <w:r>
        <w:rPr>
          <w:vertAlign w:val="superscript"/>
        </w:rPr>
        <w:t>bis</w:t>
      </w:r>
      <w:r>
        <w:t xml:space="preserve"> Bundesgesetz über den Natur- und Heimatschutz vom 1. Juli 1966 (NHG; SR 451) und Art. 27 Abs. 1 Naturschutzgesetz vom 15. September 1992 (NSchG; BSG 426.11).</w:t>
      </w:r>
    </w:p>
  </w:footnote>
  <w:footnote w:id="36">
    <w:p w14:paraId="2E3172D8" w14:textId="3BE15070" w:rsidR="00BC705E" w:rsidRDefault="00BC705E">
      <w:pPr>
        <w:pStyle w:val="Funotentext"/>
      </w:pPr>
      <w:r>
        <w:rPr>
          <w:rStyle w:val="Funotenzeichen"/>
        </w:rPr>
        <w:footnoteRef/>
      </w:r>
      <w:r>
        <w:tab/>
        <w:t>Art. 27 Abs. 2 NschG.</w:t>
      </w:r>
    </w:p>
  </w:footnote>
  <w:footnote w:id="37">
    <w:p w14:paraId="3A0F9EB6" w14:textId="77E639AE" w:rsidR="00BC705E" w:rsidRDefault="00BC705E">
      <w:pPr>
        <w:pStyle w:val="Funotentext"/>
      </w:pPr>
      <w:r>
        <w:rPr>
          <w:rStyle w:val="Funotenzeichen"/>
        </w:rPr>
        <w:footnoteRef/>
      </w:r>
      <w:r>
        <w:tab/>
        <w:t xml:space="preserve">Art. 13 </w:t>
      </w:r>
      <w:r w:rsidRPr="00340193">
        <w:t>Naturschutzverordnung vom 10. November 1993 (NSchV; BSG 426.111</w:t>
      </w:r>
      <w:r>
        <w:t>)</w:t>
      </w:r>
      <w:r w:rsidRPr="00340193">
        <w:t>.</w:t>
      </w:r>
    </w:p>
  </w:footnote>
  <w:footnote w:id="38">
    <w:p w14:paraId="04488895" w14:textId="4C698928" w:rsidR="00BC705E" w:rsidRDefault="00BC705E">
      <w:pPr>
        <w:pStyle w:val="Funotentext"/>
      </w:pPr>
      <w:r>
        <w:rPr>
          <w:rStyle w:val="Funotenzeichen"/>
        </w:rPr>
        <w:footnoteRef/>
      </w:r>
      <w:r>
        <w:tab/>
        <w:t>Art. 13 Abs. 2 NSchV.</w:t>
      </w:r>
    </w:p>
  </w:footnote>
  <w:footnote w:id="39">
    <w:p w14:paraId="6DAC7526" w14:textId="73CAC2A7" w:rsidR="00BC705E" w:rsidRDefault="00BC705E">
      <w:pPr>
        <w:pStyle w:val="Funotentext"/>
      </w:pPr>
      <w:r>
        <w:rPr>
          <w:rStyle w:val="Funotenzeichen"/>
        </w:rPr>
        <w:footnoteRef/>
      </w:r>
      <w:r>
        <w:tab/>
        <w:t xml:space="preserve">Art. 27 Abs. 2 i.V.m. </w:t>
      </w:r>
      <w:r w:rsidRPr="00AC2364">
        <w:t>Art. 61 NSchG</w:t>
      </w:r>
      <w:r>
        <w:t>.</w:t>
      </w:r>
    </w:p>
  </w:footnote>
  <w:footnote w:id="40">
    <w:p w14:paraId="46E16378" w14:textId="0284A048" w:rsidR="00BC705E" w:rsidRDefault="00BC705E" w:rsidP="00C52311">
      <w:pPr>
        <w:pStyle w:val="Funotentext"/>
      </w:pPr>
      <w:r>
        <w:rPr>
          <w:rStyle w:val="Funotenzeichen"/>
        </w:rPr>
        <w:footnoteRef/>
      </w:r>
      <w:r>
        <w:rPr>
          <w:highlight w:val="yellow"/>
        </w:rPr>
        <w:tab/>
      </w:r>
      <w:r w:rsidRPr="00B645CB">
        <w:rPr>
          <w:highlight w:val="yellow"/>
        </w:rPr>
        <w:t>Rechtsgrundlage angeben</w:t>
      </w:r>
    </w:p>
  </w:footnote>
  <w:footnote w:id="41">
    <w:p w14:paraId="0C17156A" w14:textId="2DB2122C" w:rsidR="00BC705E" w:rsidRDefault="00BC705E">
      <w:pPr>
        <w:pStyle w:val="Funotentext"/>
      </w:pPr>
      <w:r>
        <w:rPr>
          <w:rStyle w:val="Funotenzeichen"/>
        </w:rPr>
        <w:footnoteRef/>
      </w:r>
      <w:r>
        <w:tab/>
      </w:r>
      <w:r w:rsidRPr="00AC2364">
        <w:t xml:space="preserve">Art. 41 Abs. 3 </w:t>
      </w:r>
      <w:r>
        <w:t>NSchG.</w:t>
      </w:r>
    </w:p>
  </w:footnote>
  <w:footnote w:id="42">
    <w:p w14:paraId="0614031A" w14:textId="62A625FF" w:rsidR="00BC705E" w:rsidRDefault="00BC705E">
      <w:pPr>
        <w:pStyle w:val="Funotentext"/>
      </w:pPr>
      <w:r>
        <w:rPr>
          <w:rStyle w:val="Funotenzeichen"/>
        </w:rPr>
        <w:footnoteRef/>
      </w:r>
      <w:r>
        <w:tab/>
        <w:t xml:space="preserve">Art. </w:t>
      </w:r>
      <w:r w:rsidRPr="00A23C56">
        <w:rPr>
          <w:highlight w:val="yellow"/>
        </w:rPr>
        <w:t>XX</w:t>
      </w:r>
      <w:r>
        <w:t xml:space="preserve"> des Baureglements der Einwohnergemeind</w:t>
      </w:r>
      <w:r w:rsidRPr="0060457D">
        <w:rPr>
          <w:szCs w:val="16"/>
        </w:rPr>
        <w:t xml:space="preserve">e </w:t>
      </w:r>
      <w:r w:rsidRPr="00A23C56">
        <w:rPr>
          <w:rStyle w:val="berschrift2Zchn"/>
          <w:rFonts w:eastAsia="Arial"/>
          <w:bCs w:val="0"/>
          <w:sz w:val="16"/>
          <w:szCs w:val="16"/>
        </w:rPr>
        <w:t>{{GEMEINDE}}</w:t>
      </w:r>
      <w:r>
        <w:t xml:space="preserve"> vom </w:t>
      </w:r>
      <w:r w:rsidRPr="00A23C56">
        <w:rPr>
          <w:highlight w:val="yellow"/>
        </w:rPr>
        <w:t>XXX</w:t>
      </w:r>
      <w:r>
        <w:t>.</w:t>
      </w:r>
    </w:p>
  </w:footnote>
  <w:footnote w:id="43">
    <w:p w14:paraId="6C9D387B" w14:textId="625CA94E" w:rsidR="00BC705E" w:rsidRDefault="00BC705E">
      <w:pPr>
        <w:pStyle w:val="Funotentext"/>
      </w:pPr>
      <w:r>
        <w:rPr>
          <w:rStyle w:val="Funotenzeichen"/>
        </w:rPr>
        <w:footnoteRef/>
      </w:r>
      <w:r>
        <w:tab/>
        <w:t>Strassengesetz vom 4. Juni 2008 (SG; BSG 732.11).</w:t>
      </w:r>
    </w:p>
  </w:footnote>
  <w:footnote w:id="44">
    <w:p w14:paraId="75563CDC" w14:textId="011EF5D2" w:rsidR="00BC705E" w:rsidRDefault="00BC705E">
      <w:pPr>
        <w:pStyle w:val="Funotentext"/>
      </w:pPr>
      <w:r>
        <w:rPr>
          <w:rStyle w:val="Funotenzeichen"/>
        </w:rPr>
        <w:footnoteRef/>
      </w:r>
      <w:r>
        <w:t xml:space="preserve"> </w:t>
      </w:r>
      <w:r>
        <w:tab/>
        <w:t>Art. 80 Abs. 1 SG.</w:t>
      </w:r>
    </w:p>
  </w:footnote>
  <w:footnote w:id="45">
    <w:p w14:paraId="6F576FF6" w14:textId="61FFBE88" w:rsidR="00BC705E" w:rsidRDefault="00BC705E">
      <w:pPr>
        <w:pStyle w:val="Funotentext"/>
      </w:pPr>
      <w:r>
        <w:rPr>
          <w:rStyle w:val="Funotenzeichen"/>
        </w:rPr>
        <w:footnoteRef/>
      </w:r>
      <w:r>
        <w:t xml:space="preserve"> </w:t>
      </w:r>
      <w:r>
        <w:tab/>
        <w:t>Art. 81 SG.</w:t>
      </w:r>
    </w:p>
  </w:footnote>
  <w:footnote w:id="46">
    <w:p w14:paraId="09EAFFE2" w14:textId="13D07921" w:rsidR="00BC705E" w:rsidRDefault="00BC705E">
      <w:pPr>
        <w:pStyle w:val="Funotentext"/>
      </w:pPr>
      <w:r>
        <w:rPr>
          <w:rStyle w:val="Funotenzeichen"/>
        </w:rPr>
        <w:footnoteRef/>
      </w:r>
      <w:r>
        <w:t xml:space="preserve"> </w:t>
      </w:r>
      <w:r>
        <w:tab/>
        <w:t>Art. 81 Abs. 2 SG.</w:t>
      </w:r>
    </w:p>
  </w:footnote>
  <w:footnote w:id="47">
    <w:p w14:paraId="3E610AB2" w14:textId="4C77E79C" w:rsidR="00BC705E" w:rsidRDefault="00BC705E">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48">
    <w:p w14:paraId="39D8FFE2" w14:textId="24A29B8B" w:rsidR="00BC705E" w:rsidRDefault="00BC705E">
      <w:pPr>
        <w:pStyle w:val="Funotentext"/>
      </w:pPr>
      <w:r>
        <w:rPr>
          <w:rStyle w:val="Funotenzeichen"/>
        </w:rPr>
        <w:footnoteRef/>
      </w:r>
      <w:r>
        <w:t xml:space="preserve"> </w:t>
      </w:r>
      <w:r>
        <w:tab/>
        <w:t>Art. 28 Abs. 1 Bst. a BauG.</w:t>
      </w:r>
    </w:p>
  </w:footnote>
  <w:footnote w:id="49">
    <w:p w14:paraId="32E3E724" w14:textId="42D7C9EA" w:rsidR="00BC705E" w:rsidRDefault="00BC705E">
      <w:pPr>
        <w:pStyle w:val="Funotentext"/>
      </w:pPr>
      <w:r>
        <w:rPr>
          <w:rStyle w:val="Funotenzeichen"/>
        </w:rPr>
        <w:footnoteRef/>
      </w:r>
      <w:r>
        <w:t xml:space="preserve"> </w:t>
      </w:r>
      <w:r>
        <w:tab/>
        <w:t>Art. 28 Abs. 2 BauG.</w:t>
      </w:r>
    </w:p>
  </w:footnote>
  <w:footnote w:id="50">
    <w:p w14:paraId="731A9EDC" w14:textId="42185D2D" w:rsidR="00BC705E" w:rsidRDefault="00BC705E" w:rsidP="002F5AA0">
      <w:pPr>
        <w:pStyle w:val="Funotentext"/>
      </w:pPr>
      <w:r>
        <w:rPr>
          <w:rStyle w:val="Funotenzeichen"/>
        </w:rPr>
        <w:footnoteRef/>
      </w:r>
      <w:r>
        <w:tab/>
        <w:t xml:space="preserve">Art. </w:t>
      </w:r>
      <w:r w:rsidRPr="002F1488">
        <w:rPr>
          <w:highlight w:val="yellow"/>
        </w:rPr>
        <w:t>XX</w:t>
      </w:r>
      <w:r>
        <w:t xml:space="preserve"> des Baureglements der Einwohnergemeind</w:t>
      </w:r>
      <w:r w:rsidRPr="0060457D">
        <w:rPr>
          <w:szCs w:val="16"/>
        </w:rPr>
        <w:t xml:space="preserve">e </w:t>
      </w:r>
      <w:r w:rsidRPr="002F1488">
        <w:rPr>
          <w:rStyle w:val="berschrift2Zchn"/>
          <w:rFonts w:eastAsia="Arial"/>
          <w:bCs w:val="0"/>
          <w:sz w:val="16"/>
          <w:szCs w:val="16"/>
        </w:rPr>
        <w:t>{{GEMEINDE}}</w:t>
      </w:r>
      <w:r>
        <w:t xml:space="preserve"> vom </w:t>
      </w:r>
      <w:r w:rsidRPr="002F1488">
        <w:rPr>
          <w:highlight w:val="yellow"/>
        </w:rPr>
        <w:t>XXX</w:t>
      </w:r>
      <w:r>
        <w:t>.</w:t>
      </w:r>
    </w:p>
  </w:footnote>
  <w:footnote w:id="51">
    <w:p w14:paraId="3D02768E" w14:textId="42C5E7E7" w:rsidR="00BC705E" w:rsidRDefault="00BC705E">
      <w:pPr>
        <w:pStyle w:val="Funotentext"/>
      </w:pPr>
      <w:r>
        <w:rPr>
          <w:rStyle w:val="Funotenzeichen"/>
        </w:rPr>
        <w:footnoteRef/>
      </w:r>
      <w:r>
        <w:tab/>
        <w:t>Art. 26 Abs. 1 BauG.</w:t>
      </w:r>
    </w:p>
  </w:footnote>
  <w:footnote w:id="52">
    <w:p w14:paraId="7FB352F8" w14:textId="4DAD2260" w:rsidR="00BC705E" w:rsidRDefault="00BC705E">
      <w:pPr>
        <w:pStyle w:val="Funotentext"/>
      </w:pPr>
      <w:r>
        <w:rPr>
          <w:rStyle w:val="Funotenzeichen"/>
        </w:rPr>
        <w:footnoteRef/>
      </w:r>
      <w:r>
        <w:tab/>
        <w:t>Art. 26 Abs. 2 BauG.</w:t>
      </w:r>
    </w:p>
  </w:footnote>
  <w:footnote w:id="53">
    <w:p w14:paraId="10F47D34" w14:textId="246DDB73" w:rsidR="00BC705E" w:rsidRDefault="00BC705E">
      <w:pPr>
        <w:pStyle w:val="Funotentext"/>
      </w:pPr>
      <w:r>
        <w:rPr>
          <w:rStyle w:val="Funotenzeichen"/>
        </w:rPr>
        <w:footnoteRef/>
      </w:r>
      <w:r>
        <w:tab/>
        <w:t xml:space="preserve">Art. </w:t>
      </w:r>
      <w:r w:rsidRPr="00A23C56">
        <w:rPr>
          <w:highlight w:val="yellow"/>
        </w:rPr>
        <w:t>XX</w:t>
      </w:r>
      <w:r>
        <w:t xml:space="preserve"> GBR.</w:t>
      </w:r>
    </w:p>
  </w:footnote>
  <w:footnote w:id="54">
    <w:p w14:paraId="66820F30" w14:textId="6EA55FFC" w:rsidR="00BC705E" w:rsidRDefault="00BC705E">
      <w:pPr>
        <w:pStyle w:val="Funotentext"/>
      </w:pPr>
      <w:r>
        <w:rPr>
          <w:rStyle w:val="Funotenzeichen"/>
        </w:rPr>
        <w:footnoteRef/>
      </w:r>
      <w:r>
        <w:tab/>
        <w:t>Art. 28 BauG.</w:t>
      </w:r>
    </w:p>
  </w:footnote>
  <w:footnote w:id="55">
    <w:p w14:paraId="6C6B3D97" w14:textId="0C68E2C8" w:rsidR="00BC705E" w:rsidRDefault="00BC705E">
      <w:pPr>
        <w:pStyle w:val="Funotentext"/>
      </w:pPr>
      <w:r>
        <w:rPr>
          <w:rStyle w:val="Funotenzeichen"/>
        </w:rPr>
        <w:footnoteRef/>
      </w:r>
      <w:r>
        <w:tab/>
        <w:t>Art. 12 Abs. 3 Dekret über das Normalbaureglement vom 10. Februar 1970 (NBRD; BSG 723.13); Zaugg</w:t>
      </w:r>
      <w:r>
        <w:rPr>
          <w:rFonts w:cs="Arial"/>
        </w:rPr>
        <w:t>†</w:t>
      </w:r>
      <w:r>
        <w:t>/Ludwig, Baugesetz des Kantons Bern, Kommentar, Art. 28 Rn 2.</w:t>
      </w:r>
    </w:p>
  </w:footnote>
  <w:footnote w:id="56">
    <w:p w14:paraId="72B39119" w14:textId="7A37F7EC" w:rsidR="00BC705E" w:rsidRDefault="00BC705E">
      <w:pPr>
        <w:pStyle w:val="Funotentext"/>
      </w:pPr>
      <w:r>
        <w:rPr>
          <w:rStyle w:val="Funotenzeichen"/>
        </w:rPr>
        <w:footnoteRef/>
      </w:r>
      <w:r>
        <w:tab/>
        <w:t>Art. 28 Abs. 2 BauG.</w:t>
      </w:r>
    </w:p>
  </w:footnote>
  <w:footnote w:id="57">
    <w:p w14:paraId="6926C6D5" w14:textId="0F67D926" w:rsidR="00BC705E" w:rsidRPr="0084468E" w:rsidRDefault="00BC705E">
      <w:pPr>
        <w:pStyle w:val="Funotentext"/>
      </w:pPr>
      <w:r>
        <w:rPr>
          <w:rStyle w:val="Funotenzeichen"/>
        </w:rPr>
        <w:footnoteRef/>
      </w:r>
      <w:r w:rsidRPr="0084468E">
        <w:rPr>
          <w:rPrChange w:id="0" w:author="Ammann Jonas, DIJ-RSTA-Bern-Mittelland" w:date="2021-05-04T16:58:00Z">
            <w:rPr>
              <w:lang w:val="en-US"/>
            </w:rPr>
          </w:rPrChange>
        </w:rPr>
        <w:tab/>
      </w:r>
      <w:r w:rsidRPr="0084468E">
        <w:t>Art. 16 Abs. 1 BauG.</w:t>
      </w:r>
    </w:p>
  </w:footnote>
  <w:footnote w:id="58">
    <w:p w14:paraId="538A334C" w14:textId="268F76E4" w:rsidR="00BC705E" w:rsidRDefault="00BC705E">
      <w:pPr>
        <w:pStyle w:val="Funotentext"/>
      </w:pPr>
      <w:r>
        <w:rPr>
          <w:rStyle w:val="Funotenzeichen"/>
        </w:rPr>
        <w:footnoteRef/>
      </w:r>
      <w:r>
        <w:tab/>
        <w:t>Bauverordnung vom 6. März 1985 (BauV, BSG 721.1).</w:t>
      </w:r>
    </w:p>
  </w:footnote>
  <w:footnote w:id="59">
    <w:p w14:paraId="0ED37C5B" w14:textId="7CEB3216" w:rsidR="00BC705E" w:rsidRDefault="00BC705E">
      <w:pPr>
        <w:pStyle w:val="Funotentext"/>
      </w:pPr>
      <w:r>
        <w:rPr>
          <w:rStyle w:val="Funotenzeichen"/>
        </w:rPr>
        <w:footnoteRef/>
      </w:r>
      <w:r>
        <w:tab/>
        <w:t>Art. 50 BauV.</w:t>
      </w:r>
    </w:p>
  </w:footnote>
  <w:footnote w:id="60">
    <w:p w14:paraId="62566D2C" w14:textId="3BCDB08A" w:rsidR="00BC705E" w:rsidRPr="00E024EF" w:rsidRDefault="00BC705E">
      <w:pPr>
        <w:pStyle w:val="Funotentext"/>
      </w:pPr>
      <w:r>
        <w:rPr>
          <w:rStyle w:val="Funotenzeichen"/>
        </w:rPr>
        <w:footnoteRef/>
      </w:r>
      <w:r>
        <w:tab/>
      </w:r>
      <w:r w:rsidRPr="00E024EF">
        <w:t>Zaugg</w:t>
      </w:r>
      <w:r w:rsidRPr="00E024EF">
        <w:rPr>
          <w:rFonts w:cs="Arial"/>
        </w:rPr>
        <w:t>†</w:t>
      </w:r>
      <w:r w:rsidRPr="00E024EF">
        <w:t>/Ludwig, Baugesetz des Kantons Bern, Kommentar, Art. 16-18 Rn 15.</w:t>
      </w:r>
    </w:p>
  </w:footnote>
  <w:footnote w:id="61">
    <w:p w14:paraId="7AD63122" w14:textId="275E0AEA" w:rsidR="00BC705E" w:rsidRDefault="00BC705E">
      <w:pPr>
        <w:pStyle w:val="Funotentext"/>
      </w:pPr>
      <w:r>
        <w:rPr>
          <w:rStyle w:val="Funotenzeichen"/>
        </w:rPr>
        <w:footnoteRef/>
      </w:r>
      <w:r>
        <w:tab/>
        <w:t>Art. 54 BauV.</w:t>
      </w:r>
    </w:p>
  </w:footnote>
  <w:footnote w:id="62">
    <w:p w14:paraId="28A72114" w14:textId="07155865" w:rsidR="00BC705E" w:rsidRDefault="00BC705E">
      <w:pPr>
        <w:pStyle w:val="Funotentext"/>
      </w:pPr>
      <w:r>
        <w:rPr>
          <w:rStyle w:val="Funotenzeichen"/>
        </w:rPr>
        <w:footnoteRef/>
      </w:r>
      <w:r>
        <w:tab/>
        <w:t>Urteil des Verwaltungsgerichts des Kantons Bern vom 2. Juli 2008, Nr. 100.2008.23231U, E 4.4 ff.</w:t>
      </w:r>
    </w:p>
  </w:footnote>
  <w:footnote w:id="63">
    <w:p w14:paraId="2EACCBEA" w14:textId="00B5A948" w:rsidR="00BC705E" w:rsidRDefault="00BC705E">
      <w:pPr>
        <w:pStyle w:val="Funotentext"/>
      </w:pPr>
      <w:r>
        <w:rPr>
          <w:rStyle w:val="Funotenzeichen"/>
        </w:rPr>
        <w:footnoteRef/>
      </w:r>
      <w:r>
        <w:tab/>
        <w:t>Art. 55 Abs. 1 BauV.</w:t>
      </w:r>
    </w:p>
  </w:footnote>
  <w:footnote w:id="64">
    <w:p w14:paraId="34E979EA" w14:textId="40E4A433" w:rsidR="00BC705E" w:rsidRPr="00A23C56" w:rsidRDefault="00BC705E" w:rsidP="00BE1DF5">
      <w:pPr>
        <w:pStyle w:val="Funotentext"/>
      </w:pPr>
      <w:r>
        <w:rPr>
          <w:rStyle w:val="Funotenzeichen"/>
        </w:rPr>
        <w:footnoteRef/>
      </w:r>
      <w:r>
        <w:tab/>
      </w:r>
      <w:r w:rsidRPr="00A23C56">
        <w:t>Art. 54c Abs. 3 BauV.</w:t>
      </w:r>
    </w:p>
  </w:footnote>
  <w:footnote w:id="65">
    <w:p w14:paraId="3617AD12" w14:textId="2C00225B" w:rsidR="00BC705E" w:rsidRPr="00A31DF4" w:rsidRDefault="00BC705E">
      <w:pPr>
        <w:pStyle w:val="Funotentext"/>
      </w:pPr>
      <w:r>
        <w:rPr>
          <w:rStyle w:val="Funotenzeichen"/>
        </w:rPr>
        <w:footnoteRef/>
      </w:r>
      <w:r>
        <w:tab/>
      </w:r>
      <w:r w:rsidRPr="00A31DF4">
        <w:t xml:space="preserve">Art. 68 </w:t>
      </w:r>
      <w:r>
        <w:t xml:space="preserve">Abs. 1 </w:t>
      </w:r>
      <w:r w:rsidRPr="00A31DF4">
        <w:t>SG.</w:t>
      </w:r>
    </w:p>
  </w:footnote>
  <w:footnote w:id="66">
    <w:p w14:paraId="6CAE2AED" w14:textId="0DB54DCB" w:rsidR="00BC705E" w:rsidRDefault="00BC705E">
      <w:pPr>
        <w:pStyle w:val="Funotentext"/>
      </w:pPr>
      <w:r>
        <w:rPr>
          <w:rStyle w:val="Funotenzeichen"/>
        </w:rPr>
        <w:footnoteRef/>
      </w:r>
      <w:r>
        <w:tab/>
        <w:t>Art. 68 Abs. 2 SG.</w:t>
      </w:r>
    </w:p>
  </w:footnote>
  <w:footnote w:id="67">
    <w:p w14:paraId="67C88CF3" w14:textId="40B504C6" w:rsidR="00BC705E" w:rsidRDefault="00BC705E" w:rsidP="006138FB">
      <w:pPr>
        <w:pStyle w:val="Funotentext"/>
      </w:pPr>
      <w:r>
        <w:rPr>
          <w:rStyle w:val="Funotenzeichen"/>
        </w:rPr>
        <w:footnoteRef/>
      </w:r>
      <w:r>
        <w:tab/>
        <w:t>Art. 68 Abs. 3 SG.</w:t>
      </w:r>
    </w:p>
  </w:footnote>
  <w:footnote w:id="68">
    <w:p w14:paraId="455755F1" w14:textId="293656F4" w:rsidR="00BC705E" w:rsidRDefault="00BC705E">
      <w:pPr>
        <w:pStyle w:val="Funotentext"/>
      </w:pPr>
      <w:r>
        <w:rPr>
          <w:rStyle w:val="Funotenzeichen"/>
        </w:rPr>
        <w:footnoteRef/>
      </w:r>
      <w:r>
        <w:tab/>
      </w:r>
      <w:r w:rsidRPr="00AC2364">
        <w:t xml:space="preserve">Art. 70 </w:t>
      </w:r>
      <w:r>
        <w:t xml:space="preserve">Abs. 1 </w:t>
      </w:r>
      <w:r w:rsidRPr="00AC2364">
        <w:t>SG</w:t>
      </w:r>
      <w:r>
        <w:t>.</w:t>
      </w:r>
    </w:p>
  </w:footnote>
  <w:footnote w:id="69">
    <w:p w14:paraId="4288E68D" w14:textId="37052B69" w:rsidR="00BC705E" w:rsidRDefault="00BC705E">
      <w:pPr>
        <w:pStyle w:val="Funotentext"/>
      </w:pPr>
      <w:r>
        <w:rPr>
          <w:rStyle w:val="Funotenzeichen"/>
        </w:rPr>
        <w:footnoteRef/>
      </w:r>
      <w:r>
        <w:rPr>
          <w:szCs w:val="22"/>
        </w:rPr>
        <w:tab/>
      </w:r>
      <w:r w:rsidRPr="008D44F7">
        <w:rPr>
          <w:szCs w:val="22"/>
        </w:rPr>
        <w:t>Art. 6 Abs. 2 Gastgewerbegesetz</w:t>
      </w:r>
      <w:r>
        <w:rPr>
          <w:szCs w:val="22"/>
        </w:rPr>
        <w:t xml:space="preserve"> </w:t>
      </w:r>
      <w:r>
        <w:t>vom 11. November 1993 (GGG; BSG 935.11).</w:t>
      </w:r>
    </w:p>
  </w:footnote>
  <w:footnote w:id="70">
    <w:p w14:paraId="6BA074B9" w14:textId="2EFD543D" w:rsidR="00BC705E" w:rsidRDefault="00BC705E">
      <w:pPr>
        <w:pStyle w:val="Funotentext"/>
      </w:pPr>
      <w:r>
        <w:rPr>
          <w:rStyle w:val="Funotenzeichen"/>
        </w:rPr>
        <w:footnoteRef/>
      </w:r>
      <w:r>
        <w:tab/>
        <w:t>Bundesgesetz über Zweitwohnungen vom 20. März 2015 (ZWG; SR 702).</w:t>
      </w:r>
    </w:p>
  </w:footnote>
  <w:footnote w:id="71">
    <w:p w14:paraId="05AACBE1" w14:textId="4372B318" w:rsidR="00BC705E" w:rsidRDefault="00BC705E">
      <w:pPr>
        <w:pStyle w:val="Funotentext"/>
      </w:pPr>
      <w:r>
        <w:rPr>
          <w:rStyle w:val="Funotenzeichen"/>
        </w:rPr>
        <w:footnoteRef/>
      </w:r>
      <w:r>
        <w:tab/>
        <w:t>Art. 1 ZWG.</w:t>
      </w:r>
    </w:p>
  </w:footnote>
  <w:footnote w:id="72">
    <w:p w14:paraId="045C3528" w14:textId="1680CA78" w:rsidR="00BC705E" w:rsidRDefault="00BC705E">
      <w:pPr>
        <w:pStyle w:val="Funotentext"/>
      </w:pPr>
      <w:r>
        <w:rPr>
          <w:rStyle w:val="Funotenzeichen"/>
        </w:rPr>
        <w:footnoteRef/>
      </w:r>
      <w:r>
        <w:tab/>
        <w:t>Art. 25 Abs. 1 ZWG.</w:t>
      </w:r>
    </w:p>
  </w:footnote>
  <w:footnote w:id="73">
    <w:p w14:paraId="606FFEC5" w14:textId="400D63C6" w:rsidR="00BC705E" w:rsidRDefault="00BC705E">
      <w:pPr>
        <w:pStyle w:val="Funotentext"/>
      </w:pPr>
      <w:r>
        <w:rPr>
          <w:rStyle w:val="Funotenzeichen"/>
        </w:rPr>
        <w:footnoteRef/>
      </w:r>
      <w:r>
        <w:tab/>
        <w:t>Art. 10 ZWG.</w:t>
      </w:r>
    </w:p>
  </w:footnote>
  <w:footnote w:id="74">
    <w:p w14:paraId="438DB118" w14:textId="534744CC" w:rsidR="00BC705E" w:rsidRDefault="00BC705E">
      <w:pPr>
        <w:pStyle w:val="Funotentext"/>
      </w:pPr>
      <w:r>
        <w:rPr>
          <w:rStyle w:val="Funotenzeichen"/>
        </w:rPr>
        <w:footnoteRef/>
      </w:r>
      <w:r>
        <w:tab/>
        <w:t>Art. 11 Abs. 2 ZWG.</w:t>
      </w:r>
    </w:p>
  </w:footnote>
  <w:footnote w:id="75">
    <w:p w14:paraId="2DCFC448" w14:textId="5C0CE866" w:rsidR="00BC705E" w:rsidRDefault="00BC705E">
      <w:pPr>
        <w:pStyle w:val="Funotentext"/>
      </w:pPr>
      <w:r>
        <w:rPr>
          <w:rStyle w:val="Funotenzeichen"/>
        </w:rPr>
        <w:footnoteRef/>
      </w:r>
      <w:r>
        <w:tab/>
        <w:t>Art. 11 Abs. 3 ZWG.</w:t>
      </w:r>
    </w:p>
  </w:footnote>
  <w:footnote w:id="76">
    <w:p w14:paraId="16A9BA7A" w14:textId="56DB52BF" w:rsidR="00BC705E" w:rsidRDefault="00BC705E">
      <w:pPr>
        <w:pStyle w:val="Funotentext"/>
      </w:pPr>
      <w:r>
        <w:rPr>
          <w:rStyle w:val="Funotenzeichen"/>
        </w:rPr>
        <w:footnoteRef/>
      </w:r>
      <w:r>
        <w:tab/>
        <w:t>Art. 2 BauG.</w:t>
      </w:r>
    </w:p>
  </w:footnote>
  <w:footnote w:id="77">
    <w:p w14:paraId="58A36004" w14:textId="69F9BC27" w:rsidR="00BC705E" w:rsidRDefault="00BC705E" w:rsidP="00E95D59">
      <w:pPr>
        <w:pStyle w:val="Funotentext"/>
        <w:ind w:left="0" w:firstLine="0"/>
      </w:pPr>
      <w:r>
        <w:rPr>
          <w:rStyle w:val="Funotenzeichen"/>
        </w:rPr>
        <w:footnoteRef/>
      </w:r>
      <w:r>
        <w:tab/>
        <w:t>Dekret vom 22. März 1994 über das Baubewilligungsverfahren (BewD, BSG 725.1).</w:t>
      </w:r>
    </w:p>
  </w:footnote>
  <w:footnote w:id="78">
    <w:p w14:paraId="08639644" w14:textId="78C6E218" w:rsidR="00BC705E" w:rsidRDefault="00BC705E">
      <w:pPr>
        <w:pStyle w:val="Funotentext"/>
      </w:pPr>
      <w:r>
        <w:rPr>
          <w:rStyle w:val="Funotenzeichen"/>
        </w:rPr>
        <w:footnoteRef/>
      </w:r>
      <w:r>
        <w:tab/>
      </w:r>
      <w:r w:rsidRPr="00AC2364">
        <w:t>Art. 52 BewD</w:t>
      </w:r>
      <w:r>
        <w:t>.</w:t>
      </w:r>
    </w:p>
  </w:footnote>
  <w:footnote w:id="79">
    <w:p w14:paraId="4F88815E" w14:textId="7726D42F" w:rsidR="00BC705E" w:rsidRDefault="00BC705E">
      <w:pPr>
        <w:pStyle w:val="Funotentext"/>
      </w:pPr>
      <w:r>
        <w:rPr>
          <w:rStyle w:val="Funotenzeichen"/>
        </w:rPr>
        <w:footnoteRef/>
      </w:r>
      <w:r>
        <w:tab/>
        <w:t>Art. 31 Abs. 2 und 3 BauG.</w:t>
      </w:r>
    </w:p>
  </w:footnote>
  <w:footnote w:id="80">
    <w:p w14:paraId="085537C7" w14:textId="7FEB46DA" w:rsidR="00BC705E" w:rsidRPr="00A46225" w:rsidRDefault="00BC705E" w:rsidP="00616FDF">
      <w:pPr>
        <w:pStyle w:val="Funotentext"/>
        <w:spacing w:before="60"/>
        <w:jc w:val="both"/>
        <w:rPr>
          <w:rFonts w:cs="Arial"/>
          <w:szCs w:val="16"/>
        </w:rPr>
      </w:pPr>
      <w:r w:rsidRPr="00A46225">
        <w:rPr>
          <w:rStyle w:val="Funotenzeichen"/>
          <w:rFonts w:cs="Arial"/>
          <w:sz w:val="16"/>
          <w:szCs w:val="16"/>
        </w:rPr>
        <w:footnoteRef/>
      </w:r>
      <w:r>
        <w:rPr>
          <w:rFonts w:cs="Arial"/>
          <w:szCs w:val="16"/>
        </w:rPr>
        <w:tab/>
        <w:t xml:space="preserve">Art. 40 BauG i.V.m. Art. 32 und Art. 65 ff. </w:t>
      </w:r>
      <w:r w:rsidRPr="00A46225">
        <w:rPr>
          <w:rFonts w:cs="Arial"/>
          <w:szCs w:val="16"/>
        </w:rPr>
        <w:t>Gesetz über die Verwaltungsrechtspflege</w:t>
      </w:r>
      <w:r>
        <w:rPr>
          <w:rFonts w:cs="Arial"/>
          <w:szCs w:val="16"/>
        </w:rPr>
        <w:t xml:space="preserve"> </w:t>
      </w:r>
      <w:r w:rsidRPr="00A46225">
        <w:rPr>
          <w:rFonts w:cs="Arial"/>
          <w:szCs w:val="16"/>
        </w:rPr>
        <w:t>vom 23. Mai 1989 (VRPG</w:t>
      </w:r>
      <w:r>
        <w:rPr>
          <w:rFonts w:cs="Arial"/>
          <w:szCs w:val="16"/>
        </w:rPr>
        <w:t>;</w:t>
      </w:r>
      <w:r w:rsidRPr="00A46225">
        <w:rPr>
          <w:rFonts w:cs="Arial"/>
          <w:szCs w:val="16"/>
        </w:rPr>
        <w:t xml:space="preserve"> BSG 155.21)</w:t>
      </w:r>
      <w:r>
        <w:rPr>
          <w:rFonts w:cs="Arial"/>
          <w:szCs w:val="16"/>
        </w:rPr>
        <w:t>.</w:t>
      </w:r>
      <w:r w:rsidRPr="00A46225">
        <w:rPr>
          <w:rFonts w:cs="Arial"/>
          <w:szCs w:val="16"/>
        </w:rPr>
        <w:t xml:space="preserve"> </w:t>
      </w:r>
    </w:p>
  </w:footnote>
  <w:footnote w:id="81">
    <w:p w14:paraId="3CC6725A" w14:textId="259312B1" w:rsidR="00BC705E" w:rsidRDefault="00BC705E" w:rsidP="008B782C">
      <w:pPr>
        <w:pStyle w:val="Funotentext"/>
      </w:pPr>
      <w:r>
        <w:rPr>
          <w:rStyle w:val="Funotenzeichen"/>
        </w:rPr>
        <w:footnoteRef/>
      </w:r>
      <w:r>
        <w:tab/>
        <w:t>Art. 108 VRPG.</w:t>
      </w:r>
    </w:p>
  </w:footnote>
  <w:footnote w:id="82">
    <w:p w14:paraId="241DCACD" w14:textId="14F493EA" w:rsidR="00BC705E" w:rsidRDefault="00BC705E" w:rsidP="008B782C">
      <w:pPr>
        <w:pStyle w:val="Funotentext"/>
      </w:pPr>
      <w:r>
        <w:rPr>
          <w:rStyle w:val="Funotenzeichen"/>
        </w:rPr>
        <w:footnoteRef/>
      </w:r>
      <w:r>
        <w:tab/>
        <w:t>Art 47 Abs. 4 BewD und Art. 47a Abs. 1 und 2 BewD.</w:t>
      </w:r>
    </w:p>
  </w:footnote>
  <w:footnote w:id="83">
    <w:p w14:paraId="25F9E7BA" w14:textId="2C35DFBB" w:rsidR="00BC705E" w:rsidRDefault="00BC705E" w:rsidP="008B782C">
      <w:pPr>
        <w:pStyle w:val="Funotentext"/>
      </w:pPr>
      <w:r>
        <w:rPr>
          <w:rStyle w:val="Funotenzeichen"/>
        </w:rPr>
        <w:footnoteRef/>
      </w:r>
      <w:r>
        <w:tab/>
        <w:t>Beratungsstelle für Unfallverhütung.</w:t>
      </w:r>
    </w:p>
  </w:footnote>
  <w:footnote w:id="84">
    <w:p w14:paraId="7F3B8875" w14:textId="403066CA" w:rsidR="00BC705E" w:rsidRDefault="00BC705E" w:rsidP="008B782C">
      <w:pPr>
        <w:pStyle w:val="Funotentext"/>
      </w:pPr>
      <w:r>
        <w:rPr>
          <w:rStyle w:val="Funotenzeichen"/>
        </w:rPr>
        <w:footnoteRef/>
      </w:r>
      <w:r>
        <w:tab/>
        <w:t>Art. 37 Abs. 3 BewD.</w:t>
      </w:r>
    </w:p>
  </w:footnote>
  <w:footnote w:id="85">
    <w:p w14:paraId="29EEF20E" w14:textId="317C2CF9" w:rsidR="00BC705E" w:rsidRDefault="00BC705E" w:rsidP="008B782C">
      <w:pPr>
        <w:pStyle w:val="Funotentext"/>
      </w:pPr>
      <w:r>
        <w:rPr>
          <w:rStyle w:val="Funotenzeichen"/>
        </w:rPr>
        <w:footnoteRef/>
      </w:r>
      <w:r>
        <w:tab/>
        <w:t>Art. 60 Kantonales Geoinformationsgesetz vom 8. Juni 2015 (KGeolG; BSG 215.341).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8986" w14:textId="77777777" w:rsidR="00BC705E" w:rsidRPr="008519B7" w:rsidRDefault="00BC705E" w:rsidP="008D57A7">
    <w:pPr>
      <w:pStyle w:val="KopfDirektion9ptFett"/>
      <w:rPr>
        <w:b w:val="0"/>
        <w:sz w:val="16"/>
        <w:szCs w:val="16"/>
      </w:rPr>
    </w:pPr>
    <w:r>
      <w:rPr>
        <w:rStyle w:val="Platzhaltertext"/>
        <w:b w:val="0"/>
        <w:color w:val="auto"/>
        <w:sz w:val="16"/>
        <w:szCs w:val="16"/>
      </w:rPr>
      <w:t>{{MEINE_ORGANISATION_NAME}}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0" w:type="dxa"/>
        <w:right w:w="0" w:type="dxa"/>
      </w:tblCellMar>
      <w:tblLook w:val="04A0" w:firstRow="1" w:lastRow="0" w:firstColumn="1" w:lastColumn="0" w:noHBand="0" w:noVBand="1"/>
    </w:tblPr>
    <w:tblGrid>
      <w:gridCol w:w="3581"/>
      <w:gridCol w:w="2438"/>
    </w:tblGrid>
    <w:tr w:rsidR="00BC705E" w:rsidRPr="007E6AA0" w14:paraId="63CB6ECE" w14:textId="77777777" w:rsidTr="007E6AA0">
      <w:trPr>
        <w:trHeight w:hRule="exact" w:val="1077"/>
      </w:trPr>
      <w:tc>
        <w:tcPr>
          <w:tcW w:w="2438" w:type="dxa"/>
          <w:shd w:val="clear" w:color="auto" w:fill="auto"/>
        </w:tcPr>
        <w:p w14:paraId="46F3E004" w14:textId="77777777" w:rsidR="00BC705E" w:rsidRPr="00DD6033" w:rsidRDefault="00BC705E" w:rsidP="005B42F5">
          <w:pPr>
            <w:pStyle w:val="KopfDirektion9ptFett"/>
            <w:rPr>
              <w:rStyle w:val="Platzhaltertext"/>
              <w:color w:val="auto"/>
            </w:rPr>
          </w:pPr>
          <w:r w:rsidRPr="00DD6033">
            <w:rPr>
              <w:rStyle w:val="Platzhaltertext"/>
              <w:color w:val="auto"/>
            </w:rPr>
            <w:t>Regierungsstatthalteramt</w:t>
          </w:r>
        </w:p>
        <w:p w14:paraId="55062B33" w14:textId="25FECAD2" w:rsidR="00BC705E" w:rsidRPr="007E6AA0" w:rsidRDefault="00BC705E" w:rsidP="00DD6033">
          <w:pPr>
            <w:pStyle w:val="KopfDirektion9ptFett"/>
          </w:pPr>
          <w:r>
            <w:rPr>
              <w:rStyle w:val="Platzhaltertext"/>
              <w:color w:val="auto"/>
            </w:rPr>
            <w:t>{{MEINE_ORGANISATION_NAME_KURZ}}</w:t>
          </w:r>
        </w:p>
      </w:tc>
      <w:tc>
        <w:tcPr>
          <w:tcW w:w="2438" w:type="dxa"/>
          <w:shd w:val="clear" w:color="auto" w:fill="auto"/>
        </w:tcPr>
        <w:p w14:paraId="68B43112" w14:textId="52F2576A" w:rsidR="00BC705E" w:rsidRPr="007E6AA0" w:rsidRDefault="00BC705E" w:rsidP="00C6476B">
          <w:pPr>
            <w:pStyle w:val="KopfDirektion9ptFett"/>
          </w:pPr>
        </w:p>
      </w:tc>
    </w:tr>
    <w:tr w:rsidR="00BC705E" w:rsidRPr="007E6AA0" w14:paraId="0D2E5C7D" w14:textId="77777777" w:rsidTr="007E6AA0">
      <w:trPr>
        <w:trHeight w:hRule="exact" w:val="771"/>
      </w:trPr>
      <w:tc>
        <w:tcPr>
          <w:tcW w:w="2438" w:type="dxa"/>
          <w:shd w:val="clear" w:color="auto" w:fill="auto"/>
        </w:tcPr>
        <w:p w14:paraId="0E66CAED" w14:textId="77777777" w:rsidR="00BC705E" w:rsidRPr="007E6AA0" w:rsidRDefault="00BC705E" w:rsidP="00D87FF4">
          <w:pPr>
            <w:pStyle w:val="KopfAmt9pt"/>
          </w:pPr>
        </w:p>
      </w:tc>
      <w:tc>
        <w:tcPr>
          <w:tcW w:w="2438" w:type="dxa"/>
          <w:shd w:val="clear" w:color="auto" w:fill="auto"/>
        </w:tcPr>
        <w:p w14:paraId="1883A3C4" w14:textId="77777777" w:rsidR="00BC705E" w:rsidRPr="007E6AA0" w:rsidRDefault="00BC705E" w:rsidP="00D87FF4">
          <w:pPr>
            <w:pStyle w:val="KopfAmt9pt"/>
          </w:pPr>
        </w:p>
      </w:tc>
    </w:tr>
  </w:tbl>
  <w:p w14:paraId="469EE96C" w14:textId="77777777" w:rsidR="00BC705E" w:rsidRDefault="00BC705E" w:rsidP="00D32604">
    <w:pPr>
      <w:pStyle w:val="Kopfzeile"/>
      <w:spacing w:after="360"/>
    </w:pPr>
    <w:r>
      <w:rPr>
        <w:noProof/>
        <w:lang w:eastAsia="de-CH"/>
      </w:rPr>
      <w:drawing>
        <wp:anchor distT="0" distB="0" distL="114300" distR="114300" simplePos="0" relativeHeight="251658240" behindDoc="1" locked="0" layoutInCell="0" allowOverlap="1" wp14:anchorId="5F36A15E" wp14:editId="4DD98C9B">
          <wp:simplePos x="0" y="0"/>
          <wp:positionH relativeFrom="column">
            <wp:posOffset>-791845</wp:posOffset>
          </wp:positionH>
          <wp:positionV relativeFrom="page">
            <wp:posOffset>4644390</wp:posOffset>
          </wp:positionV>
          <wp:extent cx="558165" cy="6838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68389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2E4DCC"/>
    <w:multiLevelType w:val="hybridMultilevel"/>
    <w:tmpl w:val="3B6C0A42"/>
    <w:lvl w:ilvl="0" w:tplc="FC52A1B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9BF056C"/>
    <w:multiLevelType w:val="hybridMultilevel"/>
    <w:tmpl w:val="B808B4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C386077"/>
    <w:multiLevelType w:val="hybridMultilevel"/>
    <w:tmpl w:val="FBCECAE4"/>
    <w:lvl w:ilvl="0" w:tplc="B3E855C6">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DB6E6C"/>
    <w:multiLevelType w:val="hybridMultilevel"/>
    <w:tmpl w:val="0DF4A24C"/>
    <w:lvl w:ilvl="0" w:tplc="538EE36C">
      <w:start w:val="1"/>
      <w:numFmt w:val="bullet"/>
      <w:lvlText w:val="-"/>
      <w:lvlJc w:val="left"/>
      <w:pPr>
        <w:tabs>
          <w:tab w:val="num" w:pos="340"/>
        </w:tabs>
        <w:ind w:left="340" w:hanging="340"/>
      </w:pPr>
      <w:rPr>
        <w:rFonts w:ascii="Arial" w:hAnsi="Arial" w:cs="Times New Roman"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5" w15:restartNumberingAfterBreak="0">
    <w:nsid w:val="147D31FA"/>
    <w:multiLevelType w:val="hybridMultilevel"/>
    <w:tmpl w:val="C9F8BF4A"/>
    <w:lvl w:ilvl="0" w:tplc="5C00BF62">
      <w:start w:val="1"/>
      <w:numFmt w:val="decimal"/>
      <w:lvlText w:val="%1."/>
      <w:lvlJc w:val="left"/>
      <w:pPr>
        <w:ind w:left="1080" w:hanging="360"/>
      </w:pPr>
    </w:lvl>
    <w:lvl w:ilvl="1" w:tplc="08070019">
      <w:start w:val="1"/>
      <w:numFmt w:val="lowerLetter"/>
      <w:lvlText w:val="%2."/>
      <w:lvlJc w:val="left"/>
      <w:pPr>
        <w:ind w:left="1800" w:hanging="360"/>
      </w:pPr>
    </w:lvl>
    <w:lvl w:ilvl="2" w:tplc="0807001B">
      <w:start w:val="1"/>
      <w:numFmt w:val="lowerRoman"/>
      <w:lvlText w:val="%3."/>
      <w:lvlJc w:val="right"/>
      <w:pPr>
        <w:ind w:left="2520" w:hanging="180"/>
      </w:pPr>
    </w:lvl>
    <w:lvl w:ilvl="3" w:tplc="0807000F">
      <w:start w:val="1"/>
      <w:numFmt w:val="decimal"/>
      <w:lvlText w:val="%4."/>
      <w:lvlJc w:val="left"/>
      <w:pPr>
        <w:ind w:left="3240" w:hanging="360"/>
      </w:pPr>
    </w:lvl>
    <w:lvl w:ilvl="4" w:tplc="08070019">
      <w:start w:val="1"/>
      <w:numFmt w:val="lowerLetter"/>
      <w:lvlText w:val="%5."/>
      <w:lvlJc w:val="left"/>
      <w:pPr>
        <w:ind w:left="3960" w:hanging="360"/>
      </w:pPr>
    </w:lvl>
    <w:lvl w:ilvl="5" w:tplc="0807001B">
      <w:start w:val="1"/>
      <w:numFmt w:val="lowerRoman"/>
      <w:lvlText w:val="%6."/>
      <w:lvlJc w:val="right"/>
      <w:pPr>
        <w:ind w:left="4680" w:hanging="180"/>
      </w:pPr>
    </w:lvl>
    <w:lvl w:ilvl="6" w:tplc="0807000F">
      <w:start w:val="1"/>
      <w:numFmt w:val="decimal"/>
      <w:lvlText w:val="%7."/>
      <w:lvlJc w:val="left"/>
      <w:pPr>
        <w:ind w:left="5400" w:hanging="360"/>
      </w:pPr>
    </w:lvl>
    <w:lvl w:ilvl="7" w:tplc="08070019">
      <w:start w:val="1"/>
      <w:numFmt w:val="lowerLetter"/>
      <w:lvlText w:val="%8."/>
      <w:lvlJc w:val="left"/>
      <w:pPr>
        <w:ind w:left="6120" w:hanging="360"/>
      </w:pPr>
    </w:lvl>
    <w:lvl w:ilvl="8" w:tplc="0807001B">
      <w:start w:val="1"/>
      <w:numFmt w:val="lowerRoman"/>
      <w:lvlText w:val="%9."/>
      <w:lvlJc w:val="right"/>
      <w:pPr>
        <w:ind w:left="6840" w:hanging="180"/>
      </w:pPr>
    </w:lvl>
  </w:abstractNum>
  <w:abstractNum w:abstractNumId="6" w15:restartNumberingAfterBreak="0">
    <w:nsid w:val="160B49DA"/>
    <w:multiLevelType w:val="hybridMultilevel"/>
    <w:tmpl w:val="AF5497C0"/>
    <w:lvl w:ilvl="0" w:tplc="BB0C344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9" w15:restartNumberingAfterBreak="0">
    <w:nsid w:val="2FBE5404"/>
    <w:multiLevelType w:val="multilevel"/>
    <w:tmpl w:val="C41AC5DE"/>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52F0E9C"/>
    <w:multiLevelType w:val="hybridMultilevel"/>
    <w:tmpl w:val="27D8E348"/>
    <w:lvl w:ilvl="0" w:tplc="7500FB6C">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B3B044D"/>
    <w:multiLevelType w:val="hybridMultilevel"/>
    <w:tmpl w:val="66229FE6"/>
    <w:lvl w:ilvl="0" w:tplc="00B6C342">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BB84339"/>
    <w:multiLevelType w:val="hybridMultilevel"/>
    <w:tmpl w:val="01BE351E"/>
    <w:lvl w:ilvl="0" w:tplc="621ADDB4">
      <w:start w:val="3"/>
      <w:numFmt w:val="bullet"/>
      <w:lvlText w:val=""/>
      <w:lvlJc w:val="left"/>
      <w:pPr>
        <w:ind w:left="72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4"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660C17"/>
    <w:multiLevelType w:val="multilevel"/>
    <w:tmpl w:val="40CE7802"/>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15:restartNumberingAfterBreak="0">
    <w:nsid w:val="3F2B283F"/>
    <w:multiLevelType w:val="hybridMultilevel"/>
    <w:tmpl w:val="D2FE00AA"/>
    <w:lvl w:ilvl="0" w:tplc="E78ED842">
      <w:start w:val="5"/>
      <w:numFmt w:val="bullet"/>
      <w:lvlText w:val=""/>
      <w:lvlJc w:val="left"/>
      <w:pPr>
        <w:ind w:left="72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7" w15:restartNumberingAfterBreak="0">
    <w:nsid w:val="42BC68A2"/>
    <w:multiLevelType w:val="multilevel"/>
    <w:tmpl w:val="A5ECCC3A"/>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9B32013"/>
    <w:multiLevelType w:val="hybridMultilevel"/>
    <w:tmpl w:val="139CB16E"/>
    <w:lvl w:ilvl="0" w:tplc="46860954">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423177E"/>
    <w:multiLevelType w:val="multilevel"/>
    <w:tmpl w:val="C090F5AC"/>
    <w:lvl w:ilvl="0">
      <w:start w:val="1"/>
      <w:numFmt w:val="decimal"/>
      <w:pStyle w:val="ABCAufzhlung"/>
      <w:lvlText w:val="%1."/>
      <w:lvlJc w:val="left"/>
      <w:pPr>
        <w:tabs>
          <w:tab w:val="num" w:pos="851"/>
        </w:tabs>
        <w:ind w:left="851" w:hanging="709"/>
      </w:pPr>
      <w:rPr>
        <w:rFonts w:hint="default"/>
        <w:b w:val="0"/>
        <w:i w:val="0"/>
        <w:caps w:val="0"/>
        <w:strike w:val="0"/>
        <w:dstrike w:val="0"/>
        <w:vanish w:val="0"/>
        <w:color w:val="auto"/>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20" w15:restartNumberingAfterBreak="0">
    <w:nsid w:val="5AC031C2"/>
    <w:multiLevelType w:val="hybridMultilevel"/>
    <w:tmpl w:val="2C8C810C"/>
    <w:lvl w:ilvl="0" w:tplc="808885AA">
      <w:start w:val="4"/>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F7D797D"/>
    <w:multiLevelType w:val="hybridMultilevel"/>
    <w:tmpl w:val="405ECF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23" w15:restartNumberingAfterBreak="0">
    <w:nsid w:val="65B51A05"/>
    <w:multiLevelType w:val="hybridMultilevel"/>
    <w:tmpl w:val="0A607152"/>
    <w:lvl w:ilvl="0" w:tplc="00FE46F8">
      <w:start w:val="3"/>
      <w:numFmt w:val="bullet"/>
      <w:lvlText w:val="-"/>
      <w:lvlJc w:val="left"/>
      <w:pPr>
        <w:ind w:left="720" w:hanging="360"/>
      </w:pPr>
      <w:rPr>
        <w:rFonts w:ascii="Arial" w:eastAsia="Arial"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E0E6181"/>
    <w:multiLevelType w:val="hybridMultilevel"/>
    <w:tmpl w:val="C7F81C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71D97336"/>
    <w:multiLevelType w:val="multilevel"/>
    <w:tmpl w:val="D4647A2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color w:val="auto"/>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26"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8"/>
  </w:num>
  <w:num w:numId="3">
    <w:abstractNumId w:val="22"/>
  </w:num>
  <w:num w:numId="4">
    <w:abstractNumId w:val="26"/>
  </w:num>
  <w:num w:numId="5">
    <w:abstractNumId w:val="18"/>
  </w:num>
  <w:num w:numId="6">
    <w:abstractNumId w:val="19"/>
  </w:num>
  <w:num w:numId="7">
    <w:abstractNumId w:val="0"/>
  </w:num>
  <w:num w:numId="8">
    <w:abstractNumId w:val="14"/>
  </w:num>
  <w:num w:numId="9">
    <w:abstractNumId w:val="7"/>
  </w:num>
  <w:num w:numId="10">
    <w:abstractNumId w:val="25"/>
  </w:num>
  <w:num w:numId="11">
    <w:abstractNumId w:val="17"/>
  </w:num>
  <w:num w:numId="12">
    <w:abstractNumId w:val="4"/>
  </w:num>
  <w:num w:numId="13">
    <w:abstractNumId w:val="12"/>
  </w:num>
  <w:num w:numId="14">
    <w:abstractNumId w:val="21"/>
  </w:num>
  <w:num w:numId="15">
    <w:abstractNumId w:val="2"/>
  </w:num>
  <w:num w:numId="16">
    <w:abstractNumId w:val="23"/>
  </w:num>
  <w:num w:numId="17">
    <w:abstractNumId w:val="1"/>
  </w:num>
  <w:num w:numId="18">
    <w:abstractNumId w:val="11"/>
  </w:num>
  <w:num w:numId="19">
    <w:abstractNumId w:val="3"/>
  </w:num>
  <w:num w:numId="20">
    <w:abstractNumId w:val="6"/>
  </w:num>
  <w:num w:numId="21">
    <w:abstractNumId w:val="20"/>
  </w:num>
  <w:num w:numId="22">
    <w:abstractNumId w:val="15"/>
  </w:num>
  <w:num w:numId="23">
    <w:abstractNumId w:val="16"/>
  </w:num>
  <w:num w:numId="24">
    <w:abstractNumId w:val="1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5"/>
  </w:num>
  <w:num w:numId="28">
    <w:abstractNumId w:val="25"/>
  </w:num>
  <w:num w:numId="29">
    <w:abstractNumId w:val="0"/>
  </w:num>
  <w:num w:numId="30">
    <w:abstractNumId w:val="25"/>
  </w:num>
  <w:num w:numId="31">
    <w:abstractNumId w:val="25"/>
  </w:num>
  <w:num w:numId="32">
    <w:abstractNumId w:val="25"/>
  </w:num>
  <w:num w:numId="33">
    <w:abstractNumId w:val="25"/>
  </w:num>
  <w:num w:numId="34">
    <w:abstractNumId w:val="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mann Jonas, DIJ-RSTA-Bern-Mittelland">
    <w15:presenceInfo w15:providerId="AD" w15:userId="S-1-5-21-1060284298-682003330-725345543-57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SortMethod w:val="0000"/>
  <w:defaultTabStop w:val="708"/>
  <w:hyphenationZone w:val="425"/>
  <w:characterSpacingControl w:val="doNotCompress"/>
  <w:hdrShapeDefaults>
    <o:shapedefaults v:ext="edit" spidmax="1904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A0"/>
    <w:rsid w:val="0000426E"/>
    <w:rsid w:val="000120C0"/>
    <w:rsid w:val="00013F8C"/>
    <w:rsid w:val="00021B13"/>
    <w:rsid w:val="00022F8F"/>
    <w:rsid w:val="000234B5"/>
    <w:rsid w:val="000243B4"/>
    <w:rsid w:val="0003366C"/>
    <w:rsid w:val="000403B0"/>
    <w:rsid w:val="00041460"/>
    <w:rsid w:val="000520F8"/>
    <w:rsid w:val="00055871"/>
    <w:rsid w:val="00061E35"/>
    <w:rsid w:val="00063B3E"/>
    <w:rsid w:val="0006657A"/>
    <w:rsid w:val="000671DB"/>
    <w:rsid w:val="00072617"/>
    <w:rsid w:val="000760D8"/>
    <w:rsid w:val="00076DC3"/>
    <w:rsid w:val="00090866"/>
    <w:rsid w:val="000920B9"/>
    <w:rsid w:val="00092D71"/>
    <w:rsid w:val="00095FDD"/>
    <w:rsid w:val="000977EC"/>
    <w:rsid w:val="000A1533"/>
    <w:rsid w:val="000A1C24"/>
    <w:rsid w:val="000A2443"/>
    <w:rsid w:val="000C3879"/>
    <w:rsid w:val="000C3AEA"/>
    <w:rsid w:val="000D0BB0"/>
    <w:rsid w:val="000D1881"/>
    <w:rsid w:val="000D4411"/>
    <w:rsid w:val="000D5FE5"/>
    <w:rsid w:val="000E3F0B"/>
    <w:rsid w:val="000E634B"/>
    <w:rsid w:val="000F269F"/>
    <w:rsid w:val="000F4465"/>
    <w:rsid w:val="000F477C"/>
    <w:rsid w:val="000F519F"/>
    <w:rsid w:val="000F5755"/>
    <w:rsid w:val="000F7F45"/>
    <w:rsid w:val="00103373"/>
    <w:rsid w:val="00103F29"/>
    <w:rsid w:val="00104535"/>
    <w:rsid w:val="00104A33"/>
    <w:rsid w:val="00111537"/>
    <w:rsid w:val="00114B5A"/>
    <w:rsid w:val="00121465"/>
    <w:rsid w:val="00124A1B"/>
    <w:rsid w:val="001278A4"/>
    <w:rsid w:val="00127E87"/>
    <w:rsid w:val="00131B1D"/>
    <w:rsid w:val="001337A2"/>
    <w:rsid w:val="00140ADC"/>
    <w:rsid w:val="00142BC0"/>
    <w:rsid w:val="00152552"/>
    <w:rsid w:val="0015559D"/>
    <w:rsid w:val="00157EDE"/>
    <w:rsid w:val="00160220"/>
    <w:rsid w:val="00161888"/>
    <w:rsid w:val="00163149"/>
    <w:rsid w:val="00164CE8"/>
    <w:rsid w:val="00170109"/>
    <w:rsid w:val="00175C0C"/>
    <w:rsid w:val="00175D19"/>
    <w:rsid w:val="001764FB"/>
    <w:rsid w:val="00177DD0"/>
    <w:rsid w:val="00186EDB"/>
    <w:rsid w:val="001A2F43"/>
    <w:rsid w:val="001B1855"/>
    <w:rsid w:val="001B59A3"/>
    <w:rsid w:val="001B6C3A"/>
    <w:rsid w:val="001C0A70"/>
    <w:rsid w:val="001D028E"/>
    <w:rsid w:val="001D199D"/>
    <w:rsid w:val="001D755C"/>
    <w:rsid w:val="001E2F0A"/>
    <w:rsid w:val="001E4AD7"/>
    <w:rsid w:val="001F542C"/>
    <w:rsid w:val="001F5496"/>
    <w:rsid w:val="002117D8"/>
    <w:rsid w:val="00212D23"/>
    <w:rsid w:val="002225EB"/>
    <w:rsid w:val="00225889"/>
    <w:rsid w:val="00226180"/>
    <w:rsid w:val="002421A6"/>
    <w:rsid w:val="00244DF3"/>
    <w:rsid w:val="00245F5D"/>
    <w:rsid w:val="00246773"/>
    <w:rsid w:val="002467CE"/>
    <w:rsid w:val="0025234D"/>
    <w:rsid w:val="00253397"/>
    <w:rsid w:val="0025679C"/>
    <w:rsid w:val="00261378"/>
    <w:rsid w:val="00262AE4"/>
    <w:rsid w:val="002641F5"/>
    <w:rsid w:val="00265B87"/>
    <w:rsid w:val="00274A8B"/>
    <w:rsid w:val="002764AF"/>
    <w:rsid w:val="002777ED"/>
    <w:rsid w:val="002846DA"/>
    <w:rsid w:val="002933B4"/>
    <w:rsid w:val="002968F4"/>
    <w:rsid w:val="002A3FB3"/>
    <w:rsid w:val="002B17C6"/>
    <w:rsid w:val="002B2500"/>
    <w:rsid w:val="002B4901"/>
    <w:rsid w:val="002C53F6"/>
    <w:rsid w:val="002C5702"/>
    <w:rsid w:val="002C64E1"/>
    <w:rsid w:val="002C6641"/>
    <w:rsid w:val="002D25FB"/>
    <w:rsid w:val="002D4E3C"/>
    <w:rsid w:val="002D656F"/>
    <w:rsid w:val="002D7439"/>
    <w:rsid w:val="002D790A"/>
    <w:rsid w:val="002E090C"/>
    <w:rsid w:val="002F34A7"/>
    <w:rsid w:val="002F5AA0"/>
    <w:rsid w:val="00304833"/>
    <w:rsid w:val="003058D8"/>
    <w:rsid w:val="00307CF9"/>
    <w:rsid w:val="00310006"/>
    <w:rsid w:val="00312E6D"/>
    <w:rsid w:val="003131E0"/>
    <w:rsid w:val="00324B78"/>
    <w:rsid w:val="003251AC"/>
    <w:rsid w:val="00325A84"/>
    <w:rsid w:val="00327140"/>
    <w:rsid w:val="00327F1D"/>
    <w:rsid w:val="003331C0"/>
    <w:rsid w:val="00342F40"/>
    <w:rsid w:val="00347DA6"/>
    <w:rsid w:val="0035035E"/>
    <w:rsid w:val="0035325B"/>
    <w:rsid w:val="003575E2"/>
    <w:rsid w:val="0037143C"/>
    <w:rsid w:val="00372E18"/>
    <w:rsid w:val="00376154"/>
    <w:rsid w:val="0038342C"/>
    <w:rsid w:val="00383467"/>
    <w:rsid w:val="003865FD"/>
    <w:rsid w:val="00391F39"/>
    <w:rsid w:val="00392106"/>
    <w:rsid w:val="003965C7"/>
    <w:rsid w:val="003A584F"/>
    <w:rsid w:val="003B3148"/>
    <w:rsid w:val="003B33BE"/>
    <w:rsid w:val="003B46EE"/>
    <w:rsid w:val="003B5888"/>
    <w:rsid w:val="003B6E47"/>
    <w:rsid w:val="003B7F63"/>
    <w:rsid w:val="003C1A8F"/>
    <w:rsid w:val="003C37D7"/>
    <w:rsid w:val="003D063F"/>
    <w:rsid w:val="003D339D"/>
    <w:rsid w:val="003D35DB"/>
    <w:rsid w:val="003D740A"/>
    <w:rsid w:val="003E5911"/>
    <w:rsid w:val="003E6199"/>
    <w:rsid w:val="003E6666"/>
    <w:rsid w:val="003F6D59"/>
    <w:rsid w:val="004005D3"/>
    <w:rsid w:val="0041029E"/>
    <w:rsid w:val="0041335E"/>
    <w:rsid w:val="004140A4"/>
    <w:rsid w:val="004177D4"/>
    <w:rsid w:val="0042154F"/>
    <w:rsid w:val="0042332F"/>
    <w:rsid w:val="0042736B"/>
    <w:rsid w:val="004310B0"/>
    <w:rsid w:val="00432E1F"/>
    <w:rsid w:val="00435A4A"/>
    <w:rsid w:val="004367D3"/>
    <w:rsid w:val="004372D7"/>
    <w:rsid w:val="004425C2"/>
    <w:rsid w:val="00447406"/>
    <w:rsid w:val="00450BC3"/>
    <w:rsid w:val="00450D07"/>
    <w:rsid w:val="0045264F"/>
    <w:rsid w:val="00453748"/>
    <w:rsid w:val="004537C3"/>
    <w:rsid w:val="00456EEE"/>
    <w:rsid w:val="00457E58"/>
    <w:rsid w:val="004655A3"/>
    <w:rsid w:val="00467BDE"/>
    <w:rsid w:val="00467FE6"/>
    <w:rsid w:val="00471728"/>
    <w:rsid w:val="00480786"/>
    <w:rsid w:val="00482BAC"/>
    <w:rsid w:val="004949D5"/>
    <w:rsid w:val="00496374"/>
    <w:rsid w:val="004B57A4"/>
    <w:rsid w:val="004C17BE"/>
    <w:rsid w:val="004C28C0"/>
    <w:rsid w:val="004C5A55"/>
    <w:rsid w:val="004D121D"/>
    <w:rsid w:val="004D1976"/>
    <w:rsid w:val="004D5482"/>
    <w:rsid w:val="004D5D75"/>
    <w:rsid w:val="004E226B"/>
    <w:rsid w:val="004E246B"/>
    <w:rsid w:val="004E65A4"/>
    <w:rsid w:val="004E6FAC"/>
    <w:rsid w:val="00500198"/>
    <w:rsid w:val="00503A7F"/>
    <w:rsid w:val="00513A03"/>
    <w:rsid w:val="00515202"/>
    <w:rsid w:val="00516E4A"/>
    <w:rsid w:val="005204EF"/>
    <w:rsid w:val="0052359F"/>
    <w:rsid w:val="00524EFD"/>
    <w:rsid w:val="00530C3D"/>
    <w:rsid w:val="00534205"/>
    <w:rsid w:val="00542055"/>
    <w:rsid w:val="00543774"/>
    <w:rsid w:val="00553123"/>
    <w:rsid w:val="00553FBA"/>
    <w:rsid w:val="005546A8"/>
    <w:rsid w:val="00556BE1"/>
    <w:rsid w:val="00562EDF"/>
    <w:rsid w:val="00576176"/>
    <w:rsid w:val="00581067"/>
    <w:rsid w:val="00582288"/>
    <w:rsid w:val="005854D3"/>
    <w:rsid w:val="0059437F"/>
    <w:rsid w:val="005962AB"/>
    <w:rsid w:val="005A1975"/>
    <w:rsid w:val="005A7135"/>
    <w:rsid w:val="005B1F2E"/>
    <w:rsid w:val="005B2173"/>
    <w:rsid w:val="005B30C2"/>
    <w:rsid w:val="005B42F5"/>
    <w:rsid w:val="005B494A"/>
    <w:rsid w:val="005B4A2B"/>
    <w:rsid w:val="005C31C1"/>
    <w:rsid w:val="005C6F8E"/>
    <w:rsid w:val="005D106D"/>
    <w:rsid w:val="005D5528"/>
    <w:rsid w:val="005E4AD5"/>
    <w:rsid w:val="005E7DD2"/>
    <w:rsid w:val="005F03F3"/>
    <w:rsid w:val="005F213D"/>
    <w:rsid w:val="005F29B7"/>
    <w:rsid w:val="005F5C91"/>
    <w:rsid w:val="005F75AD"/>
    <w:rsid w:val="0060163B"/>
    <w:rsid w:val="0060457D"/>
    <w:rsid w:val="00607BC6"/>
    <w:rsid w:val="006138FB"/>
    <w:rsid w:val="00613AF7"/>
    <w:rsid w:val="00613F83"/>
    <w:rsid w:val="00615F3E"/>
    <w:rsid w:val="00616FDF"/>
    <w:rsid w:val="00624298"/>
    <w:rsid w:val="006271AF"/>
    <w:rsid w:val="00634654"/>
    <w:rsid w:val="00634953"/>
    <w:rsid w:val="00645289"/>
    <w:rsid w:val="00650D25"/>
    <w:rsid w:val="00651E15"/>
    <w:rsid w:val="0065264D"/>
    <w:rsid w:val="00652B9B"/>
    <w:rsid w:val="00662C7F"/>
    <w:rsid w:val="0066597F"/>
    <w:rsid w:val="00666F57"/>
    <w:rsid w:val="0067040F"/>
    <w:rsid w:val="0067329C"/>
    <w:rsid w:val="00677494"/>
    <w:rsid w:val="00680186"/>
    <w:rsid w:val="00685DC0"/>
    <w:rsid w:val="006901A8"/>
    <w:rsid w:val="00691DD4"/>
    <w:rsid w:val="006A062F"/>
    <w:rsid w:val="006A0DD2"/>
    <w:rsid w:val="006A0ECC"/>
    <w:rsid w:val="006A103A"/>
    <w:rsid w:val="006B13D0"/>
    <w:rsid w:val="006B240A"/>
    <w:rsid w:val="006C4611"/>
    <w:rsid w:val="006C50ED"/>
    <w:rsid w:val="006D0DD0"/>
    <w:rsid w:val="006D2600"/>
    <w:rsid w:val="006D36D8"/>
    <w:rsid w:val="006E625E"/>
    <w:rsid w:val="006E767E"/>
    <w:rsid w:val="006F32A6"/>
    <w:rsid w:val="006F4DE8"/>
    <w:rsid w:val="00713175"/>
    <w:rsid w:val="00715001"/>
    <w:rsid w:val="007159BC"/>
    <w:rsid w:val="007166E0"/>
    <w:rsid w:val="00721307"/>
    <w:rsid w:val="00722FAC"/>
    <w:rsid w:val="007244C1"/>
    <w:rsid w:val="00724897"/>
    <w:rsid w:val="00730CDC"/>
    <w:rsid w:val="00741ED5"/>
    <w:rsid w:val="00742785"/>
    <w:rsid w:val="00750244"/>
    <w:rsid w:val="0075537C"/>
    <w:rsid w:val="00771F12"/>
    <w:rsid w:val="00776C75"/>
    <w:rsid w:val="00783BF1"/>
    <w:rsid w:val="007879BA"/>
    <w:rsid w:val="007921E7"/>
    <w:rsid w:val="007A4F6E"/>
    <w:rsid w:val="007B1189"/>
    <w:rsid w:val="007B4752"/>
    <w:rsid w:val="007B6A42"/>
    <w:rsid w:val="007C711B"/>
    <w:rsid w:val="007D553D"/>
    <w:rsid w:val="007D66DC"/>
    <w:rsid w:val="007E2CFC"/>
    <w:rsid w:val="007E38FD"/>
    <w:rsid w:val="007E6AA0"/>
    <w:rsid w:val="007E6D1A"/>
    <w:rsid w:val="007F162B"/>
    <w:rsid w:val="007F5096"/>
    <w:rsid w:val="007F62B3"/>
    <w:rsid w:val="007F7202"/>
    <w:rsid w:val="0080266E"/>
    <w:rsid w:val="008109D4"/>
    <w:rsid w:val="008118C8"/>
    <w:rsid w:val="008131ED"/>
    <w:rsid w:val="008142F8"/>
    <w:rsid w:val="0081475D"/>
    <w:rsid w:val="00820CB9"/>
    <w:rsid w:val="0082100F"/>
    <w:rsid w:val="0082373E"/>
    <w:rsid w:val="008241E3"/>
    <w:rsid w:val="00825D87"/>
    <w:rsid w:val="0084468E"/>
    <w:rsid w:val="008519B7"/>
    <w:rsid w:val="00860EEF"/>
    <w:rsid w:val="008614AD"/>
    <w:rsid w:val="008626BB"/>
    <w:rsid w:val="00862D4F"/>
    <w:rsid w:val="00865714"/>
    <w:rsid w:val="00871632"/>
    <w:rsid w:val="008732B6"/>
    <w:rsid w:val="008852FF"/>
    <w:rsid w:val="008908E3"/>
    <w:rsid w:val="00893ADC"/>
    <w:rsid w:val="00894305"/>
    <w:rsid w:val="008A6B07"/>
    <w:rsid w:val="008B0268"/>
    <w:rsid w:val="008B6179"/>
    <w:rsid w:val="008B782C"/>
    <w:rsid w:val="008C30D6"/>
    <w:rsid w:val="008C50C1"/>
    <w:rsid w:val="008D57A7"/>
    <w:rsid w:val="008D5C85"/>
    <w:rsid w:val="00900F7A"/>
    <w:rsid w:val="009047C8"/>
    <w:rsid w:val="00910BF4"/>
    <w:rsid w:val="00913807"/>
    <w:rsid w:val="00920157"/>
    <w:rsid w:val="00920442"/>
    <w:rsid w:val="0093005D"/>
    <w:rsid w:val="00933863"/>
    <w:rsid w:val="0093715B"/>
    <w:rsid w:val="009453CA"/>
    <w:rsid w:val="00946370"/>
    <w:rsid w:val="009526D9"/>
    <w:rsid w:val="00954DF4"/>
    <w:rsid w:val="00960C02"/>
    <w:rsid w:val="00970C0D"/>
    <w:rsid w:val="00971DD3"/>
    <w:rsid w:val="009773BD"/>
    <w:rsid w:val="00983EF4"/>
    <w:rsid w:val="00984AB3"/>
    <w:rsid w:val="00990081"/>
    <w:rsid w:val="00994AE1"/>
    <w:rsid w:val="009962AE"/>
    <w:rsid w:val="009A04C1"/>
    <w:rsid w:val="009A5F06"/>
    <w:rsid w:val="009B08EE"/>
    <w:rsid w:val="009B4141"/>
    <w:rsid w:val="009B713E"/>
    <w:rsid w:val="009C0A93"/>
    <w:rsid w:val="009C5103"/>
    <w:rsid w:val="009D476C"/>
    <w:rsid w:val="009D7D1B"/>
    <w:rsid w:val="009E0791"/>
    <w:rsid w:val="00A04973"/>
    <w:rsid w:val="00A07242"/>
    <w:rsid w:val="00A10EDD"/>
    <w:rsid w:val="00A11B66"/>
    <w:rsid w:val="00A1362F"/>
    <w:rsid w:val="00A14945"/>
    <w:rsid w:val="00A235E2"/>
    <w:rsid w:val="00A23C56"/>
    <w:rsid w:val="00A26270"/>
    <w:rsid w:val="00A31DF4"/>
    <w:rsid w:val="00A320E7"/>
    <w:rsid w:val="00A34BF5"/>
    <w:rsid w:val="00A368F8"/>
    <w:rsid w:val="00A37A46"/>
    <w:rsid w:val="00A41FD7"/>
    <w:rsid w:val="00A50613"/>
    <w:rsid w:val="00A51489"/>
    <w:rsid w:val="00A51758"/>
    <w:rsid w:val="00A52110"/>
    <w:rsid w:val="00A5341D"/>
    <w:rsid w:val="00A54114"/>
    <w:rsid w:val="00A6398B"/>
    <w:rsid w:val="00A645F7"/>
    <w:rsid w:val="00A659DF"/>
    <w:rsid w:val="00A7059D"/>
    <w:rsid w:val="00A71ABD"/>
    <w:rsid w:val="00A73A47"/>
    <w:rsid w:val="00A749F3"/>
    <w:rsid w:val="00A81FC4"/>
    <w:rsid w:val="00A82B18"/>
    <w:rsid w:val="00A86C05"/>
    <w:rsid w:val="00A922BD"/>
    <w:rsid w:val="00A9626B"/>
    <w:rsid w:val="00A96AF5"/>
    <w:rsid w:val="00AA239C"/>
    <w:rsid w:val="00AB15EB"/>
    <w:rsid w:val="00AB2938"/>
    <w:rsid w:val="00AB7510"/>
    <w:rsid w:val="00AC3765"/>
    <w:rsid w:val="00AC4490"/>
    <w:rsid w:val="00AC44A5"/>
    <w:rsid w:val="00AC5711"/>
    <w:rsid w:val="00AC5BB2"/>
    <w:rsid w:val="00AC6518"/>
    <w:rsid w:val="00AD0C62"/>
    <w:rsid w:val="00AD527E"/>
    <w:rsid w:val="00AE2523"/>
    <w:rsid w:val="00AE4394"/>
    <w:rsid w:val="00AE4554"/>
    <w:rsid w:val="00AE5BC0"/>
    <w:rsid w:val="00AE5F2E"/>
    <w:rsid w:val="00AE60A7"/>
    <w:rsid w:val="00AE63FE"/>
    <w:rsid w:val="00AF3BCD"/>
    <w:rsid w:val="00B0459D"/>
    <w:rsid w:val="00B10317"/>
    <w:rsid w:val="00B11059"/>
    <w:rsid w:val="00B1278E"/>
    <w:rsid w:val="00B214C9"/>
    <w:rsid w:val="00B23F47"/>
    <w:rsid w:val="00B25321"/>
    <w:rsid w:val="00B27990"/>
    <w:rsid w:val="00B401D2"/>
    <w:rsid w:val="00B47092"/>
    <w:rsid w:val="00B52BA3"/>
    <w:rsid w:val="00B5416D"/>
    <w:rsid w:val="00B55B55"/>
    <w:rsid w:val="00B60B78"/>
    <w:rsid w:val="00B61C94"/>
    <w:rsid w:val="00B61EB3"/>
    <w:rsid w:val="00B622D3"/>
    <w:rsid w:val="00B6255E"/>
    <w:rsid w:val="00B62758"/>
    <w:rsid w:val="00B62952"/>
    <w:rsid w:val="00B63296"/>
    <w:rsid w:val="00B645CB"/>
    <w:rsid w:val="00B70F77"/>
    <w:rsid w:val="00B711E7"/>
    <w:rsid w:val="00B82360"/>
    <w:rsid w:val="00B928A5"/>
    <w:rsid w:val="00B92F68"/>
    <w:rsid w:val="00B95FBD"/>
    <w:rsid w:val="00B9737B"/>
    <w:rsid w:val="00BA010C"/>
    <w:rsid w:val="00BA208E"/>
    <w:rsid w:val="00BA40A2"/>
    <w:rsid w:val="00BA7ADC"/>
    <w:rsid w:val="00BB538B"/>
    <w:rsid w:val="00BC46E0"/>
    <w:rsid w:val="00BC705E"/>
    <w:rsid w:val="00BD2DFF"/>
    <w:rsid w:val="00BE1DF5"/>
    <w:rsid w:val="00BF0EC7"/>
    <w:rsid w:val="00BF5EB3"/>
    <w:rsid w:val="00BF7C47"/>
    <w:rsid w:val="00C01B11"/>
    <w:rsid w:val="00C01F72"/>
    <w:rsid w:val="00C04CA2"/>
    <w:rsid w:val="00C05C57"/>
    <w:rsid w:val="00C06DD1"/>
    <w:rsid w:val="00C118F0"/>
    <w:rsid w:val="00C119F0"/>
    <w:rsid w:val="00C14054"/>
    <w:rsid w:val="00C145B5"/>
    <w:rsid w:val="00C151E3"/>
    <w:rsid w:val="00C22835"/>
    <w:rsid w:val="00C23435"/>
    <w:rsid w:val="00C2522B"/>
    <w:rsid w:val="00C27964"/>
    <w:rsid w:val="00C363BD"/>
    <w:rsid w:val="00C36A67"/>
    <w:rsid w:val="00C378FE"/>
    <w:rsid w:val="00C4344A"/>
    <w:rsid w:val="00C46E3D"/>
    <w:rsid w:val="00C50E59"/>
    <w:rsid w:val="00C52311"/>
    <w:rsid w:val="00C52FB3"/>
    <w:rsid w:val="00C6476B"/>
    <w:rsid w:val="00C663AF"/>
    <w:rsid w:val="00C71451"/>
    <w:rsid w:val="00C725ED"/>
    <w:rsid w:val="00C74C12"/>
    <w:rsid w:val="00C90B36"/>
    <w:rsid w:val="00CA4939"/>
    <w:rsid w:val="00CA6533"/>
    <w:rsid w:val="00CA7669"/>
    <w:rsid w:val="00CB1102"/>
    <w:rsid w:val="00CB1B1F"/>
    <w:rsid w:val="00CB701F"/>
    <w:rsid w:val="00CB786F"/>
    <w:rsid w:val="00CC2326"/>
    <w:rsid w:val="00CC4391"/>
    <w:rsid w:val="00CC5498"/>
    <w:rsid w:val="00CD3568"/>
    <w:rsid w:val="00CE0B1F"/>
    <w:rsid w:val="00CE1A46"/>
    <w:rsid w:val="00CE5103"/>
    <w:rsid w:val="00CE6BD2"/>
    <w:rsid w:val="00CF5142"/>
    <w:rsid w:val="00CF6440"/>
    <w:rsid w:val="00CF68EF"/>
    <w:rsid w:val="00D0022F"/>
    <w:rsid w:val="00D11C61"/>
    <w:rsid w:val="00D2171D"/>
    <w:rsid w:val="00D25B56"/>
    <w:rsid w:val="00D32604"/>
    <w:rsid w:val="00D3270A"/>
    <w:rsid w:val="00D43128"/>
    <w:rsid w:val="00D51E3D"/>
    <w:rsid w:val="00D5387D"/>
    <w:rsid w:val="00D53BF4"/>
    <w:rsid w:val="00D551EB"/>
    <w:rsid w:val="00D55E75"/>
    <w:rsid w:val="00D57563"/>
    <w:rsid w:val="00D65871"/>
    <w:rsid w:val="00D65EF0"/>
    <w:rsid w:val="00D67F3A"/>
    <w:rsid w:val="00D87FF4"/>
    <w:rsid w:val="00D970E3"/>
    <w:rsid w:val="00DA1857"/>
    <w:rsid w:val="00DA3D3E"/>
    <w:rsid w:val="00DA4518"/>
    <w:rsid w:val="00DA6D2C"/>
    <w:rsid w:val="00DB36BA"/>
    <w:rsid w:val="00DB4F6F"/>
    <w:rsid w:val="00DB5AB1"/>
    <w:rsid w:val="00DB62C0"/>
    <w:rsid w:val="00DC0400"/>
    <w:rsid w:val="00DD0DC6"/>
    <w:rsid w:val="00DD6033"/>
    <w:rsid w:val="00DD6EFD"/>
    <w:rsid w:val="00DD713A"/>
    <w:rsid w:val="00DE481B"/>
    <w:rsid w:val="00DE550D"/>
    <w:rsid w:val="00DF262B"/>
    <w:rsid w:val="00DF5285"/>
    <w:rsid w:val="00E024EF"/>
    <w:rsid w:val="00E11559"/>
    <w:rsid w:val="00E122FA"/>
    <w:rsid w:val="00E14D1D"/>
    <w:rsid w:val="00E16D0C"/>
    <w:rsid w:val="00E25771"/>
    <w:rsid w:val="00E27B9E"/>
    <w:rsid w:val="00E40189"/>
    <w:rsid w:val="00E468DC"/>
    <w:rsid w:val="00E564C6"/>
    <w:rsid w:val="00E607B4"/>
    <w:rsid w:val="00E60E61"/>
    <w:rsid w:val="00E61129"/>
    <w:rsid w:val="00E641FE"/>
    <w:rsid w:val="00E65A1A"/>
    <w:rsid w:val="00E71205"/>
    <w:rsid w:val="00E746C0"/>
    <w:rsid w:val="00E849D7"/>
    <w:rsid w:val="00E915AF"/>
    <w:rsid w:val="00E95816"/>
    <w:rsid w:val="00E95D59"/>
    <w:rsid w:val="00EA040E"/>
    <w:rsid w:val="00EA05BE"/>
    <w:rsid w:val="00EA215F"/>
    <w:rsid w:val="00EA3501"/>
    <w:rsid w:val="00EA4024"/>
    <w:rsid w:val="00EB295D"/>
    <w:rsid w:val="00EB4751"/>
    <w:rsid w:val="00EC3945"/>
    <w:rsid w:val="00EC61A9"/>
    <w:rsid w:val="00EC6BBE"/>
    <w:rsid w:val="00ED2102"/>
    <w:rsid w:val="00ED2441"/>
    <w:rsid w:val="00ED2485"/>
    <w:rsid w:val="00ED2549"/>
    <w:rsid w:val="00ED2DA3"/>
    <w:rsid w:val="00ED37B9"/>
    <w:rsid w:val="00ED3F01"/>
    <w:rsid w:val="00ED3FE8"/>
    <w:rsid w:val="00ED5CEA"/>
    <w:rsid w:val="00ED6840"/>
    <w:rsid w:val="00ED7211"/>
    <w:rsid w:val="00ED7530"/>
    <w:rsid w:val="00EE18ED"/>
    <w:rsid w:val="00EE197E"/>
    <w:rsid w:val="00EE3224"/>
    <w:rsid w:val="00EF7C3E"/>
    <w:rsid w:val="00F065A9"/>
    <w:rsid w:val="00F1185E"/>
    <w:rsid w:val="00F12FA1"/>
    <w:rsid w:val="00F15696"/>
    <w:rsid w:val="00F24478"/>
    <w:rsid w:val="00F40B40"/>
    <w:rsid w:val="00F42D30"/>
    <w:rsid w:val="00F44D62"/>
    <w:rsid w:val="00F46637"/>
    <w:rsid w:val="00F477E1"/>
    <w:rsid w:val="00F503E6"/>
    <w:rsid w:val="00F60E5A"/>
    <w:rsid w:val="00F63F21"/>
    <w:rsid w:val="00F7053F"/>
    <w:rsid w:val="00F74DD4"/>
    <w:rsid w:val="00F84411"/>
    <w:rsid w:val="00F86043"/>
    <w:rsid w:val="00F908F4"/>
    <w:rsid w:val="00F947A1"/>
    <w:rsid w:val="00FB088D"/>
    <w:rsid w:val="00FB091A"/>
    <w:rsid w:val="00FB4667"/>
    <w:rsid w:val="00FC24E2"/>
    <w:rsid w:val="00FC2FB0"/>
    <w:rsid w:val="00FD369B"/>
    <w:rsid w:val="00FD7658"/>
    <w:rsid w:val="00FF128C"/>
    <w:rsid w:val="00FF30E2"/>
    <w:rsid w:val="00FF6AE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90465"/>
    <o:shapelayout v:ext="edit">
      <o:idmap v:ext="edit" data="1"/>
    </o:shapelayout>
  </w:shapeDefaults>
  <w:decimalSymbol w:val="."/>
  <w:listSeparator w:val=";"/>
  <w14:docId w14:val="6D560BDA"/>
  <w15:docId w15:val="{C8949746-1260-41A6-8DFC-9DEDFE03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iPriority="0" w:unhideWhenUsed="1" w:qFormat="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3"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005D"/>
    <w:pPr>
      <w:spacing w:after="220" w:line="280" w:lineRule="atLeast"/>
    </w:pPr>
    <w:rPr>
      <w:sz w:val="22"/>
      <w:szCs w:val="22"/>
      <w:lang w:eastAsia="en-US"/>
    </w:rPr>
  </w:style>
  <w:style w:type="paragraph" w:styleId="berschrift1">
    <w:name w:val="heading 1"/>
    <w:basedOn w:val="Standard"/>
    <w:next w:val="berschrift2"/>
    <w:link w:val="berschrift1Zchn"/>
    <w:uiPriority w:val="1"/>
    <w:qFormat/>
    <w:rsid w:val="00D551EB"/>
    <w:pPr>
      <w:keepNext/>
      <w:numPr>
        <w:numId w:val="10"/>
      </w:numPr>
      <w:spacing w:before="200"/>
      <w:outlineLvl w:val="0"/>
    </w:pPr>
    <w:rPr>
      <w:rFonts w:eastAsia="Times New Roman"/>
      <w:b/>
      <w:bCs/>
      <w:szCs w:val="28"/>
    </w:rPr>
  </w:style>
  <w:style w:type="paragraph" w:styleId="berschrift2">
    <w:name w:val="heading 2"/>
    <w:basedOn w:val="Standard"/>
    <w:link w:val="berschrift2Zchn"/>
    <w:uiPriority w:val="1"/>
    <w:qFormat/>
    <w:rsid w:val="00D551EB"/>
    <w:pPr>
      <w:numPr>
        <w:ilvl w:val="1"/>
        <w:numId w:val="10"/>
      </w:numPr>
      <w:outlineLvl w:val="1"/>
    </w:pPr>
    <w:rPr>
      <w:rFonts w:eastAsia="Times New Roman"/>
      <w:bCs/>
      <w:szCs w:val="26"/>
    </w:rPr>
  </w:style>
  <w:style w:type="paragraph" w:styleId="berschrift3">
    <w:name w:val="heading 3"/>
    <w:basedOn w:val="Standard"/>
    <w:link w:val="berschrift3Zchn"/>
    <w:uiPriority w:val="1"/>
    <w:qFormat/>
    <w:rsid w:val="00D551EB"/>
    <w:pPr>
      <w:numPr>
        <w:ilvl w:val="2"/>
        <w:numId w:val="10"/>
      </w:numPr>
      <w:outlineLvl w:val="2"/>
    </w:pPr>
    <w:rPr>
      <w:rFonts w:eastAsia="Times New Roman"/>
      <w:bCs/>
    </w:rPr>
  </w:style>
  <w:style w:type="paragraph" w:styleId="berschrift4">
    <w:name w:val="heading 4"/>
    <w:basedOn w:val="Standard"/>
    <w:link w:val="berschrift4Zchn"/>
    <w:uiPriority w:val="1"/>
    <w:qFormat/>
    <w:rsid w:val="00D551EB"/>
    <w:pPr>
      <w:numPr>
        <w:ilvl w:val="3"/>
        <w:numId w:val="10"/>
      </w:numPr>
      <w:outlineLvl w:val="3"/>
    </w:pPr>
    <w:rPr>
      <w:rFonts w:eastAsia="Times New Roman"/>
      <w:bCs/>
      <w:iCs/>
    </w:rPr>
  </w:style>
  <w:style w:type="paragraph" w:styleId="berschrift5">
    <w:name w:val="heading 5"/>
    <w:basedOn w:val="berschrift4"/>
    <w:link w:val="berschrift5Zchn"/>
    <w:uiPriority w:val="1"/>
    <w:rsid w:val="00D551EB"/>
    <w:pPr>
      <w:numPr>
        <w:ilvl w:val="4"/>
      </w:numPr>
      <w:tabs>
        <w:tab w:val="clear" w:pos="851"/>
      </w:tabs>
      <w:outlineLvl w:val="4"/>
    </w:pPr>
  </w:style>
  <w:style w:type="paragraph" w:styleId="berschrift6">
    <w:name w:val="heading 6"/>
    <w:basedOn w:val="Standard"/>
    <w:link w:val="berschrift6Zchn"/>
    <w:uiPriority w:val="4"/>
    <w:semiHidden/>
    <w:rsid w:val="00DD6033"/>
    <w:pPr>
      <w:numPr>
        <w:ilvl w:val="5"/>
        <w:numId w:val="10"/>
      </w:numPr>
      <w:outlineLvl w:val="5"/>
    </w:pPr>
    <w:rPr>
      <w:rFonts w:eastAsia="Times New Roman"/>
      <w:iCs/>
    </w:rPr>
  </w:style>
  <w:style w:type="paragraph" w:styleId="berschrift7">
    <w:name w:val="heading 7"/>
    <w:basedOn w:val="Standard"/>
    <w:link w:val="berschrift7Zchn"/>
    <w:uiPriority w:val="4"/>
    <w:semiHidden/>
    <w:rsid w:val="00DD6033"/>
    <w:pPr>
      <w:numPr>
        <w:ilvl w:val="6"/>
        <w:numId w:val="10"/>
      </w:numPr>
      <w:outlineLvl w:val="6"/>
    </w:pPr>
    <w:rPr>
      <w:rFonts w:eastAsia="Times New Roman"/>
      <w:iCs/>
    </w:rPr>
  </w:style>
  <w:style w:type="paragraph" w:styleId="berschrift8">
    <w:name w:val="heading 8"/>
    <w:basedOn w:val="Standard"/>
    <w:next w:val="Standard"/>
    <w:link w:val="berschrift8Zchn"/>
    <w:uiPriority w:val="4"/>
    <w:semiHidden/>
    <w:rsid w:val="00DD6033"/>
    <w:pPr>
      <w:keepNext/>
      <w:keepLines/>
      <w:numPr>
        <w:ilvl w:val="7"/>
        <w:numId w:val="10"/>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DD6033"/>
    <w:pPr>
      <w:numPr>
        <w:ilvl w:val="8"/>
        <w:numId w:val="10"/>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basedOn w:val="Standard"/>
    <w:link w:val="KeinLeerraumZchn"/>
    <w:qFormat/>
    <w:rsid w:val="00D551EB"/>
    <w:pPr>
      <w:spacing w:after="0"/>
    </w:pPr>
  </w:style>
  <w:style w:type="character" w:customStyle="1" w:styleId="berschrift1Zchn">
    <w:name w:val="Überschrift 1 Zchn"/>
    <w:link w:val="berschrift1"/>
    <w:uiPriority w:val="1"/>
    <w:rsid w:val="00D551EB"/>
    <w:rPr>
      <w:rFonts w:eastAsia="Times New Roman"/>
      <w:b/>
      <w:bCs/>
      <w:sz w:val="22"/>
      <w:szCs w:val="28"/>
      <w:lang w:eastAsia="en-US"/>
    </w:rPr>
  </w:style>
  <w:style w:type="character" w:customStyle="1" w:styleId="berschrift2Zchn">
    <w:name w:val="Überschrift 2 Zchn"/>
    <w:link w:val="berschrift2"/>
    <w:uiPriority w:val="1"/>
    <w:qFormat/>
    <w:rsid w:val="00D551EB"/>
    <w:rPr>
      <w:rFonts w:eastAsia="Times New Roman"/>
      <w:bCs/>
      <w:sz w:val="22"/>
      <w:szCs w:val="26"/>
      <w:lang w:eastAsia="en-US"/>
    </w:rPr>
  </w:style>
  <w:style w:type="character" w:customStyle="1" w:styleId="berschrift3Zchn">
    <w:name w:val="Überschrift 3 Zchn"/>
    <w:link w:val="berschrift3"/>
    <w:uiPriority w:val="1"/>
    <w:rsid w:val="00D551EB"/>
    <w:rPr>
      <w:rFonts w:eastAsia="Times New Roman"/>
      <w:bCs/>
      <w:sz w:val="22"/>
      <w:szCs w:val="22"/>
      <w:lang w:eastAsia="en-US"/>
    </w:rPr>
  </w:style>
  <w:style w:type="character" w:customStyle="1" w:styleId="berschrift4Zchn">
    <w:name w:val="Überschrift 4 Zchn"/>
    <w:link w:val="berschrift4"/>
    <w:uiPriority w:val="1"/>
    <w:rsid w:val="00D551EB"/>
    <w:rPr>
      <w:rFonts w:eastAsia="Times New Roman"/>
      <w:bCs/>
      <w:iCs/>
      <w:sz w:val="22"/>
      <w:szCs w:val="22"/>
      <w:lang w:eastAsia="en-US"/>
    </w:rPr>
  </w:style>
  <w:style w:type="character" w:customStyle="1" w:styleId="berschrift5Zchn">
    <w:name w:val="Überschrift 5 Zchn"/>
    <w:link w:val="berschrift5"/>
    <w:uiPriority w:val="1"/>
    <w:rsid w:val="009D476C"/>
    <w:rPr>
      <w:rFonts w:eastAsia="Times New Roman"/>
      <w:bCs/>
      <w:iCs/>
      <w:sz w:val="22"/>
      <w:szCs w:val="22"/>
      <w:lang w:eastAsia="en-US"/>
    </w:rPr>
  </w:style>
  <w:style w:type="character" w:customStyle="1" w:styleId="berschrift6Zchn">
    <w:name w:val="Überschrift 6 Zchn"/>
    <w:link w:val="berschrift6"/>
    <w:uiPriority w:val="4"/>
    <w:semiHidden/>
    <w:rsid w:val="00DD6033"/>
    <w:rPr>
      <w:rFonts w:eastAsia="Times New Roman"/>
      <w:iCs/>
      <w:sz w:val="22"/>
      <w:szCs w:val="22"/>
      <w:lang w:eastAsia="en-US"/>
    </w:rPr>
  </w:style>
  <w:style w:type="character" w:customStyle="1" w:styleId="berschrift7Zchn">
    <w:name w:val="Überschrift 7 Zchn"/>
    <w:link w:val="berschrift7"/>
    <w:uiPriority w:val="4"/>
    <w:semiHidden/>
    <w:rsid w:val="00DD6033"/>
    <w:rPr>
      <w:rFonts w:eastAsia="Times New Roman"/>
      <w:iCs/>
      <w:sz w:val="22"/>
      <w:szCs w:val="22"/>
      <w:lang w:eastAsia="en-US"/>
    </w:rPr>
  </w:style>
  <w:style w:type="character" w:customStyle="1" w:styleId="berschrift8Zchn">
    <w:name w:val="Überschrift 8 Zchn"/>
    <w:link w:val="berschrift8"/>
    <w:uiPriority w:val="4"/>
    <w:semiHidden/>
    <w:rsid w:val="00DD6033"/>
    <w:rPr>
      <w:rFonts w:eastAsia="Times New Roman"/>
      <w:color w:val="404040"/>
      <w:lang w:eastAsia="en-US"/>
    </w:rPr>
  </w:style>
  <w:style w:type="character" w:customStyle="1" w:styleId="berschrift9Zchn">
    <w:name w:val="Überschrift 9 Zchn"/>
    <w:link w:val="berschrift9"/>
    <w:uiPriority w:val="4"/>
    <w:semiHidden/>
    <w:rsid w:val="00DD6033"/>
    <w:rPr>
      <w:rFonts w:eastAsia="Times New Roman"/>
      <w:iCs/>
      <w:color w:val="404040"/>
      <w:sz w:val="22"/>
      <w:lang w:eastAsia="en-US"/>
    </w:rPr>
  </w:style>
  <w:style w:type="paragraph" w:customStyle="1" w:styleId="BetreffTitel">
    <w:name w:val="Betreff_Titel"/>
    <w:basedOn w:val="Standard"/>
    <w:qFormat/>
    <w:rsid w:val="00D551EB"/>
    <w:rPr>
      <w:b/>
    </w:rPr>
  </w:style>
  <w:style w:type="paragraph" w:customStyle="1" w:styleId="Aufzhlung">
    <w:name w:val="Aufzählung"/>
    <w:basedOn w:val="Standard"/>
    <w:uiPriority w:val="99"/>
    <w:semiHidden/>
    <w:qFormat/>
    <w:rsid w:val="00164CE8"/>
    <w:pPr>
      <w:contextualSpacing/>
    </w:pPr>
  </w:style>
  <w:style w:type="paragraph" w:customStyle="1" w:styleId="Nummerierung">
    <w:name w:val="Nummerierung"/>
    <w:basedOn w:val="Standard"/>
    <w:uiPriority w:val="2"/>
    <w:semiHidden/>
    <w:rsid w:val="00D67F3A"/>
    <w:pPr>
      <w:contextualSpacing/>
    </w:pPr>
  </w:style>
  <w:style w:type="paragraph" w:styleId="Titel">
    <w:name w:val="Title"/>
    <w:basedOn w:val="Standard"/>
    <w:next w:val="Standard"/>
    <w:link w:val="TitelZchn"/>
    <w:uiPriority w:val="4"/>
    <w:rsid w:val="00D551EB"/>
    <w:pPr>
      <w:contextualSpacing/>
    </w:pPr>
    <w:rPr>
      <w:rFonts w:eastAsia="Times New Roman"/>
      <w:b/>
      <w:sz w:val="40"/>
      <w:szCs w:val="52"/>
      <w14:ligatures w14:val="standard"/>
    </w:rPr>
  </w:style>
  <w:style w:type="character" w:customStyle="1" w:styleId="TitelZchn">
    <w:name w:val="Titel Zchn"/>
    <w:link w:val="Titel"/>
    <w:uiPriority w:val="4"/>
    <w:rsid w:val="00D551EB"/>
    <w:rPr>
      <w:rFonts w:eastAsia="Times New Roman"/>
      <w:b/>
      <w:sz w:val="40"/>
      <w:szCs w:val="52"/>
      <w:lang w:eastAsia="en-US"/>
      <w14:ligatures w14:val="standard"/>
    </w:rPr>
  </w:style>
  <w:style w:type="paragraph" w:styleId="Kopfzeile">
    <w:name w:val="header"/>
    <w:basedOn w:val="KopfDirektion9ptFett"/>
    <w:link w:val="KopfzeileZchn"/>
    <w:uiPriority w:val="4"/>
    <w:rsid w:val="00D551EB"/>
    <w:rPr>
      <w:b w:val="0"/>
      <w:sz w:val="16"/>
      <w:szCs w:val="16"/>
    </w:rPr>
  </w:style>
  <w:style w:type="character" w:customStyle="1" w:styleId="KopfzeileZchn">
    <w:name w:val="Kopfzeile Zchn"/>
    <w:link w:val="Kopfzeile"/>
    <w:uiPriority w:val="4"/>
    <w:rsid w:val="00D551EB"/>
    <w:rPr>
      <w:sz w:val="16"/>
      <w:szCs w:val="16"/>
      <w:lang w:eastAsia="en-US"/>
    </w:rPr>
  </w:style>
  <w:style w:type="paragraph" w:styleId="Fuzeile">
    <w:name w:val="footer"/>
    <w:basedOn w:val="KopfDirektion9ptFett"/>
    <w:link w:val="FuzeileZchn"/>
    <w:uiPriority w:val="4"/>
    <w:rsid w:val="00D551EB"/>
    <w:pPr>
      <w:tabs>
        <w:tab w:val="center" w:pos="4536"/>
        <w:tab w:val="right" w:pos="9072"/>
      </w:tabs>
    </w:pPr>
    <w:rPr>
      <w:b w:val="0"/>
      <w:sz w:val="16"/>
    </w:rPr>
  </w:style>
  <w:style w:type="character" w:customStyle="1" w:styleId="FuzeileZchn">
    <w:name w:val="Fußzeile Zchn"/>
    <w:link w:val="Fuzeile"/>
    <w:uiPriority w:val="4"/>
    <w:rsid w:val="00D551EB"/>
    <w:rPr>
      <w:sz w:val="16"/>
      <w:szCs w:val="22"/>
      <w:lang w:eastAsia="en-US"/>
    </w:rPr>
  </w:style>
  <w:style w:type="paragraph" w:styleId="Beschriftung">
    <w:name w:val="caption"/>
    <w:basedOn w:val="Standard"/>
    <w:next w:val="Standard"/>
    <w:uiPriority w:val="99"/>
    <w:semiHidden/>
    <w:rsid w:val="00DD6033"/>
    <w:pPr>
      <w:spacing w:before="60"/>
    </w:pPr>
    <w:rPr>
      <w:b/>
      <w:bCs/>
      <w:sz w:val="18"/>
      <w:szCs w:val="18"/>
    </w:rPr>
  </w:style>
  <w:style w:type="paragraph" w:styleId="Listenabsatz">
    <w:name w:val="List Paragraph"/>
    <w:basedOn w:val="Standard"/>
    <w:uiPriority w:val="34"/>
    <w:qFormat/>
    <w:rsid w:val="00DD6033"/>
    <w:pPr>
      <w:ind w:left="720"/>
      <w:contextualSpacing/>
    </w:pPr>
  </w:style>
  <w:style w:type="numbering" w:customStyle="1" w:styleId="KantonListe">
    <w:name w:val="Kanton_Liste"/>
    <w:uiPriority w:val="99"/>
    <w:rsid w:val="00DD6033"/>
  </w:style>
  <w:style w:type="table" w:styleId="Tabellenraster">
    <w:name w:val="Table Grid"/>
    <w:basedOn w:val="NormaleTabelle"/>
    <w:uiPriority w:val="59"/>
    <w:rsid w:val="00DD6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table" w:styleId="HelleListe-Akzent1">
    <w:name w:val="Light List Accent 1"/>
    <w:aliases w:val="Kanton_Tab"/>
    <w:basedOn w:val="NormaleTabelle"/>
    <w:uiPriority w:val="61"/>
    <w:rsid w:val="00DD6033"/>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table" w:customStyle="1" w:styleId="KantonTab2">
    <w:name w:val="Kanton_Tab2"/>
    <w:basedOn w:val="NormaleTabelle"/>
    <w:uiPriority w:val="99"/>
    <w:rsid w:val="00DD6033"/>
    <w:tblPr>
      <w:tblCellMar>
        <w:left w:w="0" w:type="dxa"/>
        <w:right w:w="0" w:type="dxa"/>
      </w:tblCellMar>
    </w:tblPr>
  </w:style>
  <w:style w:type="table" w:customStyle="1" w:styleId="KantonTab1">
    <w:name w:val="Kanton_Tab1"/>
    <w:basedOn w:val="NormaleTabelle"/>
    <w:uiPriority w:val="99"/>
    <w:rsid w:val="00DD6033"/>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paragraph" w:styleId="Sprechblasentext">
    <w:name w:val="Balloon Text"/>
    <w:basedOn w:val="Standard"/>
    <w:link w:val="SprechblasentextZchn"/>
    <w:uiPriority w:val="99"/>
    <w:semiHidden/>
    <w:rsid w:val="00DD6033"/>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DD6033"/>
    <w:rPr>
      <w:rFonts w:ascii="Tahoma" w:hAnsi="Tahoma" w:cs="Tahoma"/>
      <w:sz w:val="16"/>
      <w:szCs w:val="16"/>
      <w:lang w:eastAsia="en-US"/>
    </w:rPr>
  </w:style>
  <w:style w:type="paragraph" w:styleId="Verzeichnis1">
    <w:name w:val="toc 1"/>
    <w:basedOn w:val="Standard"/>
    <w:next w:val="Standard"/>
    <w:uiPriority w:val="39"/>
    <w:semiHidden/>
    <w:rsid w:val="002467CE"/>
    <w:pPr>
      <w:tabs>
        <w:tab w:val="right" w:leader="dot" w:pos="9072"/>
      </w:tabs>
      <w:spacing w:before="280" w:after="80"/>
      <w:ind w:left="454" w:right="1418" w:hanging="454"/>
    </w:pPr>
    <w:rPr>
      <w:b/>
    </w:rPr>
  </w:style>
  <w:style w:type="paragraph" w:styleId="Verzeichnis2">
    <w:name w:val="toc 2"/>
    <w:basedOn w:val="Standard"/>
    <w:next w:val="Standard"/>
    <w:uiPriority w:val="39"/>
    <w:semiHidden/>
    <w:rsid w:val="002467CE"/>
    <w:pPr>
      <w:tabs>
        <w:tab w:val="right" w:leader="dot" w:pos="9072"/>
      </w:tabs>
      <w:spacing w:after="80"/>
      <w:ind w:left="1248" w:right="1418" w:hanging="794"/>
    </w:pPr>
  </w:style>
  <w:style w:type="paragraph" w:styleId="Verzeichnis3">
    <w:name w:val="toc 3"/>
    <w:basedOn w:val="Standard"/>
    <w:next w:val="Standard"/>
    <w:uiPriority w:val="39"/>
    <w:semiHidden/>
    <w:rsid w:val="002467CE"/>
    <w:pPr>
      <w:tabs>
        <w:tab w:val="right" w:leader="dot" w:pos="9072"/>
      </w:tabs>
      <w:spacing w:after="80"/>
      <w:ind w:left="2098" w:right="1418" w:hanging="851"/>
    </w:pPr>
  </w:style>
  <w:style w:type="character" w:styleId="Hyperlink">
    <w:name w:val="Hyperlink"/>
    <w:uiPriority w:val="99"/>
    <w:semiHidden/>
    <w:rsid w:val="000A1533"/>
    <w:rPr>
      <w:color w:val="0000FF"/>
      <w:u w:val="single"/>
    </w:rPr>
  </w:style>
  <w:style w:type="paragraph" w:styleId="Index1">
    <w:name w:val="index 1"/>
    <w:basedOn w:val="Standard"/>
    <w:next w:val="Standard"/>
    <w:uiPriority w:val="99"/>
    <w:semiHidden/>
    <w:rsid w:val="00CC2326"/>
    <w:pPr>
      <w:spacing w:after="0"/>
      <w:ind w:left="220" w:hanging="220"/>
    </w:pPr>
    <w:rPr>
      <w:rFonts w:cs="Arial"/>
      <w:sz w:val="20"/>
      <w:szCs w:val="18"/>
    </w:rPr>
  </w:style>
  <w:style w:type="paragraph" w:styleId="Verzeichnis4">
    <w:name w:val="toc 4"/>
    <w:basedOn w:val="Standard"/>
    <w:next w:val="Standard"/>
    <w:uiPriority w:val="39"/>
    <w:semiHidden/>
    <w:rsid w:val="002467CE"/>
    <w:pPr>
      <w:tabs>
        <w:tab w:val="right" w:leader="dot" w:pos="9072"/>
      </w:tabs>
      <w:spacing w:after="80"/>
      <w:ind w:left="3289" w:right="1418" w:hanging="1191"/>
    </w:pPr>
    <w:rPr>
      <w:sz w:val="20"/>
    </w:rPr>
  </w:style>
  <w:style w:type="paragraph" w:styleId="Verzeichnis5">
    <w:name w:val="toc 5"/>
    <w:basedOn w:val="Standard"/>
    <w:next w:val="Standard"/>
    <w:uiPriority w:val="39"/>
    <w:semiHidden/>
    <w:rsid w:val="002467CE"/>
    <w:pPr>
      <w:tabs>
        <w:tab w:val="right" w:leader="dot" w:pos="9072"/>
      </w:tabs>
      <w:spacing w:after="80"/>
      <w:ind w:left="3686" w:right="1418" w:hanging="1588"/>
    </w:pPr>
    <w:rPr>
      <w:sz w:val="20"/>
    </w:rPr>
  </w:style>
  <w:style w:type="paragraph" w:styleId="Abbildungsverzeichnis">
    <w:name w:val="table of figures"/>
    <w:basedOn w:val="Standard"/>
    <w:next w:val="Standard"/>
    <w:uiPriority w:val="99"/>
    <w:semiHidden/>
    <w:rsid w:val="00D67F3A"/>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next w:val="Standard"/>
    <w:autoRedefine/>
    <w:uiPriority w:val="99"/>
    <w:semiHidden/>
    <w:rsid w:val="00CF6440"/>
    <w:pPr>
      <w:spacing w:after="0"/>
      <w:ind w:left="440" w:hanging="220"/>
    </w:pPr>
    <w:rPr>
      <w:rFonts w:cs="Arial"/>
      <w:sz w:val="18"/>
      <w:szCs w:val="18"/>
    </w:rPr>
  </w:style>
  <w:style w:type="paragraph" w:styleId="Index4">
    <w:name w:val="index 4"/>
    <w:basedOn w:val="Standard"/>
    <w:next w:val="Standard"/>
    <w:uiPriority w:val="99"/>
    <w:semiHidden/>
    <w:rsid w:val="00CF6440"/>
    <w:pPr>
      <w:spacing w:after="0"/>
      <w:ind w:left="880" w:hanging="220"/>
    </w:pPr>
    <w:rPr>
      <w:rFonts w:cs="Arial"/>
      <w:sz w:val="18"/>
      <w:szCs w:val="18"/>
    </w:rPr>
  </w:style>
  <w:style w:type="paragraph" w:styleId="Index3">
    <w:name w:val="index 3"/>
    <w:basedOn w:val="Standard"/>
    <w:next w:val="Standard"/>
    <w:autoRedefine/>
    <w:uiPriority w:val="99"/>
    <w:semiHidden/>
    <w:rsid w:val="00CF6440"/>
    <w:pPr>
      <w:spacing w:after="0"/>
      <w:ind w:left="660" w:hanging="220"/>
    </w:pPr>
    <w:rPr>
      <w:rFonts w:cs="Arial"/>
      <w:sz w:val="18"/>
      <w:szCs w:val="18"/>
    </w:rPr>
  </w:style>
  <w:style w:type="paragraph" w:styleId="Index5">
    <w:name w:val="index 5"/>
    <w:basedOn w:val="Standard"/>
    <w:next w:val="Standard"/>
    <w:autoRedefine/>
    <w:uiPriority w:val="99"/>
    <w:semiHidden/>
    <w:rsid w:val="00CF6440"/>
    <w:pPr>
      <w:spacing w:after="0"/>
      <w:ind w:left="1100" w:hanging="220"/>
    </w:pPr>
    <w:rPr>
      <w:rFonts w:cs="Arial"/>
      <w:sz w:val="18"/>
      <w:szCs w:val="18"/>
    </w:rPr>
  </w:style>
  <w:style w:type="paragraph" w:styleId="Index6">
    <w:name w:val="index 6"/>
    <w:basedOn w:val="Standard"/>
    <w:next w:val="Standard"/>
    <w:autoRedefine/>
    <w:uiPriority w:val="99"/>
    <w:semiHidden/>
    <w:rsid w:val="00CF6440"/>
    <w:pPr>
      <w:spacing w:after="0"/>
      <w:ind w:left="1320" w:hanging="220"/>
    </w:pPr>
    <w:rPr>
      <w:rFonts w:cs="Arial"/>
      <w:sz w:val="18"/>
      <w:szCs w:val="18"/>
    </w:rPr>
  </w:style>
  <w:style w:type="paragraph" w:styleId="Index7">
    <w:name w:val="index 7"/>
    <w:basedOn w:val="Standard"/>
    <w:next w:val="Standard"/>
    <w:autoRedefine/>
    <w:uiPriority w:val="99"/>
    <w:semiHidden/>
    <w:rsid w:val="00CF6440"/>
    <w:pPr>
      <w:spacing w:after="0"/>
      <w:ind w:left="1540" w:hanging="220"/>
    </w:pPr>
    <w:rPr>
      <w:rFonts w:cs="Arial"/>
      <w:sz w:val="18"/>
      <w:szCs w:val="18"/>
    </w:rPr>
  </w:style>
  <w:style w:type="paragraph" w:styleId="Index8">
    <w:name w:val="index 8"/>
    <w:basedOn w:val="Standard"/>
    <w:next w:val="Standard"/>
    <w:autoRedefine/>
    <w:uiPriority w:val="99"/>
    <w:semiHidden/>
    <w:rsid w:val="00CF6440"/>
    <w:pPr>
      <w:spacing w:after="0"/>
      <w:ind w:left="1760" w:hanging="220"/>
    </w:pPr>
    <w:rPr>
      <w:rFonts w:cs="Arial"/>
      <w:sz w:val="18"/>
      <w:szCs w:val="18"/>
    </w:rPr>
  </w:style>
  <w:style w:type="paragraph" w:styleId="Index9">
    <w:name w:val="index 9"/>
    <w:basedOn w:val="Standard"/>
    <w:next w:val="Standard"/>
    <w:autoRedefine/>
    <w:uiPriority w:val="99"/>
    <w:semiHidden/>
    <w:rsid w:val="00CF6440"/>
    <w:pPr>
      <w:spacing w:after="0"/>
      <w:ind w:left="1980" w:hanging="220"/>
    </w:pPr>
    <w:rPr>
      <w:rFonts w:cs="Arial"/>
      <w:sz w:val="18"/>
      <w:szCs w:val="18"/>
    </w:rPr>
  </w:style>
  <w:style w:type="paragraph" w:styleId="Indexberschrift">
    <w:name w:val="index heading"/>
    <w:basedOn w:val="Standard"/>
    <w:next w:val="Index1"/>
    <w:uiPriority w:val="99"/>
    <w:semiHidden/>
    <w:rsid w:val="00CC2326"/>
    <w:pPr>
      <w:pBdr>
        <w:top w:val="single" w:sz="4" w:space="2" w:color="auto"/>
        <w:left w:val="single" w:sz="4" w:space="0" w:color="auto"/>
        <w:bottom w:val="single" w:sz="4" w:space="2" w:color="auto"/>
        <w:right w:val="single" w:sz="4" w:space="0" w:color="auto"/>
      </w:pBdr>
      <w:spacing w:before="240"/>
      <w:jc w:val="center"/>
    </w:pPr>
    <w:rPr>
      <w:rFonts w:cs="Arial"/>
      <w:b/>
      <w:bCs/>
    </w:rPr>
  </w:style>
  <w:style w:type="paragraph" w:styleId="Funotentext">
    <w:name w:val="footnote text"/>
    <w:basedOn w:val="Standard"/>
    <w:link w:val="FunotentextZchn"/>
    <w:qFormat/>
    <w:rsid w:val="00D551EB"/>
    <w:pPr>
      <w:tabs>
        <w:tab w:val="left" w:pos="213"/>
      </w:tabs>
      <w:spacing w:after="0" w:line="200" w:lineRule="atLeast"/>
      <w:ind w:left="213" w:hanging="213"/>
    </w:pPr>
    <w:rPr>
      <w:sz w:val="16"/>
      <w:szCs w:val="20"/>
    </w:rPr>
  </w:style>
  <w:style w:type="character" w:customStyle="1" w:styleId="FunotentextZchn">
    <w:name w:val="Fußnotentext Zchn"/>
    <w:link w:val="Funotentext"/>
    <w:rsid w:val="00D551EB"/>
    <w:rPr>
      <w:sz w:val="16"/>
      <w:lang w:eastAsia="en-US"/>
    </w:rPr>
  </w:style>
  <w:style w:type="character" w:styleId="Funotenzeichen">
    <w:name w:val="footnote reference"/>
    <w:uiPriority w:val="3"/>
    <w:qFormat/>
    <w:rsid w:val="00D551EB"/>
    <w:rPr>
      <w:rFonts w:ascii="Arial" w:hAnsi="Arial"/>
      <w:sz w:val="22"/>
      <w:vertAlign w:val="superscript"/>
    </w:rPr>
  </w:style>
  <w:style w:type="character" w:styleId="Platzhaltertext">
    <w:name w:val="Placeholder Text"/>
    <w:uiPriority w:val="99"/>
    <w:semiHidden/>
    <w:rsid w:val="00DD6033"/>
    <w:rPr>
      <w:color w:val="808080"/>
    </w:rPr>
  </w:style>
  <w:style w:type="character" w:customStyle="1" w:styleId="KeinLeerraumZchn">
    <w:name w:val="Kein Leerraum Zchn"/>
    <w:link w:val="KeinLeerraum"/>
    <w:rsid w:val="00D551EB"/>
    <w:rPr>
      <w:sz w:val="22"/>
      <w:szCs w:val="22"/>
      <w:lang w:eastAsia="en-US"/>
    </w:rPr>
  </w:style>
  <w:style w:type="paragraph" w:customStyle="1" w:styleId="KopfAmt9pt">
    <w:name w:val="Kopf Amt 9pt"/>
    <w:basedOn w:val="Standard"/>
    <w:uiPriority w:val="99"/>
    <w:semiHidden/>
    <w:rsid w:val="00DD6033"/>
    <w:pPr>
      <w:spacing w:after="0" w:line="240" w:lineRule="atLeast"/>
    </w:pPr>
    <w:rPr>
      <w:sz w:val="18"/>
    </w:rPr>
  </w:style>
  <w:style w:type="paragraph" w:customStyle="1" w:styleId="Absender">
    <w:name w:val="Absender"/>
    <w:basedOn w:val="KeinLeerraum"/>
    <w:uiPriority w:val="4"/>
    <w:rsid w:val="00D551EB"/>
    <w:pPr>
      <w:spacing w:line="240" w:lineRule="atLeast"/>
    </w:pPr>
    <w:rPr>
      <w:noProof/>
      <w:sz w:val="18"/>
      <w:szCs w:val="18"/>
    </w:rPr>
  </w:style>
  <w:style w:type="paragraph" w:customStyle="1" w:styleId="AufzhlungfrTabelle9pt">
    <w:name w:val="Aufzählung für Tabelle 9pt"/>
    <w:basedOn w:val="Standard"/>
    <w:uiPriority w:val="99"/>
    <w:semiHidden/>
    <w:rsid w:val="00DD6033"/>
    <w:pPr>
      <w:numPr>
        <w:numId w:val="5"/>
      </w:numPr>
      <w:contextualSpacing/>
    </w:pPr>
  </w:style>
  <w:style w:type="paragraph" w:customStyle="1" w:styleId="Kopfzeile2">
    <w:name w:val="Kopfzeile 2"/>
    <w:basedOn w:val="Kopfzeile"/>
    <w:uiPriority w:val="99"/>
    <w:semiHidden/>
    <w:rsid w:val="00DD6033"/>
  </w:style>
  <w:style w:type="paragraph" w:customStyle="1" w:styleId="KopfDirektion9ptFett">
    <w:name w:val="Kopf Direktion 9pt Fett"/>
    <w:basedOn w:val="Standard"/>
    <w:uiPriority w:val="4"/>
    <w:rsid w:val="00D551EB"/>
    <w:pPr>
      <w:spacing w:after="0" w:line="240" w:lineRule="atLeast"/>
    </w:pPr>
    <w:rPr>
      <w:b/>
      <w:sz w:val="18"/>
    </w:rPr>
  </w:style>
  <w:style w:type="paragraph" w:customStyle="1" w:styleId="KleinschriftfrTabelle9pt">
    <w:name w:val="Kleinschrift für Tabelle 9pt"/>
    <w:basedOn w:val="Standard"/>
    <w:uiPriority w:val="99"/>
    <w:semiHidden/>
    <w:rsid w:val="00DD6033"/>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DD6033"/>
    <w:rPr>
      <w:b/>
    </w:rPr>
  </w:style>
  <w:style w:type="numbering" w:customStyle="1" w:styleId="ListeAufzhlungAltX">
    <w:name w:val="Liste Aufzählung (Alt+X)"/>
    <w:uiPriority w:val="99"/>
    <w:rsid w:val="00DD6033"/>
    <w:pPr>
      <w:numPr>
        <w:numId w:val="2"/>
      </w:numPr>
    </w:pPr>
  </w:style>
  <w:style w:type="numbering" w:customStyle="1" w:styleId="ListegemischtAltG">
    <w:name w:val="Liste gemischt (Alt+G)"/>
    <w:uiPriority w:val="99"/>
    <w:locked/>
    <w:rsid w:val="00DD6033"/>
    <w:pPr>
      <w:numPr>
        <w:numId w:val="3"/>
      </w:numPr>
    </w:pPr>
  </w:style>
  <w:style w:type="numbering" w:customStyle="1" w:styleId="ListeNummernAltN">
    <w:name w:val="Liste Nummern (Alt+N)"/>
    <w:uiPriority w:val="99"/>
    <w:rsid w:val="00DD6033"/>
    <w:pPr>
      <w:numPr>
        <w:numId w:val="1"/>
      </w:numPr>
    </w:pPr>
  </w:style>
  <w:style w:type="paragraph" w:customStyle="1" w:styleId="Titelgross14pt">
    <w:name w:val="Titel gross 14pt"/>
    <w:basedOn w:val="Titel"/>
    <w:uiPriority w:val="3"/>
    <w:semiHidden/>
    <w:rsid w:val="00DE550D"/>
    <w:rPr>
      <w:rFonts w:eastAsiaTheme="majorEastAsia" w:cstheme="majorBidi"/>
      <w:sz w:val="28"/>
    </w:rPr>
  </w:style>
  <w:style w:type="paragraph" w:customStyle="1" w:styleId="ABCAufzhlung">
    <w:name w:val="ABC Aufzählung"/>
    <w:basedOn w:val="Standard"/>
    <w:uiPriority w:val="1"/>
    <w:qFormat/>
    <w:rsid w:val="00D551EB"/>
    <w:pPr>
      <w:numPr>
        <w:numId w:val="6"/>
      </w:numPr>
    </w:pPr>
  </w:style>
  <w:style w:type="paragraph" w:customStyle="1" w:styleId="ABCNummerierung">
    <w:name w:val="ABC Nummerierung"/>
    <w:basedOn w:val="berschrift1"/>
    <w:uiPriority w:val="99"/>
    <w:semiHidden/>
    <w:rsid w:val="00DD6033"/>
    <w:pPr>
      <w:numPr>
        <w:numId w:val="4"/>
      </w:numPr>
    </w:pPr>
  </w:style>
  <w:style w:type="paragraph" w:customStyle="1" w:styleId="Adresse">
    <w:name w:val="Adresse"/>
    <w:basedOn w:val="Standard"/>
    <w:uiPriority w:val="3"/>
    <w:semiHidden/>
    <w:rsid w:val="00DD6033"/>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DD6033"/>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DD6033"/>
    <w:rPr>
      <w:rFonts w:eastAsia="Times New Roman"/>
      <w:sz w:val="22"/>
      <w:szCs w:val="24"/>
      <w:lang w:eastAsia="de-DE"/>
    </w:rPr>
  </w:style>
  <w:style w:type="paragraph" w:customStyle="1" w:styleId="AufzhlungVerfgung">
    <w:name w:val="Aufzählung Verfügung"/>
    <w:basedOn w:val="Standard"/>
    <w:uiPriority w:val="2"/>
    <w:qFormat/>
    <w:rsid w:val="00D551EB"/>
    <w:pPr>
      <w:numPr>
        <w:numId w:val="7"/>
      </w:numPr>
      <w:contextualSpacing/>
    </w:pPr>
  </w:style>
  <w:style w:type="paragraph" w:customStyle="1" w:styleId="AufzhlungBrief">
    <w:name w:val="Aufzählung Brief"/>
    <w:basedOn w:val="AufzhlungVerfgung"/>
    <w:uiPriority w:val="2"/>
    <w:qFormat/>
    <w:rsid w:val="00E564C6"/>
    <w:pPr>
      <w:numPr>
        <w:numId w:val="8"/>
      </w:numPr>
      <w:ind w:left="357" w:hanging="357"/>
    </w:pPr>
  </w:style>
  <w:style w:type="paragraph" w:customStyle="1" w:styleId="Ausrichtungrechtsfett">
    <w:name w:val="Ausrichtung rechts fett"/>
    <w:basedOn w:val="Standard"/>
    <w:uiPriority w:val="3"/>
    <w:qFormat/>
    <w:rsid w:val="00D551EB"/>
    <w:pPr>
      <w:jc w:val="right"/>
    </w:pPr>
    <w:rPr>
      <w:b/>
      <w:lang w:eastAsia="de-DE"/>
    </w:rPr>
  </w:style>
  <w:style w:type="paragraph" w:customStyle="1" w:styleId="Betreff">
    <w:name w:val="Betreff"/>
    <w:basedOn w:val="Standard"/>
    <w:next w:val="Standard"/>
    <w:uiPriority w:val="99"/>
    <w:semiHidden/>
    <w:rsid w:val="00DD6033"/>
    <w:pPr>
      <w:spacing w:before="40" w:after="40" w:line="240" w:lineRule="auto"/>
    </w:pPr>
    <w:rPr>
      <w:rFonts w:eastAsia="Times New Roman"/>
      <w:b/>
    </w:rPr>
  </w:style>
  <w:style w:type="paragraph" w:styleId="Kommentartext">
    <w:name w:val="annotation text"/>
    <w:basedOn w:val="Standard"/>
    <w:link w:val="KommentartextZchn"/>
    <w:uiPriority w:val="99"/>
    <w:semiHidden/>
    <w:rsid w:val="00DD6033"/>
    <w:rPr>
      <w:sz w:val="20"/>
      <w:szCs w:val="20"/>
    </w:rPr>
  </w:style>
  <w:style w:type="character" w:customStyle="1" w:styleId="KommentartextZchn">
    <w:name w:val="Kommentartext Zchn"/>
    <w:link w:val="Kommentartext"/>
    <w:uiPriority w:val="99"/>
    <w:semiHidden/>
    <w:rsid w:val="00DD6033"/>
    <w:rPr>
      <w:lang w:eastAsia="en-US"/>
    </w:rPr>
  </w:style>
  <w:style w:type="paragraph" w:styleId="Kommentarthema">
    <w:name w:val="annotation subject"/>
    <w:basedOn w:val="Kommentartext"/>
    <w:next w:val="Kommentartext"/>
    <w:link w:val="KommentarthemaZchn"/>
    <w:uiPriority w:val="99"/>
    <w:semiHidden/>
    <w:rsid w:val="00DD6033"/>
    <w:rPr>
      <w:b/>
      <w:bCs/>
    </w:rPr>
  </w:style>
  <w:style w:type="character" w:customStyle="1" w:styleId="KommentarthemaZchn">
    <w:name w:val="Kommentarthema Zchn"/>
    <w:link w:val="Kommentarthema"/>
    <w:uiPriority w:val="99"/>
    <w:semiHidden/>
    <w:rsid w:val="00DD6033"/>
    <w:rPr>
      <w:b/>
      <w:bCs/>
      <w:lang w:eastAsia="en-US"/>
    </w:rPr>
  </w:style>
  <w:style w:type="character" w:styleId="Kommentarzeichen">
    <w:name w:val="annotation reference"/>
    <w:uiPriority w:val="99"/>
    <w:semiHidden/>
    <w:rsid w:val="00DD6033"/>
    <w:rPr>
      <w:sz w:val="16"/>
      <w:szCs w:val="16"/>
    </w:rPr>
  </w:style>
  <w:style w:type="paragraph" w:customStyle="1" w:styleId="NachAufzhlungNummerierung">
    <w:name w:val="Nach Aufzählung/Nummerierung"/>
    <w:basedOn w:val="Standard"/>
    <w:next w:val="Standard"/>
    <w:uiPriority w:val="99"/>
    <w:qFormat/>
    <w:rsid w:val="00D551EB"/>
    <w:pPr>
      <w:spacing w:before="220"/>
    </w:pPr>
  </w:style>
  <w:style w:type="paragraph" w:customStyle="1" w:styleId="NummerierungBrief">
    <w:name w:val="Nummerierung Brief"/>
    <w:basedOn w:val="Standard"/>
    <w:uiPriority w:val="2"/>
    <w:qFormat/>
    <w:rsid w:val="00D551EB"/>
    <w:pPr>
      <w:numPr>
        <w:numId w:val="9"/>
      </w:numPr>
      <w:contextualSpacing/>
    </w:pPr>
  </w:style>
  <w:style w:type="paragraph" w:customStyle="1" w:styleId="RM-BelehrungText">
    <w:name w:val="RM-Belehrung Text"/>
    <w:basedOn w:val="Standard"/>
    <w:uiPriority w:val="3"/>
    <w:qFormat/>
    <w:rsid w:val="00D551EB"/>
    <w:pPr>
      <w:spacing w:after="0"/>
    </w:pPr>
    <w:rPr>
      <w:sz w:val="20"/>
    </w:rPr>
  </w:style>
  <w:style w:type="paragraph" w:customStyle="1" w:styleId="RM-Belehrungberschrift">
    <w:name w:val="RM-Belehrung Überschrift"/>
    <w:basedOn w:val="RM-BelehrungText"/>
    <w:next w:val="RM-BelehrungText"/>
    <w:uiPriority w:val="3"/>
    <w:qFormat/>
    <w:rsid w:val="00D551EB"/>
    <w:pPr>
      <w:keepNext/>
    </w:pPr>
    <w:rPr>
      <w:b/>
    </w:rPr>
  </w:style>
  <w:style w:type="character" w:styleId="Seitenzahl">
    <w:name w:val="page number"/>
    <w:uiPriority w:val="99"/>
    <w:semiHidden/>
    <w:rsid w:val="00DD6033"/>
    <w:rPr>
      <w:rFonts w:ascii="Arial" w:hAnsi="Arial"/>
      <w:sz w:val="22"/>
    </w:rPr>
  </w:style>
  <w:style w:type="paragraph" w:styleId="Standardeinzug">
    <w:name w:val="Normal Indent"/>
    <w:basedOn w:val="Standard"/>
    <w:uiPriority w:val="99"/>
    <w:qFormat/>
    <w:rsid w:val="00D551EB"/>
    <w:pPr>
      <w:ind w:left="708"/>
    </w:pPr>
  </w:style>
  <w:style w:type="paragraph" w:customStyle="1" w:styleId="Verteiler">
    <w:name w:val="Verteiler"/>
    <w:basedOn w:val="Standard"/>
    <w:uiPriority w:val="3"/>
    <w:semiHidden/>
    <w:qFormat/>
    <w:rsid w:val="00DD6033"/>
    <w:pPr>
      <w:tabs>
        <w:tab w:val="left" w:pos="851"/>
      </w:tabs>
      <w:spacing w:after="0"/>
      <w:ind w:left="851" w:hanging="142"/>
    </w:pPr>
    <w:rPr>
      <w:rFonts w:eastAsia="Times New Roman"/>
      <w:noProof/>
      <w:szCs w:val="20"/>
    </w:rPr>
  </w:style>
  <w:style w:type="character" w:customStyle="1" w:styleId="FootnoteCharacters">
    <w:name w:val="Footnote Characters"/>
    <w:uiPriority w:val="99"/>
    <w:semiHidden/>
    <w:qFormat/>
    <w:rsid w:val="00613F83"/>
    <w:rPr>
      <w:rFonts w:ascii="Arial" w:hAnsi="Arial"/>
      <w:sz w:val="20"/>
      <w:vertAlign w:val="superscript"/>
    </w:rPr>
  </w:style>
  <w:style w:type="character" w:customStyle="1" w:styleId="FootnoteAnchor">
    <w:name w:val="Footnote Anchor"/>
    <w:uiPriority w:val="99"/>
    <w:semiHidden/>
    <w:rsid w:val="00613F83"/>
    <w:rPr>
      <w:rFonts w:ascii="Arial" w:hAnsi="Arial"/>
      <w:sz w:val="20"/>
      <w:vertAlign w:val="superscript"/>
    </w:rPr>
  </w:style>
  <w:style w:type="character" w:customStyle="1" w:styleId="ListLabel42">
    <w:name w:val="ListLabel 42"/>
    <w:uiPriority w:val="99"/>
    <w:semiHidden/>
    <w:qFormat/>
    <w:rsid w:val="006B240A"/>
    <w:rPr>
      <w:rFonts w:cs="Wingdings"/>
    </w:rPr>
  </w:style>
  <w:style w:type="paragraph" w:customStyle="1" w:styleId="Default">
    <w:name w:val="Default"/>
    <w:basedOn w:val="Standard"/>
    <w:rsid w:val="002E090C"/>
    <w:pPr>
      <w:autoSpaceDE w:val="0"/>
      <w:autoSpaceDN w:val="0"/>
      <w:spacing w:after="0" w:line="240" w:lineRule="auto"/>
    </w:pPr>
    <w:rPr>
      <w:rFonts w:eastAsiaTheme="minorHAnsi" w:cs="Arial"/>
      <w:color w:val="000000"/>
      <w:sz w:val="24"/>
      <w:szCs w:val="24"/>
      <w:lang w:eastAsia="de-CH"/>
    </w:rPr>
  </w:style>
  <w:style w:type="paragraph" w:styleId="berarbeitung">
    <w:name w:val="Revision"/>
    <w:hidden/>
    <w:uiPriority w:val="99"/>
    <w:semiHidden/>
    <w:rsid w:val="008142F8"/>
    <w:rPr>
      <w:sz w:val="22"/>
      <w:szCs w:val="22"/>
      <w:lang w:eastAsia="en-US"/>
    </w:rPr>
  </w:style>
  <w:style w:type="character" w:customStyle="1" w:styleId="textcontent">
    <w:name w:val="text_content"/>
    <w:basedOn w:val="Absatz-Standardschriftart"/>
    <w:rsid w:val="00613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51194">
      <w:bodyDiv w:val="1"/>
      <w:marLeft w:val="0"/>
      <w:marRight w:val="0"/>
      <w:marTop w:val="0"/>
      <w:marBottom w:val="0"/>
      <w:divBdr>
        <w:top w:val="none" w:sz="0" w:space="0" w:color="auto"/>
        <w:left w:val="none" w:sz="0" w:space="0" w:color="auto"/>
        <w:bottom w:val="none" w:sz="0" w:space="0" w:color="auto"/>
        <w:right w:val="none" w:sz="0" w:space="0" w:color="auto"/>
      </w:divBdr>
    </w:div>
    <w:div w:id="511191117">
      <w:bodyDiv w:val="1"/>
      <w:marLeft w:val="0"/>
      <w:marRight w:val="0"/>
      <w:marTop w:val="0"/>
      <w:marBottom w:val="0"/>
      <w:divBdr>
        <w:top w:val="none" w:sz="0" w:space="0" w:color="auto"/>
        <w:left w:val="none" w:sz="0" w:space="0" w:color="auto"/>
        <w:bottom w:val="none" w:sz="0" w:space="0" w:color="auto"/>
        <w:right w:val="none" w:sz="0" w:space="0" w:color="auto"/>
      </w:divBdr>
    </w:div>
    <w:div w:id="755247836">
      <w:bodyDiv w:val="1"/>
      <w:marLeft w:val="0"/>
      <w:marRight w:val="0"/>
      <w:marTop w:val="0"/>
      <w:marBottom w:val="0"/>
      <w:divBdr>
        <w:top w:val="none" w:sz="0" w:space="0" w:color="auto"/>
        <w:left w:val="none" w:sz="0" w:space="0" w:color="auto"/>
        <w:bottom w:val="none" w:sz="0" w:space="0" w:color="auto"/>
        <w:right w:val="none" w:sz="0" w:space="0" w:color="auto"/>
      </w:divBdr>
    </w:div>
    <w:div w:id="895163008">
      <w:bodyDiv w:val="1"/>
      <w:marLeft w:val="0"/>
      <w:marRight w:val="0"/>
      <w:marTop w:val="0"/>
      <w:marBottom w:val="0"/>
      <w:divBdr>
        <w:top w:val="none" w:sz="0" w:space="0" w:color="auto"/>
        <w:left w:val="none" w:sz="0" w:space="0" w:color="auto"/>
        <w:bottom w:val="none" w:sz="0" w:space="0" w:color="auto"/>
        <w:right w:val="none" w:sz="0" w:space="0" w:color="auto"/>
      </w:divBdr>
    </w:div>
    <w:div w:id="1212812145">
      <w:bodyDiv w:val="1"/>
      <w:marLeft w:val="0"/>
      <w:marRight w:val="0"/>
      <w:marTop w:val="0"/>
      <w:marBottom w:val="0"/>
      <w:divBdr>
        <w:top w:val="none" w:sz="0" w:space="0" w:color="auto"/>
        <w:left w:val="none" w:sz="0" w:space="0" w:color="auto"/>
        <w:bottom w:val="none" w:sz="0" w:space="0" w:color="auto"/>
        <w:right w:val="none" w:sz="0" w:space="0" w:color="auto"/>
      </w:divBdr>
    </w:div>
    <w:div w:id="1289094339">
      <w:bodyDiv w:val="1"/>
      <w:marLeft w:val="0"/>
      <w:marRight w:val="0"/>
      <w:marTop w:val="0"/>
      <w:marBottom w:val="0"/>
      <w:divBdr>
        <w:top w:val="none" w:sz="0" w:space="0" w:color="auto"/>
        <w:left w:val="none" w:sz="0" w:space="0" w:color="auto"/>
        <w:bottom w:val="none" w:sz="0" w:space="0" w:color="auto"/>
        <w:right w:val="none" w:sz="0" w:space="0" w:color="auto"/>
      </w:divBdr>
    </w:div>
    <w:div w:id="129934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KantonBE">
      <a:dk1>
        <a:sysClr val="windowText" lastClr="000000"/>
      </a:dk1>
      <a:lt1>
        <a:sysClr val="window" lastClr="FFFFFF"/>
      </a:lt1>
      <a:dk2>
        <a:srgbClr val="000000"/>
      </a:dk2>
      <a:lt2>
        <a:srgbClr val="FFFFFF"/>
      </a:lt2>
      <a:accent1>
        <a:srgbClr val="595959"/>
      </a:accent1>
      <a:accent2>
        <a:srgbClr val="FF0000"/>
      </a:accent2>
      <a:accent3>
        <a:srgbClr val="4A81B6"/>
      </a:accent3>
      <a:accent4>
        <a:srgbClr val="CFCFCF"/>
      </a:accent4>
      <a:accent5>
        <a:srgbClr val="97B8C7"/>
      </a:accent5>
      <a:accent6>
        <a:srgbClr val="1D4575"/>
      </a:accent6>
      <a:hlink>
        <a:srgbClr val="0000FF"/>
      </a:hlink>
      <a:folHlink>
        <a:srgbClr val="800080"/>
      </a:folHlink>
    </a:clrScheme>
    <a:fontScheme name="KantonBE">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25F0C08C16EE4DA7EAED260D0C9D51" ma:contentTypeVersion="0" ma:contentTypeDescription="Ein neues Dokument erstellen." ma:contentTypeScope="" ma:versionID="fa86f19e9d07fef2212352385ea9f654">
  <xsd:schema xmlns:xsd="http://www.w3.org/2001/XMLSchema" xmlns:xs="http://www.w3.org/2001/XMLSchema" xmlns:p="http://schemas.microsoft.com/office/2006/metadata/properties" xmlns:ns2="3c5f8ebc-456c-4500-9b37-e22037cb538d" targetNamespace="http://schemas.microsoft.com/office/2006/metadata/properties" ma:root="true" ma:fieldsID="d84a3040f654e834bfd65906e932a69c" ns2:_="">
    <xsd:import namespace="3c5f8ebc-456c-4500-9b37-e22037cb538d"/>
    <xsd:element name="properties">
      <xsd:complexType>
        <xsd:sequence>
          <xsd:element name="documentManagement">
            <xsd:complexType>
              <xsd:all>
                <xsd:element ref="ns2:_dlc_DocId" minOccurs="0"/>
                <xsd:element ref="ns2:_dlc_DocIdUrl" minOccurs="0"/>
                <xsd:element ref="ns2:_dlc_DocIdPersistId" minOccurs="0"/>
                <xsd:element ref="ns2:TaxKeywordTaxHTField" minOccurs="0"/>
                <xsd:element ref="ns2:TaxCatchAll" minOccurs="0"/>
                <xsd:element ref="ns2:TaxCatchAllLabel" minOccurs="0"/>
                <xsd:element ref="ns2:g917bb48625c43bdb71eda4d3d95b49e" minOccurs="0"/>
                <xsd:element ref="ns2:d0f2108218ad46c89d5d1433d03f3187"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5f8ebc-456c-4500-9b37-e22037cb538d"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Beständige ID" ma:description="ID beim Hinzufügen beibehalten." ma:hidden="true" ma:internalName="_dlc_DocIdPersistId" ma:readOnly="true">
      <xsd:simpleType>
        <xsd:restriction base="dms:Boolean"/>
      </xsd:simpleType>
    </xsd:element>
    <xsd:element name="TaxKeywordTaxHTField" ma:index="11" nillable="true" ma:taxonomy="true" ma:internalName="TaxKeywordTaxHTField" ma:taxonomyFieldName="TaxKeyword" ma:displayName="Unternehmensstichwörter" ma:fieldId="{23f27201-bee3-471e-b2e7-b64fd8b7ca38}" ma:taxonomyMulti="true" ma:sspId="0503c285-f384-4f07-9497-71d04e29b719" ma:termSetId="00000000-0000-0000-0000-000000000000" ma:anchorId="00000000-0000-0000-0000-000000000000" ma:open="true" ma:isKeyword="true">
      <xsd:complexType>
        <xsd:sequence>
          <xsd:element ref="pc:Terms" minOccurs="0" maxOccurs="1"/>
        </xsd:sequence>
      </xsd:complexType>
    </xsd:element>
    <xsd:element name="TaxCatchAll" ma:index="12" nillable="true" ma:displayName="Taxonomy Catch All Column" ma:hidden="true" ma:list="{95ded1aa-bc7f-4b1f-9fe0-5a3f8a058406}" ma:internalName="TaxCatchAll" ma:showField="CatchAllData"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95ded1aa-bc7f-4b1f-9fe0-5a3f8a058406}" ma:internalName="TaxCatchAllLabel" ma:readOnly="true" ma:showField="CatchAllDataLabel" ma:web="3c5f8ebc-456c-4500-9b37-e22037cb538d">
      <xsd:complexType>
        <xsd:complexContent>
          <xsd:extension base="dms:MultiChoiceLookup">
            <xsd:sequence>
              <xsd:element name="Value" type="dms:Lookup" maxOccurs="unbounded" minOccurs="0" nillable="true"/>
            </xsd:sequence>
          </xsd:extension>
        </xsd:complexContent>
      </xsd:complexType>
    </xsd:element>
    <xsd:element name="g917bb48625c43bdb71eda4d3d95b49e" ma:index="15" nillable="true" ma:taxonomy="true" ma:internalName="g917bb48625c43bdb71eda4d3d95b49e" ma:taxonomyFieldName="Dokument_x0020_Typ" ma:displayName="Dokument Typ" ma:default="" ma:fieldId="{0917bb48-625c-43bd-b71e-da4d3d95b49e}" ma:sspId="0503c285-f384-4f07-9497-71d04e29b719" ma:termSetId="70a64942-a212-4ef3-9a5e-0881cfa2f7a1" ma:anchorId="00000000-0000-0000-0000-000000000000" ma:open="false" ma:isKeyword="false">
      <xsd:complexType>
        <xsd:sequence>
          <xsd:element ref="pc:Terms" minOccurs="0" maxOccurs="1"/>
        </xsd:sequence>
      </xsd:complexType>
    </xsd:element>
    <xsd:element name="d0f2108218ad46c89d5d1433d03f3187" ma:index="17" nillable="true" ma:taxonomy="true" ma:internalName="d0f2108218ad46c89d5d1433d03f3187" ma:taxonomyFieldName="Services" ma:displayName="Services" ma:readOnly="false" ma:default="" ma:fieldId="{d0f21082-18ad-46c8-9d5d-1433d03f3187}" ma:sspId="0503c285-f384-4f07-9497-71d04e29b719" ma:termSetId="a76cf289-d01a-4272-bca2-4232d92f0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0f2108218ad46c89d5d1433d03f3187 xmlns="3c5f8ebc-456c-4500-9b37-e22037cb538d">
      <Terms xmlns="http://schemas.microsoft.com/office/infopath/2007/PartnerControls"/>
    </d0f2108218ad46c89d5d1433d03f3187>
    <TaxCatchAll xmlns="3c5f8ebc-456c-4500-9b37-e22037cb538d"/>
    <g917bb48625c43bdb71eda4d3d95b49e xmlns="3c5f8ebc-456c-4500-9b37-e22037cb538d">
      <Terms xmlns="http://schemas.microsoft.com/office/infopath/2007/PartnerControls"/>
    </g917bb48625c43bdb71eda4d3d95b49e>
    <TaxKeywordTaxHTField xmlns="3c5f8ebc-456c-4500-9b37-e22037cb538d">
      <Terms xmlns="http://schemas.microsoft.com/office/infopath/2007/PartnerControls"/>
    </TaxKeywordTaxHTField>
    <_dlc_DocId xmlns="3c5f8ebc-456c-4500-9b37-e22037cb538d">JGKABA-1722110912-463</_dlc_DocId>
    <_dlc_DocIdUrl xmlns="3c5f8ebc-456c-4500-9b37-e22037cb538d">
      <Url>https://ainet.jgk.be.ch/Kundencenter/rsta/_layouts/15/DocIdRedir.aspx?ID=JGKABA-1722110912-463</Url>
      <Description>JGKABA-1722110912-463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BC59-0A94-4C86-BD77-215ABB03F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5f8ebc-456c-4500-9b37-e22037cb53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F53B81-820A-44C2-A08F-DF10515745D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c5f8ebc-456c-4500-9b37-e22037cb538d"/>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2754145-8A0D-4176-BD56-BFB374619C8E}">
  <ds:schemaRefs>
    <ds:schemaRef ds:uri="http://schemas.microsoft.com/sharepoint/v3/contenttype/forms"/>
  </ds:schemaRefs>
</ds:datastoreItem>
</file>

<file path=customXml/itemProps4.xml><?xml version="1.0" encoding="utf-8"?>
<ds:datastoreItem xmlns:ds="http://schemas.openxmlformats.org/officeDocument/2006/customXml" ds:itemID="{DC0E9F21-D85B-4B27-8F8F-234D1680A41A}">
  <ds:schemaRefs>
    <ds:schemaRef ds:uri="http://schemas.microsoft.com/sharepoint/events"/>
  </ds:schemaRefs>
</ds:datastoreItem>
</file>

<file path=customXml/itemProps5.xml><?xml version="1.0" encoding="utf-8"?>
<ds:datastoreItem xmlns:ds="http://schemas.openxmlformats.org/officeDocument/2006/customXml" ds:itemID="{D7B087FC-8B2F-48DE-BD57-F663E780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7686</Words>
  <Characters>48426</Characters>
  <Application>Microsoft Office Word</Application>
  <DocSecurity>4</DocSecurity>
  <Lines>403</Lines>
  <Paragraphs>111</Paragraphs>
  <ScaleCrop>false</ScaleCrop>
  <HeadingPairs>
    <vt:vector size="2" baseType="variant">
      <vt:variant>
        <vt:lpstr>Titel</vt:lpstr>
      </vt:variant>
      <vt:variant>
        <vt:i4>1</vt:i4>
      </vt:variant>
    </vt:vector>
  </HeadingPairs>
  <TitlesOfParts>
    <vt:vector size="1" baseType="lpstr">
      <vt:lpstr>Gesamtbauentscheid</vt:lpstr>
    </vt:vector>
  </TitlesOfParts>
  <Company>Kanton Bern</Company>
  <LinksUpToDate>false</LinksUpToDate>
  <CharactersWithSpaces>56001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Gesamtbauentscheid</dc:title>
  <dc:creator>Vuille-Kunz Nicole, JGK-RSTA-Emmental</dc:creator>
  <cp:keywords/>
  <cp:lastModifiedBy>Stettler Deborah, DIJ-ADR-AI</cp:lastModifiedBy>
  <cp:revision>2</cp:revision>
  <cp:lastPrinted>2021-05-12T04:26:00Z</cp:lastPrinted>
  <dcterms:created xsi:type="dcterms:W3CDTF">2021-09-30T15:03:00Z</dcterms:created>
  <dcterms:modified xsi:type="dcterms:W3CDTF">2021-09-30T15:03:00Z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0x010100D825F0C08C16EE4DA7EAED260D0C9D51</vt:lpwstr>
  </property>
  <property fmtid="{D5CDD505-2E9C-101B-9397-08002B2CF9AE}" pid="3" name="_dlc_DocIdItemGuid">
    <vt:lpwstr>41be661e-7804-48da-b151-6b4c7e9e7f1f</vt:lpwstr>
  </property>
  <property fmtid="{D5CDD505-2E9C-101B-9397-08002B2CF9AE}" pid="4" name="TaxKeyword">
    <vt:lpwstr/>
  </property>
  <property fmtid="{D5CDD505-2E9C-101B-9397-08002B2CF9AE}" pid="5" name="Dokument Typ">
    <vt:lpwstr/>
  </property>
  <property fmtid="{D5CDD505-2E9C-101B-9397-08002B2CF9AE}" pid="6" name="Services">
    <vt:lpwstr/>
  </property>
</Properties>
</file>