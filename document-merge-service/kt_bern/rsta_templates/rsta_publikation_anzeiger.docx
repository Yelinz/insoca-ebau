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8B69AF" w:rsidP="008B69AF">
      <w:pPr>
        <w:pStyle w:val="BetreffTitel"/>
        <w:rPr>
          <w:rStyle w:val="Platzhaltertext"/>
          <w:color w:val="auto"/>
        </w:rPr>
      </w:pPr>
      <w:r w:rsidRPr="008B69AF">
        <w:rPr>
          <w:rStyle w:val="Platzhaltertext"/>
          <w:color w:val="auto"/>
        </w:rPr>
        <w:t>Publikationsauftrag</w:t>
      </w:r>
    </w:p>
    <w:tbl>
      <w:tblPr>
        <w:tblW w:w="9915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7941"/>
      </w:tblGrid>
      <w:tr w:rsidR="008B69AF" w:rsidTr="00947634">
        <w:trPr>
          <w:cantSplit/>
        </w:trPr>
        <w:tc>
          <w:tcPr>
            <w:tcW w:w="1974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Per Mail an</w:t>
            </w:r>
          </w:p>
        </w:tc>
        <w:tc>
          <w:tcPr>
            <w:tcW w:w="7941" w:type="dxa"/>
            <w:shd w:val="clear" w:color="auto" w:fill="auto"/>
          </w:tcPr>
          <w:p w:rsidR="008B69AF" w:rsidRDefault="008B69AF" w:rsidP="00A87C2F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bookmarkStart w:id="0" w:name="_GoBack"/>
            <w:bookmarkEnd w:id="0"/>
          </w:p>
        </w:tc>
      </w:tr>
      <w:tr w:rsidR="008B69AF" w:rsidTr="00947634">
        <w:trPr>
          <w:cantSplit/>
        </w:trPr>
        <w:tc>
          <w:tcPr>
            <w:tcW w:w="1974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Auftrag</w:t>
            </w:r>
          </w:p>
        </w:tc>
        <w:tc>
          <w:tcPr>
            <w:tcW w:w="7941" w:type="dxa"/>
            <w:shd w:val="clear" w:color="auto" w:fill="auto"/>
          </w:tcPr>
          <w:p w:rsidR="008B69AF" w:rsidRDefault="008B69AF" w:rsidP="00A87C2F">
            <w:r>
              <w:t>Publikation Baugesuch {{GESUCHSTELLER_NAME_ADRESSE}}</w:t>
            </w:r>
          </w:p>
        </w:tc>
      </w:tr>
      <w:tr w:rsidR="008B69AF" w:rsidTr="00947634">
        <w:trPr>
          <w:cantSplit/>
        </w:trPr>
        <w:tc>
          <w:tcPr>
            <w:tcW w:w="1974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Ausgaben</w:t>
            </w:r>
          </w:p>
        </w:tc>
        <w:tc>
          <w:tcPr>
            <w:tcW w:w="7941" w:type="dxa"/>
            <w:shd w:val="clear" w:color="auto" w:fill="auto"/>
          </w:tcPr>
          <w:p w:rsidR="008B69AF" w:rsidRPr="00B725DF" w:rsidRDefault="008B69AF" w:rsidP="00A87C2F">
            <w:r>
              <w:t>Anzeiger vom {{PUBLIKATION_1_ANZEIGER}} und {{PUBLIKATION_2_ANZEIGER</w:t>
            </w:r>
            <w:r w:rsidRPr="00B725DF">
              <w:t>}}</w:t>
            </w:r>
          </w:p>
        </w:tc>
      </w:tr>
      <w:tr w:rsidR="008B69AF" w:rsidTr="00947634">
        <w:trPr>
          <w:cantSplit/>
        </w:trPr>
        <w:tc>
          <w:tcPr>
            <w:tcW w:w="1974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Rechnung</w:t>
            </w:r>
          </w:p>
        </w:tc>
        <w:tc>
          <w:tcPr>
            <w:tcW w:w="7941" w:type="dxa"/>
            <w:shd w:val="clear" w:color="auto" w:fill="auto"/>
          </w:tcPr>
          <w:p w:rsidR="008B69AF" w:rsidRDefault="008B69AF" w:rsidP="00A87C2F"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</w:t>
            </w:r>
            <w:r>
              <w:t>an {{MEINE_ORGANISATION_NAME_ADRESSE}}</w:t>
            </w:r>
          </w:p>
        </w:tc>
      </w:tr>
      <w:tr w:rsidR="008B69AF" w:rsidRPr="00945C16" w:rsidTr="00947634">
        <w:trPr>
          <w:cantSplit/>
        </w:trPr>
        <w:tc>
          <w:tcPr>
            <w:tcW w:w="9915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Publikationstext:</w:t>
            </w:r>
          </w:p>
        </w:tc>
      </w:tr>
      <w:tr w:rsidR="008B69AF" w:rsidTr="00947634">
        <w:tc>
          <w:tcPr>
            <w:tcW w:w="9915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Gemeinde {{GEMEINDE}}</w:t>
            </w:r>
          </w:p>
          <w:p w:rsidR="008B69AF" w:rsidRPr="00945C16" w:rsidRDefault="008B69AF" w:rsidP="008B69AF">
            <w:pPr>
              <w:pStyle w:val="FettbasierendaufStandard"/>
            </w:pPr>
            <w:r w:rsidRPr="00945C16">
              <w:t>Bau</w:t>
            </w:r>
            <w:r>
              <w:t>publikation</w:t>
            </w:r>
          </w:p>
          <w:p w:rsidR="008B69AF" w:rsidRDefault="008B69AF" w:rsidP="008B69AF">
            <w:pPr>
              <w:pStyle w:val="FettbasierendaufStandard"/>
            </w:pPr>
            <w:r>
              <w:t xml:space="preserve">Bauherrschaft: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8B69AF" w:rsidRDefault="008B69AF" w:rsidP="00A87C2F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8B69AF" w:rsidRDefault="008B69AF" w:rsidP="00A87C2F">
            <w:r>
              <w:rPr>
                <w:rFonts w:cs="Arial"/>
              </w:rPr>
              <w:t>Bauvorhaben: {{BESCHREIBUNG_BAUVORHABEN}}</w:t>
            </w:r>
          </w:p>
          <w:p w:rsidR="008B69AF" w:rsidRPr="00E44148" w:rsidRDefault="008B69AF" w:rsidP="00A87C2F">
            <w:pPr>
              <w:rPr>
                <w:strike/>
              </w:rPr>
            </w:pPr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Zone: {{NUTZUNGSZONE}}, Koordinaten: </w:t>
            </w:r>
            <w:r w:rsidRPr="00ED6CCD">
              <w:t>{{</w:t>
            </w:r>
            <w:r w:rsidRPr="00C15414">
              <w:t>KOORDINATEN}}</w:t>
            </w:r>
            <w:r>
              <w:t>,</w:t>
            </w:r>
            <w:r w:rsidRPr="00C15414">
              <w:t xml:space="preserve"> </w:t>
            </w:r>
            <w:r>
              <w:t xml:space="preserve">Gewässerschutzbereich </w:t>
            </w:r>
            <w:r w:rsidRPr="00C15414">
              <w:t>{{GEWAESSERSCHUTZBEREICH</w:t>
            </w:r>
            <w:r w:rsidRPr="00694C2C">
              <w:t>}}</w:t>
            </w:r>
          </w:p>
          <w:p w:rsidR="008B69AF" w:rsidRDefault="008B69AF" w:rsidP="00A87C2F">
            <w:r>
              <w:t xml:space="preserve">Ausnahmen: </w:t>
            </w:r>
            <w:bookmarkStart w:id="1" w:name="__Fieldmark__10259_879105182"/>
            <w:bookmarkEnd w:id="1"/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usnahmen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A87C2F">
            <w:r w:rsidRP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inweise:"/>
                  </w:ddList>
                </w:ffData>
              </w:fldChar>
            </w:r>
            <w:r w:rsidRPr="005C6007"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 w:rsidRPr="005C6007">
              <w:rPr>
                <w:lang w:eastAsia="de-DE"/>
              </w:rPr>
              <w:fldChar w:fldCharType="end"/>
            </w:r>
            <w:r w:rsidRPr="005C6007"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Hinweise, u.a. Art. 16 BewD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A87C2F">
            <w:r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8B69AF" w:rsidRDefault="008B69AF" w:rsidP="00A87C2F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8B69AF" w:rsidRDefault="008B69AF" w:rsidP="00A87C2F">
            <w:pPr>
              <w:spacing w:before="120" w:after="120"/>
            </w:pPr>
            <w:r>
              <w:t xml:space="preserve">Es wird auf die </w:t>
            </w:r>
            <w:proofErr w:type="spellStart"/>
            <w:r>
              <w:t>Gesuchsakten</w:t>
            </w:r>
            <w:proofErr w:type="spellEnd"/>
            <w:r>
              <w:t xml:space="preserve"> </w:t>
            </w:r>
            <w:r w:rsidRPr="00E44148">
              <w:rPr>
                <w:highlight w:val="yellow"/>
              </w:rPr>
              <w:t>u</w:t>
            </w:r>
            <w:r>
              <w:rPr>
                <w:highlight w:val="yellow"/>
              </w:rPr>
              <w:t>nd auf die</w:t>
            </w:r>
            <w:r w:rsidRPr="00E44148">
              <w:rPr>
                <w:highlight w:val="yellow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file"/>
                    <w:listEntry w:val="Verpflockung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E44148">
              <w:rPr>
                <w:highlight w:val="yellow"/>
              </w:rPr>
              <w:t xml:space="preserve">im Gelände </w:t>
            </w:r>
            <w:r w:rsidRPr="00B26324">
              <w:t>verwiesen.</w:t>
            </w:r>
          </w:p>
          <w:p w:rsidR="008B69AF" w:rsidRDefault="008B69AF" w:rsidP="00A87C2F">
            <w:pPr>
              <w:spacing w:after="120"/>
            </w:pPr>
            <w:r>
              <w:lastRenderedPageBreak/>
              <w:t xml:space="preserve">Einsprachen und Rechtsverwahrungen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wie Lastenausgleichsbegehren 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47634">
              <w:rPr>
                <w:lang w:eastAsia="de-DE"/>
              </w:rPr>
            </w:r>
            <w:r w:rsidR="009476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sind schriftlich und begründet beim {{MEINE_ORGANISATION_NAME_ADRESSE}} einzureichen.</w:t>
            </w:r>
          </w:p>
          <w:p w:rsidR="008B69AF" w:rsidRDefault="008B69AF" w:rsidP="00A87C2F">
            <w:pPr>
              <w:spacing w:after="120"/>
            </w:pPr>
            <w:r w:rsidRPr="00E44148">
              <w:rPr>
                <w:highlight w:val="yellow"/>
              </w:rPr>
              <w:t xml:space="preserve">Lastenausgleichsansprüche, die nicht innerhalb der Auflage- und </w:t>
            </w:r>
            <w:proofErr w:type="spellStart"/>
            <w:r w:rsidRPr="00E44148">
              <w:rPr>
                <w:highlight w:val="yellow"/>
              </w:rPr>
              <w:t>Einsprachefrist</w:t>
            </w:r>
            <w:proofErr w:type="spellEnd"/>
            <w:r w:rsidRPr="00E44148">
              <w:rPr>
                <w:highlight w:val="yellow"/>
              </w:rPr>
              <w:t xml:space="preserve"> angemeldet werden, verwirken (Art. 31 Abs. 4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Pr="00E44148" w:rsidRDefault="008B69AF" w:rsidP="00A87C2F">
            <w:pPr>
              <w:spacing w:after="120"/>
              <w:rPr>
                <w:highlight w:val="yellow"/>
              </w:rPr>
            </w:pPr>
            <w:r w:rsidRPr="00E44148">
              <w:rPr>
                <w:highlight w:val="yellow"/>
              </w:rPr>
              <w:t xml:space="preserve">Bei Kollektiveinsprachen oder vervielfältigten und weitgehend identischen Einsprachen ist anzugeben, wer befugt ist, die </w:t>
            </w:r>
            <w:proofErr w:type="spellStart"/>
            <w:r w:rsidRPr="00E44148">
              <w:rPr>
                <w:highlight w:val="yellow"/>
              </w:rPr>
              <w:t>Einsprechergruppe</w:t>
            </w:r>
            <w:proofErr w:type="spellEnd"/>
            <w:r w:rsidRPr="00E44148">
              <w:rPr>
                <w:highlight w:val="yellow"/>
              </w:rPr>
              <w:t xml:space="preserve"> rechtsverbindlich zu vertreten (Art. 35b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Default="008B69AF" w:rsidP="00A87C2F">
            <w:pPr>
              <w:spacing w:after="120"/>
              <w:rPr>
                <w:bCs/>
              </w:rPr>
            </w:pPr>
            <w:r w:rsidRPr="00E44148">
              <w:rPr>
                <w:bCs/>
                <w:highlight w:val="yellow"/>
              </w:rPr>
              <w:t xml:space="preserve">Verfügungen und Entscheide können im Amtsanzeiger oder im Amtsblatt veröffentlicht werden, wenn die Postzustellung wegen der grossen Zahl der eingelangten Einsprachen mit unverhältnismässigem Aufwand verbunden wäre (Art. 35d </w:t>
            </w:r>
            <w:proofErr w:type="spellStart"/>
            <w:r w:rsidRPr="00E44148">
              <w:rPr>
                <w:bCs/>
                <w:highlight w:val="yellow"/>
              </w:rPr>
              <w:t>BauG</w:t>
            </w:r>
            <w:proofErr w:type="spellEnd"/>
            <w:r w:rsidRPr="00E44148">
              <w:rPr>
                <w:bCs/>
                <w:highlight w:val="yellow"/>
              </w:rPr>
              <w:t>).</w:t>
            </w:r>
          </w:p>
          <w:p w:rsidR="008B69AF" w:rsidRDefault="008B69AF" w:rsidP="00A87C2F">
            <w:r w:rsidRPr="00853BB4">
              <w:rPr>
                <w:highlight w:val="yellow"/>
              </w:rPr>
              <w:t>Gestützt auf Artikel 97 Abs. 4 des Bundesgesetzes vom 29. April 1998 über die Landwirtschaft (</w:t>
            </w:r>
            <w:proofErr w:type="spellStart"/>
            <w:r w:rsidRPr="00853BB4">
              <w:rPr>
                <w:highlight w:val="yellow"/>
              </w:rPr>
              <w:t>LwG</w:t>
            </w:r>
            <w:proofErr w:type="spellEnd"/>
            <w:r w:rsidRPr="00853BB4">
              <w:rPr>
                <w:highlight w:val="yellow"/>
              </w:rPr>
              <w:t>) sind die aufgrund der Gesetzgebung über den Natur- und Heimatschutz, den Umweltschutz und die Wanderwege legitimierten Organisationen zur Einsprache berechtigt.</w:t>
            </w:r>
          </w:p>
          <w:p w:rsidR="008B69AF" w:rsidRDefault="008B69AF" w:rsidP="008B69AF">
            <w:pPr>
              <w:pStyle w:val="FettbasierendaufStandard"/>
            </w:pPr>
            <w:r>
              <w:t>{{MEINE_ORGANISATION_NAME}}</w:t>
            </w:r>
          </w:p>
        </w:tc>
      </w:tr>
    </w:tbl>
    <w:p w:rsidR="008B69AF" w:rsidRPr="008B69AF" w:rsidRDefault="008B69AF" w:rsidP="008B69AF"/>
    <w:sectPr w:rsidR="008B69AF" w:rsidRPr="008B69AF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94763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947634">
                            <w:fldChar w:fldCharType="begin"/>
                          </w:r>
                          <w:r w:rsidR="00947634">
                            <w:instrText xml:space="preserve"> NUMPAGES   \* MERGEFORMAT </w:instrText>
                          </w:r>
                          <w:r w:rsidR="00947634">
                            <w:fldChar w:fldCharType="separate"/>
                          </w:r>
                          <w:r w:rsidR="00947634">
                            <w:t>2</w:t>
                          </w:r>
                          <w:r w:rsidR="0094763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94763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947634">
                      <w:fldChar w:fldCharType="begin"/>
                    </w:r>
                    <w:r w:rsidR="00947634">
                      <w:instrText xml:space="preserve"> NUMPAGES   \* MERGEFORMAT </w:instrText>
                    </w:r>
                    <w:r w:rsidR="00947634">
                      <w:fldChar w:fldCharType="separate"/>
                    </w:r>
                    <w:r w:rsidR="00947634">
                      <w:t>2</w:t>
                    </w:r>
                    <w:r w:rsidR="0094763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B69AF"/>
    <w:rsid w:val="008C79FC"/>
    <w:rsid w:val="008D56C2"/>
    <w:rsid w:val="008F5F97"/>
    <w:rsid w:val="0090442B"/>
    <w:rsid w:val="00947634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7045-2A40-4CA7-8780-28A182D3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320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14</cp:revision>
  <dcterms:created xsi:type="dcterms:W3CDTF">2021-03-29T08:32:00Z</dcterms:created>
  <dcterms:modified xsi:type="dcterms:W3CDTF">2021-11-17T10:55:00Z</dcterms:modified>
</cp:coreProperties>
</file>