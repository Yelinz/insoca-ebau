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B4667" w:rsidRPr="004041F5" w:rsidRDefault="00FB4667" w:rsidP="004041F5">
            <w:pPr>
              <w:pStyle w:val="KeinLeerraum"/>
              <w:rPr>
                <w:lang w:eastAsia="de-DE"/>
              </w:rPr>
            </w:pP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4041F5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Mitbericht</w:t>
      </w:r>
      <w:r w:rsidR="00510FE9">
        <w:rPr>
          <w:rStyle w:val="Platzhaltertext"/>
          <w:color w:val="auto"/>
        </w:rPr>
        <w:t xml:space="preserve"> zur Ausnahme eines Schutzbeschlusses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:rsidTr="0042154F">
        <w:tc>
          <w:tcPr>
            <w:tcW w:w="2098" w:type="dxa"/>
          </w:tcPr>
          <w:p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666B8" w:rsidTr="00417A18">
        <w:tc>
          <w:tcPr>
            <w:tcW w:w="2098" w:type="dxa"/>
          </w:tcPr>
          <w:p w:rsidR="00F666B8" w:rsidRDefault="00F37160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10FE9">
              <w:rPr>
                <w:lang w:eastAsia="de-DE"/>
              </w:rPr>
            </w:r>
            <w:r w:rsidR="00510F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F666B8" w:rsidRPr="007A1D8D" w:rsidRDefault="00F666B8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666B8" w:rsidTr="00417A18">
        <w:tc>
          <w:tcPr>
            <w:tcW w:w="2098" w:type="dxa"/>
          </w:tcPr>
          <w:p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10FE9">
              <w:rPr>
                <w:lang w:eastAsia="de-DE"/>
              </w:rPr>
            </w:r>
            <w:r w:rsidR="00510F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F666B8" w:rsidRDefault="00F666B8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796344" w:rsidTr="00882F5B">
        <w:tc>
          <w:tcPr>
            <w:tcW w:w="2098" w:type="dxa"/>
          </w:tcPr>
          <w:p w:rsidR="00796344" w:rsidRDefault="00710A1A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V</w:t>
            </w:r>
            <w:r w:rsidR="00796344">
              <w:rPr>
                <w:lang w:eastAsia="de-DE"/>
              </w:rPr>
              <w:t>orhaben</w:t>
            </w:r>
          </w:p>
        </w:tc>
        <w:tc>
          <w:tcPr>
            <w:tcW w:w="7400" w:type="dxa"/>
          </w:tcPr>
          <w:p w:rsidR="00796344" w:rsidRPr="00AA6625" w:rsidRDefault="00510FE9" w:rsidP="00510FE9">
            <w:pPr>
              <w:pStyle w:val="BetreffTitel"/>
              <w:rPr>
                <w:lang w:eastAsia="de-DE"/>
              </w:rPr>
            </w:pPr>
            <w:r>
              <w:t xml:space="preserve">Fällen </w:t>
            </w:r>
            <w:r>
              <w:t>und Ersatzpflanzung eines kommunal</w:t>
            </w:r>
            <w:r>
              <w:t xml:space="preserve"> geschützten Baums</w:t>
            </w:r>
          </w:p>
        </w:tc>
      </w:tr>
      <w:tr w:rsidR="00796344" w:rsidTr="00882F5B">
        <w:tc>
          <w:tcPr>
            <w:tcW w:w="2098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796344" w:rsidRDefault="00796344" w:rsidP="00882F5B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10FE9">
              <w:rPr>
                <w:lang w:eastAsia="de-DE"/>
              </w:rPr>
            </w:r>
            <w:r w:rsidR="00510F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10FE9">
              <w:rPr>
                <w:lang w:eastAsia="de-DE"/>
              </w:rPr>
            </w:r>
            <w:r w:rsidR="00510FE9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</w:tbl>
    <w:p w:rsidR="000F519F" w:rsidRDefault="004041F5" w:rsidP="004041F5">
      <w:pPr>
        <w:rPr>
          <w:lang w:eastAsia="de-DE"/>
        </w:rPr>
      </w:pPr>
      <w:r>
        <w:rPr>
          <w:lang w:eastAsia="de-DE"/>
        </w:rPr>
        <w:t>Sehr geehrte Damen und Herren</w:t>
      </w:r>
    </w:p>
    <w:p w:rsidR="00510FE9" w:rsidRDefault="00FE2EBF" w:rsidP="004041F5"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 Gesuchsteller"/>
            </w:ddList>
          </w:ffData>
        </w:fldChar>
      </w:r>
      <w:r>
        <w:rPr>
          <w:lang w:eastAsia="de-DE"/>
        </w:rPr>
        <w:instrText xml:space="preserve"> FORMDROPDOWN </w:instrText>
      </w:r>
      <w:r w:rsidR="00510FE9">
        <w:rPr>
          <w:lang w:eastAsia="de-DE"/>
        </w:rPr>
      </w:r>
      <w:r w:rsidR="00510FE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="002C5F6A">
        <w:rPr>
          <w:lang w:eastAsia="de-DE"/>
        </w:rPr>
        <w:t xml:space="preserve"> </w:t>
      </w:r>
      <w:r>
        <w:rPr>
          <w:lang w:eastAsia="de-DE"/>
        </w:rPr>
        <w:t xml:space="preserve">hat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510FE9">
        <w:rPr>
          <w:lang w:eastAsia="de-DE"/>
        </w:rPr>
      </w:r>
      <w:r w:rsidR="00510FE9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 </w:t>
      </w:r>
      <w:r w:rsidR="002C5F6A">
        <w:rPr>
          <w:lang w:eastAsia="de-DE"/>
        </w:rPr>
        <w:t xml:space="preserve">Gesuch </w:t>
      </w:r>
      <w:r w:rsidR="00A575EE">
        <w:rPr>
          <w:lang w:eastAsia="de-DE"/>
        </w:rPr>
        <w:t xml:space="preserve">um Erteilung einer Ausnahme </w:t>
      </w:r>
      <w:r w:rsidR="00510FE9">
        <w:t>zum kommunalen Schutzbeschluss (Fällen und Ersatzpflanzung eines kommunal geschützten Baums)</w:t>
      </w:r>
      <w:r>
        <w:t xml:space="preserve"> eingereicht</w:t>
      </w:r>
      <w:r w:rsidR="00A575EE">
        <w:t>.</w:t>
      </w:r>
      <w:r w:rsidR="00A575EE">
        <w:rPr>
          <w:rStyle w:val="Funotenzeichen"/>
        </w:rPr>
        <w:footnoteReference w:id="1"/>
      </w:r>
    </w:p>
    <w:p w:rsidR="00510FE9" w:rsidRDefault="00510FE9" w:rsidP="004041F5">
      <w:r w:rsidRPr="00543575">
        <w:rPr>
          <w:color w:val="FF0000"/>
        </w:rPr>
        <w:t>Gemäss Reglement der Gemeinde dient der Schutz</w:t>
      </w:r>
      <w:r>
        <w:rPr>
          <w:color w:val="FF0000"/>
        </w:rPr>
        <w:t>beschluss</w:t>
      </w:r>
      <w:r w:rsidRPr="00543575">
        <w:rPr>
          <w:color w:val="FF0000"/>
        </w:rPr>
        <w:t xml:space="preserve"> unter anderem auch ökologischen Zwecken. Wir bitten </w:t>
      </w:r>
      <w:r>
        <w:rPr>
          <w:color w:val="FF0000"/>
        </w:rPr>
        <w:t xml:space="preserve">die </w:t>
      </w:r>
      <w:r>
        <w:rPr>
          <w:color w:val="FF0000"/>
        </w:rPr>
        <w:t>Abteilung Naturförderung (ANF)</w:t>
      </w:r>
      <w:r>
        <w:rPr>
          <w:color w:val="FF0000"/>
        </w:rPr>
        <w:t xml:space="preserve"> insbesondere </w:t>
      </w:r>
      <w:r w:rsidRPr="00543575">
        <w:rPr>
          <w:color w:val="FF0000"/>
        </w:rPr>
        <w:t>um eine ökologische Beurteilung der Ersatzpflanzung.</w:t>
      </w:r>
    </w:p>
    <w:p w:rsidR="004041F5" w:rsidRDefault="00510FE9" w:rsidP="004041F5">
      <w:r>
        <w:t>Bitte reichen</w:t>
      </w:r>
      <w:r w:rsidR="00901CBE">
        <w:t xml:space="preserve"> Sie um Ihren </w:t>
      </w:r>
      <w:r>
        <w:t>Stellungnahme</w:t>
      </w:r>
      <w:r w:rsidR="00901CBE">
        <w:t xml:space="preserve"> bis </w:t>
      </w:r>
      <w:r w:rsidR="00901CBE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="00901CBE"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901CBE">
        <w:rPr>
          <w:lang w:eastAsia="de-DE"/>
        </w:rPr>
        <w:fldChar w:fldCharType="end"/>
      </w:r>
      <w:r>
        <w:rPr>
          <w:lang w:eastAsia="de-DE"/>
        </w:rPr>
        <w:t xml:space="preserve"> ein</w:t>
      </w:r>
      <w:r w:rsidR="00901CBE">
        <w:rPr>
          <w:lang w:eastAsia="de-DE"/>
        </w:rPr>
        <w:t>.</w:t>
      </w:r>
    </w:p>
    <w:p w:rsidR="00A575EE" w:rsidRPr="0042154F" w:rsidRDefault="00A575EE" w:rsidP="004041F5">
      <w:pPr>
        <w:rPr>
          <w:lang w:eastAsia="de-DE"/>
        </w:rPr>
      </w:pPr>
      <w:r>
        <w:rPr>
          <w:lang w:eastAsia="de-DE"/>
        </w:rPr>
        <w:t>Für Fragen stehen wir Ihnen gerne zur Verfügung.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66087A">
            <w:pPr>
              <w:pStyle w:val="BetreffTitel"/>
              <w:keepNext/>
              <w:keepLines/>
            </w:pPr>
            <w:r>
              <w:lastRenderedPageBreak/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6A0ECC" w:rsidRPr="007E6AA0" w:rsidRDefault="00FE2EBF" w:rsidP="00FE2EBF">
            <w:pPr>
              <w:pStyle w:val="KeinLeerraum"/>
              <w:rPr>
                <w:lang w:eastAsia="de-DE"/>
              </w:rPr>
            </w:pPr>
            <w:r>
              <w:t>{{ZUSTAENDIG_NAME}}</w:t>
            </w:r>
          </w:p>
        </w:tc>
      </w:tr>
    </w:tbl>
    <w:p w:rsidR="00327140" w:rsidRDefault="00510FE9" w:rsidP="00901CBE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>Geht an:</w:t>
      </w:r>
    </w:p>
    <w:p w:rsidR="00510FE9" w:rsidRPr="00510FE9" w:rsidRDefault="00510FE9" w:rsidP="00510FE9">
      <w:pPr>
        <w:pStyle w:val="AufzhlungBrief"/>
        <w:rPr>
          <w:noProof/>
          <w:color w:val="FF0000"/>
          <w:lang w:eastAsia="de-DE"/>
        </w:rPr>
      </w:pPr>
      <w:r w:rsidRPr="00510FE9">
        <w:rPr>
          <w:noProof/>
          <w:color w:val="FF0000"/>
          <w:lang w:eastAsia="de-DE"/>
        </w:rPr>
        <w:t>LANAT Amt für Landwirtschaft und Natur, Abteilung Naturförderung (ANF), Schwand 17, 3110 Münsingen</w:t>
      </w:r>
    </w:p>
    <w:p w:rsidR="00510FE9" w:rsidRPr="00510FE9" w:rsidRDefault="00510FE9" w:rsidP="00510FE9">
      <w:pPr>
        <w:pStyle w:val="AufzhlungBrief"/>
      </w:pPr>
      <w:r w:rsidRPr="00510FE9">
        <w:t>{{GEMEINDE_NAME_ADRESSE}}</w:t>
      </w:r>
      <w:bookmarkStart w:id="0" w:name="_GoBack"/>
      <w:bookmarkEnd w:id="0"/>
    </w:p>
    <w:sectPr w:rsidR="00510FE9" w:rsidRPr="00510FE9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510FE9" w:rsidRPr="00510FE9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510FE9" w:rsidRPr="00510FE9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  <w:footnote w:id="1">
    <w:p w:rsidR="00A575EE" w:rsidRDefault="00A575EE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</w:t>
      </w:r>
      <w:r w:rsidR="00510FE9">
        <w:t>41</w:t>
      </w:r>
      <w:r>
        <w:t xml:space="preserve"> </w:t>
      </w:r>
      <w:r>
        <w:rPr>
          <w:sz w:val="18"/>
          <w:szCs w:val="18"/>
        </w:rPr>
        <w:t>Naturschutzgesetz vom 15. September 1992 (</w:t>
      </w:r>
      <w:proofErr w:type="spellStart"/>
      <w:r>
        <w:rPr>
          <w:sz w:val="18"/>
          <w:szCs w:val="18"/>
        </w:rPr>
        <w:t>NSchG</w:t>
      </w:r>
      <w:proofErr w:type="spellEnd"/>
      <w:r>
        <w:rPr>
          <w:sz w:val="18"/>
          <w:szCs w:val="18"/>
        </w:rPr>
        <w:t>; BSG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467CE"/>
    <w:rsid w:val="002933B4"/>
    <w:rsid w:val="002B17C6"/>
    <w:rsid w:val="002C53F6"/>
    <w:rsid w:val="002C5F6A"/>
    <w:rsid w:val="00307CF9"/>
    <w:rsid w:val="003131E0"/>
    <w:rsid w:val="00324B78"/>
    <w:rsid w:val="003251AC"/>
    <w:rsid w:val="00327140"/>
    <w:rsid w:val="00342F40"/>
    <w:rsid w:val="003575E2"/>
    <w:rsid w:val="00391718"/>
    <w:rsid w:val="003D740A"/>
    <w:rsid w:val="003E6199"/>
    <w:rsid w:val="003F6D59"/>
    <w:rsid w:val="004041F5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0F44"/>
    <w:rsid w:val="00510FE9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250E6"/>
    <w:rsid w:val="00634654"/>
    <w:rsid w:val="00634953"/>
    <w:rsid w:val="00651E15"/>
    <w:rsid w:val="0066087A"/>
    <w:rsid w:val="00662C7F"/>
    <w:rsid w:val="00666F57"/>
    <w:rsid w:val="00677494"/>
    <w:rsid w:val="006901A8"/>
    <w:rsid w:val="00691DD4"/>
    <w:rsid w:val="006A0ECC"/>
    <w:rsid w:val="006A103A"/>
    <w:rsid w:val="006D36D8"/>
    <w:rsid w:val="006E1CBC"/>
    <w:rsid w:val="00710A1A"/>
    <w:rsid w:val="00730CDC"/>
    <w:rsid w:val="00796344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01CBE"/>
    <w:rsid w:val="00913807"/>
    <w:rsid w:val="009453CA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575EE"/>
    <w:rsid w:val="00A71ABD"/>
    <w:rsid w:val="00A922BD"/>
    <w:rsid w:val="00A9626B"/>
    <w:rsid w:val="00AA6625"/>
    <w:rsid w:val="00AB1628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238F"/>
    <w:rsid w:val="00BF5EB3"/>
    <w:rsid w:val="00C01F72"/>
    <w:rsid w:val="00C36A67"/>
    <w:rsid w:val="00C46E3D"/>
    <w:rsid w:val="00C6476B"/>
    <w:rsid w:val="00CC2326"/>
    <w:rsid w:val="00CC5498"/>
    <w:rsid w:val="00CE1A46"/>
    <w:rsid w:val="00CF6440"/>
    <w:rsid w:val="00D32604"/>
    <w:rsid w:val="00D551EB"/>
    <w:rsid w:val="00D67F3A"/>
    <w:rsid w:val="00DA1857"/>
    <w:rsid w:val="00DA6D2C"/>
    <w:rsid w:val="00DB424B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37160"/>
    <w:rsid w:val="00F503E6"/>
    <w:rsid w:val="00F666B8"/>
    <w:rsid w:val="00FB4667"/>
    <w:rsid w:val="00FC2FB0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4:docId w14:val="1D89D8D5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662A-3397-4EB2-8D0F-29D14137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Plattner Michelle, DIJ-RSTA-Seeland</cp:lastModifiedBy>
  <cp:revision>17</cp:revision>
  <cp:lastPrinted>2018-04-06T07:19:00Z</cp:lastPrinted>
  <dcterms:created xsi:type="dcterms:W3CDTF">2020-02-06T14:30:00Z</dcterms:created>
  <dcterms:modified xsi:type="dcterms:W3CDTF">2020-07-16T09:17:00Z</dcterms:modified>
</cp:coreProperties>
</file>