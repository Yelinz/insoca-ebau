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1C17C7">
              <w:t>{{HEUTE}}</w:t>
            </w:r>
          </w:p>
        </w:tc>
      </w:tr>
    </w:tbl>
    <w:p w:rsidR="007C2791" w:rsidRDefault="0042410F" w:rsidP="0041440D">
      <w:pPr>
        <w:pStyle w:val="BetreffTitel"/>
      </w:pPr>
      <w:r w:rsidRPr="0042410F">
        <w:t>Verfahrensprogramm</w:t>
      </w:r>
      <w:r>
        <w:rPr>
          <w:rStyle w:val="Funotenzeichen"/>
        </w:rPr>
        <w:footnoteReference w:id="1"/>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1C17C7" w:rsidTr="0041041B">
        <w:tc>
          <w:tcPr>
            <w:tcW w:w="2098" w:type="dxa"/>
          </w:tcPr>
          <w:p w:rsidR="001C17C7" w:rsidRDefault="001C17C7" w:rsidP="001C17C7">
            <w:pPr>
              <w:rPr>
                <w:lang w:eastAsia="de-DE"/>
              </w:rPr>
            </w:pPr>
            <w:r>
              <w:rPr>
                <w:lang w:eastAsia="de-DE"/>
              </w:rPr>
              <w:t>Gemeinde</w:t>
            </w:r>
          </w:p>
        </w:tc>
        <w:tc>
          <w:tcPr>
            <w:tcW w:w="7880" w:type="dxa"/>
          </w:tcPr>
          <w:p w:rsidR="001C17C7" w:rsidRDefault="001C17C7" w:rsidP="001C17C7">
            <w:pPr>
              <w:rPr>
                <w:lang w:eastAsia="de-DE"/>
              </w:rPr>
            </w:pPr>
            <w:r w:rsidRPr="0042154F">
              <w:rPr>
                <w:lang w:eastAsia="de-DE"/>
              </w:rPr>
              <w:t>{{GEMEINDE}}</w:t>
            </w:r>
          </w:p>
        </w:tc>
      </w:tr>
      <w:tr w:rsidR="001C17C7" w:rsidTr="0041041B">
        <w:tc>
          <w:tcPr>
            <w:tcW w:w="2098" w:type="dxa"/>
          </w:tcPr>
          <w:p w:rsidR="001C17C7" w:rsidRDefault="0042410F" w:rsidP="0042410F">
            <w:pPr>
              <w:rPr>
                <w:lang w:eastAsia="de-DE"/>
              </w:rPr>
            </w:pPr>
            <w:r>
              <w:rPr>
                <w:lang w:eastAsia="de-DE"/>
              </w:rPr>
              <w:t>Bauherrschaft</w:t>
            </w:r>
          </w:p>
        </w:tc>
        <w:tc>
          <w:tcPr>
            <w:tcW w:w="7880" w:type="dxa"/>
          </w:tcPr>
          <w:p w:rsidR="001C17C7" w:rsidRPr="007A1D8D" w:rsidRDefault="001C17C7" w:rsidP="001F0A0F">
            <w:pPr>
              <w:pStyle w:val="FettbasierendaufStandard"/>
            </w:pPr>
            <w:r w:rsidRPr="007A1D8D">
              <w:t xml:space="preserve">{{ALLE_GESUCHSTELLER_NAME_ADRESSE | </w:t>
            </w:r>
            <w:proofErr w:type="spellStart"/>
            <w:r w:rsidRPr="007A1D8D">
              <w:t>multiline</w:t>
            </w:r>
            <w:proofErr w:type="spellEnd"/>
            <w:r w:rsidRPr="007A1D8D">
              <w:t>}}</w:t>
            </w:r>
          </w:p>
        </w:tc>
      </w:tr>
      <w:tr w:rsidR="001C17C7" w:rsidTr="0041041B">
        <w:tc>
          <w:tcPr>
            <w:tcW w:w="2098" w:type="dxa"/>
          </w:tcPr>
          <w:p w:rsidR="001C17C7" w:rsidRDefault="001C17C7" w:rsidP="007D730D">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FB082A">
              <w:rPr>
                <w:lang w:eastAsia="de-DE"/>
              </w:rPr>
            </w:r>
            <w:r w:rsidR="00FB082A">
              <w:rPr>
                <w:lang w:eastAsia="de-DE"/>
              </w:rPr>
              <w:fldChar w:fldCharType="separate"/>
            </w:r>
            <w:r>
              <w:rPr>
                <w:lang w:eastAsia="de-DE"/>
              </w:rPr>
              <w:fldChar w:fldCharType="end"/>
            </w:r>
          </w:p>
        </w:tc>
        <w:tc>
          <w:tcPr>
            <w:tcW w:w="7880" w:type="dxa"/>
          </w:tcPr>
          <w:p w:rsidR="001C17C7" w:rsidRDefault="001C17C7" w:rsidP="007D730D">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1C17C7" w:rsidTr="0041041B">
        <w:tc>
          <w:tcPr>
            <w:tcW w:w="2098" w:type="dxa"/>
          </w:tcPr>
          <w:p w:rsidR="001C17C7" w:rsidRDefault="001C17C7" w:rsidP="007D730D">
            <w:pPr>
              <w:rPr>
                <w:lang w:eastAsia="de-DE"/>
              </w:rPr>
            </w:pPr>
            <w:r>
              <w:rPr>
                <w:lang w:eastAsia="de-DE"/>
              </w:rPr>
              <w:t>Bauvorhaben</w:t>
            </w:r>
          </w:p>
        </w:tc>
        <w:tc>
          <w:tcPr>
            <w:tcW w:w="7880" w:type="dxa"/>
          </w:tcPr>
          <w:p w:rsidR="001C17C7" w:rsidRDefault="001C17C7" w:rsidP="001F0A0F">
            <w:pPr>
              <w:pStyle w:val="FettbasierendaufStandard"/>
              <w:rPr>
                <w:lang w:eastAsia="de-DE"/>
              </w:rPr>
            </w:pPr>
            <w:r w:rsidRPr="0042154F">
              <w:rPr>
                <w:lang w:eastAsia="de-DE"/>
              </w:rPr>
              <w:t>{{BESCHREIBUNG_BAUVORHABEN}}</w:t>
            </w:r>
          </w:p>
        </w:tc>
      </w:tr>
      <w:tr w:rsidR="001C17C7" w:rsidTr="0041041B">
        <w:tc>
          <w:tcPr>
            <w:tcW w:w="2098" w:type="dxa"/>
          </w:tcPr>
          <w:p w:rsidR="001C17C7" w:rsidRDefault="001C17C7" w:rsidP="007D730D">
            <w:pPr>
              <w:rPr>
                <w:lang w:eastAsia="de-DE"/>
              </w:rPr>
            </w:pPr>
            <w:r>
              <w:rPr>
                <w:lang w:eastAsia="de-DE"/>
              </w:rPr>
              <w:t>Standort</w:t>
            </w:r>
          </w:p>
        </w:tc>
        <w:tc>
          <w:tcPr>
            <w:tcW w:w="7880" w:type="dxa"/>
          </w:tcPr>
          <w:p w:rsidR="001C17C7" w:rsidRDefault="001C17C7" w:rsidP="007D730D">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FB082A">
              <w:rPr>
                <w:lang w:eastAsia="de-DE"/>
              </w:rPr>
            </w:r>
            <w:r w:rsidR="00FB082A">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FB082A">
              <w:rPr>
                <w:lang w:eastAsia="de-DE"/>
              </w:rPr>
            </w:r>
            <w:r w:rsidR="00FB082A">
              <w:rPr>
                <w:lang w:eastAsia="de-DE"/>
              </w:rPr>
              <w:fldChar w:fldCharType="separate"/>
            </w:r>
            <w:r>
              <w:rPr>
                <w:lang w:eastAsia="de-DE"/>
              </w:rPr>
              <w:fldChar w:fldCharType="end"/>
            </w:r>
            <w:r>
              <w:t>. {{PARZELLE}}</w:t>
            </w:r>
            <w:r w:rsidRPr="00FA7775">
              <w:t>, Koordinaten: {{</w:t>
            </w:r>
            <w:r w:rsidRPr="00FA7775">
              <w:rPr>
                <w:color w:val="161616"/>
                <w:shd w:val="clear" w:color="auto" w:fill="FFFFFF"/>
              </w:rPr>
              <w:t>KOORDINATEN</w:t>
            </w:r>
            <w:r w:rsidRPr="00FA7775">
              <w:t>}}</w:t>
            </w:r>
            <w:r>
              <w:t xml:space="preserve">, </w:t>
            </w:r>
            <w:r w:rsidRPr="00FA7775">
              <w:t>Zone: {{</w:t>
            </w:r>
            <w:r w:rsidRPr="00FA7775">
              <w:rPr>
                <w:color w:val="161616"/>
                <w:shd w:val="clear" w:color="auto" w:fill="FFFFFF"/>
              </w:rPr>
              <w:t>NUTZUNGSZONE</w:t>
            </w:r>
            <w:r w:rsidRPr="00FA7775">
              <w:t>}}</w:t>
            </w:r>
          </w:p>
        </w:tc>
      </w:tr>
      <w:tr w:rsidR="0042410F" w:rsidTr="0041041B">
        <w:tc>
          <w:tcPr>
            <w:tcW w:w="2098" w:type="dxa"/>
          </w:tcPr>
          <w:p w:rsidR="0042410F" w:rsidRDefault="0042410F" w:rsidP="007D730D">
            <w:pPr>
              <w:rPr>
                <w:lang w:eastAsia="de-DE"/>
              </w:rPr>
            </w:pPr>
            <w:r>
              <w:rPr>
                <w:lang w:eastAsia="de-DE"/>
              </w:rPr>
              <w:t>Beantragte</w:t>
            </w:r>
            <w:r>
              <w:rPr>
                <w:lang w:eastAsia="de-DE"/>
              </w:rPr>
              <w:br/>
              <w:t>Ausnahmen:</w:t>
            </w:r>
          </w:p>
        </w:tc>
        <w:tc>
          <w:tcPr>
            <w:tcW w:w="7880" w:type="dxa"/>
          </w:tcPr>
          <w:p w:rsidR="0042410F" w:rsidRDefault="0042410F" w:rsidP="007D730D"/>
        </w:tc>
      </w:tr>
    </w:tbl>
    <w:p w:rsidR="00682DA2" w:rsidRDefault="0042410F" w:rsidP="00682DA2">
      <w:pPr>
        <w:pStyle w:val="berschrift2"/>
      </w:pPr>
      <w:r w:rsidRPr="006238B3">
        <w:t>Das Baubewilligungsverfahren ist Leitverfahren. Leitbehörde ist das {{LEITBEHOERDE_NAME}}. {{ZUSTAENDIG_NAME}} ({{ZUSTAENDIG_</w:t>
      </w:r>
      <w:r>
        <w:t>TELEFON</w:t>
      </w:r>
      <w:proofErr w:type="gramStart"/>
      <w:r w:rsidRPr="006238B3">
        <w:t>}}{</w:t>
      </w:r>
      <w:proofErr w:type="gramEnd"/>
      <w:r w:rsidRPr="006238B3">
        <w:t xml:space="preserve">% </w:t>
      </w:r>
      <w:proofErr w:type="spellStart"/>
      <w:r w:rsidRPr="006238B3">
        <w:t>if</w:t>
      </w:r>
      <w:proofErr w:type="spellEnd"/>
      <w:r w:rsidRPr="006238B3">
        <w:t xml:space="preserve"> ZUSTAENDIG_</w:t>
      </w:r>
      <w:r>
        <w:t>TELEFON</w:t>
      </w:r>
      <w:r w:rsidRPr="006238B3">
        <w:t xml:space="preserve"> </w:t>
      </w:r>
      <w:proofErr w:type="spellStart"/>
      <w:r w:rsidRPr="006238B3">
        <w:t>and</w:t>
      </w:r>
      <w:proofErr w:type="spellEnd"/>
      <w:r w:rsidRPr="006238B3">
        <w:t xml:space="preserve"> ZUSTAENDIG_EMAIL %}, {% </w:t>
      </w:r>
      <w:proofErr w:type="spellStart"/>
      <w:r w:rsidRPr="006238B3">
        <w:t>endif</w:t>
      </w:r>
      <w:proofErr w:type="spellEnd"/>
      <w:r w:rsidRPr="006238B3">
        <w:t xml:space="preserve"> %}{{ZUSTAENDIG_EMAIL}}) leitet das Verfahren.</w:t>
      </w:r>
    </w:p>
    <w:p w:rsidR="0042410F" w:rsidRDefault="0042410F" w:rsidP="00682DA2">
      <w:pPr>
        <w:pStyle w:val="berschrift2"/>
      </w:pPr>
      <w:r>
        <w:rPr>
          <w:lang w:eastAsia="de-DE"/>
        </w:rPr>
        <w:t>Amts- und Fachberichte:</w:t>
      </w:r>
    </w:p>
    <w:p w:rsidR="0042410F" w:rsidRDefault="0042410F" w:rsidP="0042410F">
      <w:pPr>
        <w:pStyle w:val="Standardeinzug"/>
      </w:pPr>
      <w:r>
        <w:t>In den Gesamtentscheid werden folgende Verfahren einbezogen und es werden die nachgenannten Amts- und Fachstellen ersucht, zum Bauvorhaben und im Besonderen zu den erwähnten Punkten in Form eines Amts- bzw. Fachberichtes Stellung zu nehmen:</w:t>
      </w:r>
    </w:p>
    <w:p w:rsidR="0042410F" w:rsidRDefault="0042410F" w:rsidP="0042410F">
      <w:pPr>
        <w:pStyle w:val="Standardeinzug"/>
        <w:rPr>
          <w:b/>
        </w:rPr>
      </w:pPr>
      <w:r w:rsidRPr="00795EF5">
        <w:rPr>
          <w:b/>
        </w:rPr>
        <w:t>Gemeinde {{GEMEINDE}}</w:t>
      </w:r>
    </w:p>
    <w:p w:rsidR="0042410F" w:rsidRDefault="0042410F" w:rsidP="0042410F">
      <w:pPr>
        <w:pStyle w:val="AufzhlungVerfgung"/>
      </w:pPr>
      <w:r>
        <w:t>Amtsbericht</w:t>
      </w:r>
      <w:r>
        <w:rPr>
          <w:rStyle w:val="Funotenzeichen"/>
        </w:rPr>
        <w:footnoteReference w:id="2"/>
      </w:r>
    </w:p>
    <w:p w:rsidR="0042410F" w:rsidRDefault="0042410F" w:rsidP="0042410F">
      <w:pPr>
        <w:pStyle w:val="AufzhlungVerfgung"/>
      </w:pPr>
      <w:r>
        <w:t>Stellungnahme zu den beantragten Ausnahmen</w:t>
      </w:r>
    </w:p>
    <w:p w:rsidR="0042410F" w:rsidRDefault="0042410F" w:rsidP="0042410F">
      <w:pPr>
        <w:pStyle w:val="AufzhlungVerfgung"/>
      </w:pPr>
      <w:r>
        <w:t>Gewässerschutz</w:t>
      </w:r>
    </w:p>
    <w:p w:rsidR="0042410F" w:rsidRDefault="0042410F" w:rsidP="0042410F">
      <w:pPr>
        <w:pStyle w:val="AufzhlungVerfgung"/>
      </w:pPr>
      <w:r>
        <w:t>Baustellen-Entsorgungskonzept</w:t>
      </w:r>
    </w:p>
    <w:p w:rsidR="0042410F" w:rsidRDefault="0042410F" w:rsidP="0042410F">
      <w:pPr>
        <w:pStyle w:val="AufzhlungVerfgung"/>
      </w:pPr>
      <w:r>
        <w:t xml:space="preserve">Grabarbeiten auf öffentlichem Terrain </w:t>
      </w:r>
    </w:p>
    <w:p w:rsidR="0042410F" w:rsidRDefault="0042410F" w:rsidP="0042410F">
      <w:pPr>
        <w:pStyle w:val="AufzhlungVerfgung"/>
      </w:pPr>
      <w:r>
        <w:t>Wasseranschluss</w:t>
      </w:r>
    </w:p>
    <w:p w:rsidR="0042410F" w:rsidRDefault="0042410F" w:rsidP="0042410F">
      <w:pPr>
        <w:pStyle w:val="AufzhlungVerfgung"/>
      </w:pPr>
      <w:r>
        <w:lastRenderedPageBreak/>
        <w:t>Elektrizitätsanschluss</w:t>
      </w:r>
    </w:p>
    <w:p w:rsidR="0042410F" w:rsidRDefault="0042410F" w:rsidP="0042410F">
      <w:pPr>
        <w:pStyle w:val="AufzhlungVerfgung"/>
      </w:pPr>
      <w:r>
        <w:t xml:space="preserve">Strassenanschluss </w:t>
      </w:r>
    </w:p>
    <w:p w:rsidR="0042410F" w:rsidRDefault="0042410F" w:rsidP="0042410F">
      <w:pPr>
        <w:pStyle w:val="AufzhlungVerfgung"/>
      </w:pPr>
      <w:r>
        <w:t>Gastgewerbe/Ortspolizei</w:t>
      </w:r>
    </w:p>
    <w:p w:rsidR="0042410F" w:rsidRDefault="0042410F" w:rsidP="0042410F">
      <w:pPr>
        <w:pStyle w:val="AufzhlungVerfgung"/>
      </w:pPr>
      <w:r>
        <w:t>EMN-Kontrollstelle</w:t>
      </w:r>
    </w:p>
    <w:p w:rsidR="0042410F" w:rsidRDefault="0042410F" w:rsidP="0042410F">
      <w:pPr>
        <w:pStyle w:val="AufzhlungVerfgung"/>
      </w:pPr>
      <w:r>
        <w:t>Brandschutz</w:t>
      </w:r>
    </w:p>
    <w:p w:rsidR="0042410F" w:rsidRDefault="0042410F" w:rsidP="0042410F">
      <w:pPr>
        <w:pStyle w:val="AufzhlungVerfgung"/>
      </w:pPr>
      <w:r>
        <w:rPr>
          <w:lang w:eastAsia="de-DE"/>
        </w:rPr>
        <w:fldChar w:fldCharType="begin">
          <w:ffData>
            <w:name w:val=""/>
            <w:enabled/>
            <w:calcOnExit w:val="0"/>
            <w:ddList>
              <w:listEntry w:val="Weitere"/>
            </w:ddList>
          </w:ffData>
        </w:fldChar>
      </w:r>
      <w:r>
        <w:rPr>
          <w:lang w:eastAsia="de-DE"/>
        </w:rPr>
        <w:instrText xml:space="preserve"> FORMDROPDOWN </w:instrText>
      </w:r>
      <w:r w:rsidR="00FB082A">
        <w:rPr>
          <w:lang w:eastAsia="de-DE"/>
        </w:rPr>
      </w:r>
      <w:r w:rsidR="00FB082A">
        <w:rPr>
          <w:lang w:eastAsia="de-DE"/>
        </w:rPr>
        <w:fldChar w:fldCharType="separate"/>
      </w:r>
      <w:r>
        <w:rPr>
          <w:lang w:eastAsia="de-DE"/>
        </w:rPr>
        <w:fldChar w:fldCharType="end"/>
      </w:r>
    </w:p>
    <w:p w:rsidR="0042410F" w:rsidRDefault="0042410F" w:rsidP="0042410F">
      <w:pPr>
        <w:pStyle w:val="Standardeinzug"/>
        <w:rPr>
          <w:b/>
        </w:rPr>
      </w:pPr>
      <w:r>
        <w:rPr>
          <w:b/>
        </w:rPr>
        <w:t>Amt für Gemeinden und Raumordnung (AGR)</w:t>
      </w:r>
    </w:p>
    <w:p w:rsidR="0042410F" w:rsidRDefault="0042410F" w:rsidP="0042410F">
      <w:pPr>
        <w:pStyle w:val="AufzhlungVerfgung"/>
        <w:numPr>
          <w:ilvl w:val="0"/>
          <w:numId w:val="8"/>
        </w:numPr>
        <w:spacing w:line="280" w:lineRule="atLeast"/>
      </w:pPr>
      <w:r>
        <w:t>Bauen ausserhalb des Baugebietes</w:t>
      </w:r>
    </w:p>
    <w:p w:rsidR="0042410F" w:rsidRDefault="0042410F" w:rsidP="0042410F">
      <w:pPr>
        <w:pStyle w:val="AufzhlungVerfgung"/>
        <w:numPr>
          <w:ilvl w:val="0"/>
          <w:numId w:val="8"/>
        </w:numPr>
        <w:spacing w:line="280" w:lineRule="atLeast"/>
      </w:pPr>
      <w:r>
        <w:t>Verfügung nach VBB</w:t>
      </w:r>
      <w:r>
        <w:rPr>
          <w:rStyle w:val="Funotenzeichen"/>
        </w:rPr>
        <w:footnoteReference w:id="3"/>
      </w:r>
    </w:p>
    <w:p w:rsidR="0042410F" w:rsidRDefault="0042410F" w:rsidP="0042410F">
      <w:pPr>
        <w:pStyle w:val="AufzhlungVerfgung"/>
        <w:numPr>
          <w:ilvl w:val="0"/>
          <w:numId w:val="8"/>
        </w:numPr>
        <w:spacing w:line="280" w:lineRule="atLeast"/>
      </w:pPr>
      <w:r>
        <w:t>Bauen innerhalb des Gewässerraums</w:t>
      </w:r>
      <w:r>
        <w:rPr>
          <w:rStyle w:val="Funotenzeichen"/>
        </w:rPr>
        <w:footnoteReference w:id="4"/>
      </w:r>
    </w:p>
    <w:p w:rsidR="0042410F" w:rsidRDefault="0042410F" w:rsidP="0042410F">
      <w:pPr>
        <w:pStyle w:val="AufzhlungVerfgung"/>
        <w:numPr>
          <w:ilvl w:val="0"/>
          <w:numId w:val="8"/>
        </w:numPr>
        <w:spacing w:line="280" w:lineRule="atLeast"/>
      </w:pPr>
      <w:r>
        <w:t>Zustimmung nach SFG</w:t>
      </w:r>
      <w:r>
        <w:rPr>
          <w:rStyle w:val="Funotenzeichen"/>
        </w:rPr>
        <w:footnoteReference w:id="5"/>
      </w:r>
    </w:p>
    <w:p w:rsidR="0042410F" w:rsidRDefault="0042410F" w:rsidP="0042410F">
      <w:pPr>
        <w:pStyle w:val="AufzhlungVerfgung"/>
        <w:numPr>
          <w:ilvl w:val="0"/>
          <w:numId w:val="8"/>
        </w:numPr>
        <w:spacing w:line="280" w:lineRule="atLeast"/>
      </w:pPr>
      <w:r>
        <w:t>Ermächtigung zur vorzeitigen Baubewilligung</w:t>
      </w:r>
    </w:p>
    <w:p w:rsidR="0042410F" w:rsidRPr="006255C1" w:rsidRDefault="0042410F" w:rsidP="0042410F">
      <w:pPr>
        <w:pStyle w:val="Standardeinzug"/>
        <w:rPr>
          <w:b/>
        </w:rPr>
      </w:pPr>
      <w:r w:rsidRPr="006255C1">
        <w:rPr>
          <w:b/>
        </w:rPr>
        <w:t>Amt für Grundstücke und Gebäude (AGG)</w:t>
      </w:r>
    </w:p>
    <w:p w:rsidR="0042410F" w:rsidRDefault="0042410F" w:rsidP="0042410F">
      <w:pPr>
        <w:pStyle w:val="AufzhlungVerfgung"/>
        <w:numPr>
          <w:ilvl w:val="0"/>
          <w:numId w:val="8"/>
        </w:numPr>
        <w:spacing w:line="280" w:lineRule="atLeast"/>
      </w:pPr>
      <w:r>
        <w:t>Bauten und Anlagen im Hoheitsgebiet des Kantons Bern</w:t>
      </w:r>
    </w:p>
    <w:p w:rsidR="0042410F" w:rsidRDefault="0042410F" w:rsidP="0042410F">
      <w:pPr>
        <w:pStyle w:val="Standardeinzug"/>
        <w:rPr>
          <w:b/>
        </w:rPr>
      </w:pPr>
      <w:r>
        <w:rPr>
          <w:b/>
        </w:rPr>
        <w:t>Amt für Wasser und Abfall (AWA)</w:t>
      </w:r>
    </w:p>
    <w:p w:rsidR="0042410F" w:rsidRPr="00B2242A" w:rsidRDefault="0042410F" w:rsidP="0042410F">
      <w:pPr>
        <w:pStyle w:val="AufzhlungVerfgung"/>
        <w:numPr>
          <w:ilvl w:val="0"/>
          <w:numId w:val="8"/>
        </w:numPr>
        <w:spacing w:line="280" w:lineRule="atLeast"/>
      </w:pPr>
      <w:r w:rsidRPr="00B2242A">
        <w:t>Gewässerschutz</w:t>
      </w:r>
    </w:p>
    <w:p w:rsidR="0042410F" w:rsidRPr="00B2242A" w:rsidRDefault="0042410F" w:rsidP="0042410F">
      <w:pPr>
        <w:pStyle w:val="AufzhlungVerfgung"/>
        <w:numPr>
          <w:ilvl w:val="0"/>
          <w:numId w:val="8"/>
        </w:numPr>
        <w:spacing w:line="280" w:lineRule="atLeast"/>
      </w:pPr>
      <w:r w:rsidRPr="00B2242A">
        <w:t>Lagerung wassergefährdender Flüssigkeiten</w:t>
      </w:r>
    </w:p>
    <w:p w:rsidR="0042410F" w:rsidRPr="00B2242A" w:rsidRDefault="0042410F" w:rsidP="0042410F">
      <w:pPr>
        <w:pStyle w:val="AufzhlungVerfgung"/>
        <w:numPr>
          <w:ilvl w:val="0"/>
          <w:numId w:val="8"/>
        </w:numPr>
        <w:spacing w:line="280" w:lineRule="atLeast"/>
      </w:pPr>
      <w:r w:rsidRPr="00B2242A">
        <w:t>Altlasten / Verdachtsflächen</w:t>
      </w:r>
    </w:p>
    <w:p w:rsidR="0042410F" w:rsidRPr="00B2242A" w:rsidRDefault="0042410F" w:rsidP="0042410F">
      <w:pPr>
        <w:pStyle w:val="AufzhlungVerfgung"/>
        <w:numPr>
          <w:ilvl w:val="0"/>
          <w:numId w:val="8"/>
        </w:numPr>
        <w:spacing w:line="280" w:lineRule="atLeast"/>
      </w:pPr>
      <w:r w:rsidRPr="00B2242A">
        <w:t>Wärmeentzug mittels Erdsonden</w:t>
      </w:r>
    </w:p>
    <w:p w:rsidR="0042410F" w:rsidRDefault="0042410F" w:rsidP="0042410F">
      <w:pPr>
        <w:pStyle w:val="AufzhlungVerfgung"/>
        <w:numPr>
          <w:ilvl w:val="0"/>
          <w:numId w:val="8"/>
        </w:numPr>
        <w:spacing w:line="280" w:lineRule="atLeast"/>
      </w:pPr>
      <w:r w:rsidRPr="00B2242A">
        <w:t>Konzessionsgesuch für den Wärmeentzug aus öffentlichem Gewässer</w:t>
      </w:r>
    </w:p>
    <w:p w:rsidR="0042410F" w:rsidRDefault="0042410F" w:rsidP="0042410F">
      <w:pPr>
        <w:pStyle w:val="Standardeinzug"/>
        <w:rPr>
          <w:b/>
        </w:rPr>
      </w:pPr>
      <w:r>
        <w:rPr>
          <w:b/>
        </w:rPr>
        <w:t>Amt für Bevölkerungsschutz, Sport und Militär (ABSM)</w:t>
      </w:r>
    </w:p>
    <w:p w:rsidR="0042410F" w:rsidRDefault="0042410F" w:rsidP="0042410F">
      <w:pPr>
        <w:pStyle w:val="AufzhlungVerfgung"/>
        <w:numPr>
          <w:ilvl w:val="0"/>
          <w:numId w:val="8"/>
        </w:numPr>
        <w:spacing w:line="280" w:lineRule="atLeast"/>
      </w:pPr>
      <w:r>
        <w:t>Schutzraum-Bau</w:t>
      </w:r>
    </w:p>
    <w:p w:rsidR="0042410F" w:rsidRDefault="0042410F" w:rsidP="0042410F">
      <w:pPr>
        <w:pStyle w:val="AufzhlungVerfgung"/>
        <w:numPr>
          <w:ilvl w:val="0"/>
          <w:numId w:val="8"/>
        </w:numPr>
        <w:spacing w:line="280" w:lineRule="atLeast"/>
      </w:pPr>
      <w:r>
        <w:t>Schutzraum-Befreiung</w:t>
      </w:r>
    </w:p>
    <w:p w:rsidR="0042410F" w:rsidRDefault="0042410F" w:rsidP="0042410F">
      <w:pPr>
        <w:pStyle w:val="Standardeinzug"/>
        <w:rPr>
          <w:b/>
        </w:rPr>
      </w:pPr>
      <w:r>
        <w:rPr>
          <w:b/>
        </w:rPr>
        <w:t>Gebäudeversicherung Bern (GVB)</w:t>
      </w:r>
    </w:p>
    <w:p w:rsidR="0042410F" w:rsidRDefault="0042410F" w:rsidP="0042410F">
      <w:pPr>
        <w:pStyle w:val="AufzhlungVerfgung"/>
        <w:numPr>
          <w:ilvl w:val="0"/>
          <w:numId w:val="8"/>
        </w:numPr>
        <w:spacing w:line="280" w:lineRule="atLeast"/>
      </w:pPr>
      <w:r>
        <w:t>Brandschutzauflagen</w:t>
      </w:r>
    </w:p>
    <w:p w:rsidR="0042410F" w:rsidRDefault="0042410F" w:rsidP="0042410F">
      <w:pPr>
        <w:pStyle w:val="AufzhlungVerfgung"/>
        <w:numPr>
          <w:ilvl w:val="0"/>
          <w:numId w:val="8"/>
        </w:numPr>
        <w:spacing w:line="280" w:lineRule="atLeast"/>
      </w:pPr>
      <w:r>
        <w:t>Empfehlungen Elementarschadenprävention</w:t>
      </w:r>
    </w:p>
    <w:p w:rsidR="0042410F" w:rsidRDefault="0042410F" w:rsidP="0042410F">
      <w:pPr>
        <w:pStyle w:val="Standardeinzug"/>
        <w:rPr>
          <w:b/>
        </w:rPr>
      </w:pPr>
      <w:r>
        <w:rPr>
          <w:b/>
        </w:rPr>
        <w:t>Kantonales Laboratorium (KL)</w:t>
      </w:r>
    </w:p>
    <w:p w:rsidR="0042410F" w:rsidRDefault="0042410F" w:rsidP="0042410F">
      <w:pPr>
        <w:pStyle w:val="AufzhlungVerfgung"/>
        <w:numPr>
          <w:ilvl w:val="0"/>
          <w:numId w:val="8"/>
        </w:numPr>
        <w:spacing w:line="280" w:lineRule="atLeast"/>
      </w:pPr>
      <w:r>
        <w:t>Lebensmittelpolizei/Gastgewerbe</w:t>
      </w:r>
    </w:p>
    <w:p w:rsidR="0042410F" w:rsidRDefault="0042410F" w:rsidP="0042410F">
      <w:pPr>
        <w:pStyle w:val="AufzhlungVerfgung"/>
        <w:numPr>
          <w:ilvl w:val="0"/>
          <w:numId w:val="8"/>
        </w:numPr>
        <w:spacing w:line="280" w:lineRule="atLeast"/>
      </w:pPr>
      <w:r>
        <w:t>Abteilung Umweltsicherheit</w:t>
      </w:r>
    </w:p>
    <w:p w:rsidR="0042410F" w:rsidRPr="00B2242A" w:rsidRDefault="0042410F" w:rsidP="0042410F">
      <w:pPr>
        <w:pStyle w:val="Standardeinzug"/>
        <w:rPr>
          <w:b/>
        </w:rPr>
      </w:pPr>
      <w:r w:rsidRPr="00B2242A">
        <w:rPr>
          <w:b/>
        </w:rPr>
        <w:t>Amt für Wirtschaft</w:t>
      </w:r>
      <w:r>
        <w:rPr>
          <w:b/>
        </w:rPr>
        <w:t xml:space="preserve"> (AWI)</w:t>
      </w:r>
    </w:p>
    <w:p w:rsidR="0042410F" w:rsidRDefault="0042410F" w:rsidP="0042410F">
      <w:pPr>
        <w:pStyle w:val="AufzhlungVerfgung"/>
        <w:numPr>
          <w:ilvl w:val="0"/>
          <w:numId w:val="8"/>
        </w:numPr>
        <w:spacing w:line="280" w:lineRule="atLeast"/>
      </w:pPr>
      <w:r>
        <w:t>Sicherheit und Gesundheit</w:t>
      </w:r>
    </w:p>
    <w:p w:rsidR="0042410F" w:rsidRPr="00B2242A" w:rsidRDefault="0042410F" w:rsidP="0042410F">
      <w:pPr>
        <w:pStyle w:val="Standardeinzug"/>
        <w:rPr>
          <w:b/>
        </w:rPr>
      </w:pPr>
      <w:r w:rsidRPr="00B2242A">
        <w:rPr>
          <w:b/>
        </w:rPr>
        <w:t xml:space="preserve">Amt für </w:t>
      </w:r>
      <w:r>
        <w:rPr>
          <w:b/>
        </w:rPr>
        <w:t>Umwelt und Energie (AUE)</w:t>
      </w:r>
    </w:p>
    <w:p w:rsidR="0042410F" w:rsidRDefault="0042410F" w:rsidP="0042410F">
      <w:pPr>
        <w:pStyle w:val="AufzhlungVerfgung"/>
        <w:numPr>
          <w:ilvl w:val="0"/>
          <w:numId w:val="8"/>
        </w:numPr>
        <w:spacing w:line="280" w:lineRule="atLeast"/>
      </w:pPr>
      <w:r>
        <w:t>Immissionsschutz</w:t>
      </w:r>
    </w:p>
    <w:p w:rsidR="0042410F" w:rsidRDefault="0042410F" w:rsidP="0042410F">
      <w:pPr>
        <w:pStyle w:val="AufzhlungVerfgung"/>
        <w:numPr>
          <w:ilvl w:val="0"/>
          <w:numId w:val="8"/>
        </w:numPr>
        <w:spacing w:line="280" w:lineRule="atLeast"/>
      </w:pPr>
      <w:r>
        <w:t>Energie</w:t>
      </w:r>
    </w:p>
    <w:p w:rsidR="0042410F" w:rsidRDefault="0042410F" w:rsidP="0042410F">
      <w:pPr>
        <w:pStyle w:val="Standardeinzug"/>
        <w:rPr>
          <w:b/>
        </w:rPr>
      </w:pPr>
      <w:r>
        <w:rPr>
          <w:b/>
        </w:rPr>
        <w:lastRenderedPageBreak/>
        <w:t>Oberingenieurkreis (OIK)</w:t>
      </w:r>
    </w:p>
    <w:p w:rsidR="0042410F" w:rsidRDefault="0042410F" w:rsidP="0042410F">
      <w:pPr>
        <w:pStyle w:val="AufzhlungVerfgung"/>
        <w:numPr>
          <w:ilvl w:val="0"/>
          <w:numId w:val="8"/>
        </w:numPr>
        <w:spacing w:line="280" w:lineRule="atLeast"/>
      </w:pPr>
      <w:r>
        <w:t>Bauen in der Bauverbotszone</w:t>
      </w:r>
    </w:p>
    <w:p w:rsidR="0042410F" w:rsidRDefault="0042410F" w:rsidP="0042410F">
      <w:pPr>
        <w:pStyle w:val="AufzhlungVerfgung"/>
        <w:numPr>
          <w:ilvl w:val="0"/>
          <w:numId w:val="8"/>
        </w:numPr>
        <w:spacing w:line="280" w:lineRule="atLeast"/>
      </w:pPr>
      <w:r>
        <w:t>Strassenanschluss</w:t>
      </w:r>
    </w:p>
    <w:p w:rsidR="0042410F" w:rsidRDefault="0042410F" w:rsidP="0042410F">
      <w:pPr>
        <w:pStyle w:val="AufzhlungVerfgung"/>
        <w:numPr>
          <w:ilvl w:val="0"/>
          <w:numId w:val="8"/>
        </w:numPr>
        <w:spacing w:line="280" w:lineRule="atLeast"/>
      </w:pPr>
      <w:r>
        <w:t>Wasserbaupolizei</w:t>
      </w:r>
    </w:p>
    <w:p w:rsidR="0042410F" w:rsidRDefault="0042410F" w:rsidP="0042410F">
      <w:pPr>
        <w:pStyle w:val="AufzhlungVerfgung"/>
        <w:numPr>
          <w:ilvl w:val="0"/>
          <w:numId w:val="8"/>
        </w:numPr>
        <w:spacing w:line="280" w:lineRule="atLeast"/>
      </w:pPr>
      <w:r>
        <w:t>Signalisation</w:t>
      </w:r>
    </w:p>
    <w:p w:rsidR="0042410F" w:rsidRDefault="0042410F" w:rsidP="0042410F">
      <w:pPr>
        <w:pStyle w:val="AufzhlungVerfgung"/>
        <w:numPr>
          <w:ilvl w:val="0"/>
          <w:numId w:val="8"/>
        </w:numPr>
        <w:spacing w:line="280" w:lineRule="atLeast"/>
      </w:pPr>
      <w:r>
        <w:t>Reklame (Kantons- und Nationalstrassen)</w:t>
      </w:r>
    </w:p>
    <w:p w:rsidR="0042410F" w:rsidRDefault="0042410F" w:rsidP="0042410F">
      <w:pPr>
        <w:pStyle w:val="AufzhlungVerfgung"/>
        <w:numPr>
          <w:ilvl w:val="0"/>
          <w:numId w:val="8"/>
        </w:numPr>
        <w:spacing w:line="280" w:lineRule="atLeast"/>
      </w:pPr>
      <w:r>
        <w:t>Lärmimmissionen</w:t>
      </w:r>
    </w:p>
    <w:p w:rsidR="0042410F" w:rsidRDefault="0042410F" w:rsidP="0042410F">
      <w:pPr>
        <w:pStyle w:val="AufzhlungVerfgung"/>
        <w:numPr>
          <w:ilvl w:val="0"/>
          <w:numId w:val="8"/>
        </w:numPr>
        <w:spacing w:line="280" w:lineRule="atLeast"/>
      </w:pPr>
      <w:r>
        <w:t>Naturgefahren</w:t>
      </w:r>
    </w:p>
    <w:p w:rsidR="0042410F" w:rsidRDefault="0042410F" w:rsidP="0042410F">
      <w:pPr>
        <w:pStyle w:val="AufzhlungVerfgung"/>
        <w:numPr>
          <w:ilvl w:val="0"/>
          <w:numId w:val="8"/>
        </w:numPr>
        <w:spacing w:line="280" w:lineRule="atLeast"/>
      </w:pPr>
      <w:r>
        <w:t>Verkehrsmassnahme</w:t>
      </w:r>
    </w:p>
    <w:p w:rsidR="0042410F" w:rsidRDefault="0042410F" w:rsidP="0042410F">
      <w:pPr>
        <w:pStyle w:val="AufzhlungVerfgung"/>
        <w:numPr>
          <w:ilvl w:val="0"/>
          <w:numId w:val="8"/>
        </w:numPr>
        <w:spacing w:line="280" w:lineRule="atLeast"/>
      </w:pPr>
      <w:r>
        <w:t>Veloroute</w:t>
      </w:r>
    </w:p>
    <w:p w:rsidR="0042410F" w:rsidRDefault="0042410F" w:rsidP="0042410F">
      <w:pPr>
        <w:pStyle w:val="AufzhlungVerfgung"/>
        <w:numPr>
          <w:ilvl w:val="0"/>
          <w:numId w:val="8"/>
        </w:numPr>
        <w:spacing w:line="280" w:lineRule="atLeast"/>
      </w:pPr>
      <w:r>
        <w:t>Historischer Verkehrsweg</w:t>
      </w:r>
    </w:p>
    <w:p w:rsidR="0042410F" w:rsidRDefault="0042410F" w:rsidP="0042410F">
      <w:pPr>
        <w:pStyle w:val="AufzhlungVerfgung"/>
        <w:numPr>
          <w:ilvl w:val="0"/>
          <w:numId w:val="8"/>
        </w:numPr>
        <w:spacing w:line="280" w:lineRule="atLeast"/>
      </w:pPr>
      <w:r>
        <w:t>Wanderweg</w:t>
      </w:r>
    </w:p>
    <w:p w:rsidR="0042410F" w:rsidRDefault="0042410F" w:rsidP="0042410F">
      <w:pPr>
        <w:pStyle w:val="Standardeinzug"/>
        <w:rPr>
          <w:b/>
        </w:rPr>
      </w:pPr>
      <w:r w:rsidRPr="00B2242A">
        <w:rPr>
          <w:b/>
        </w:rPr>
        <w:t>Fachstelle hindernisfreies Bauen Kanton Bern (</w:t>
      </w:r>
      <w:proofErr w:type="spellStart"/>
      <w:r w:rsidRPr="00B2242A">
        <w:rPr>
          <w:b/>
        </w:rPr>
        <w:t>Procap</w:t>
      </w:r>
      <w:proofErr w:type="spellEnd"/>
      <w:r w:rsidRPr="00B2242A">
        <w:rPr>
          <w:b/>
        </w:rPr>
        <w:t>)</w:t>
      </w:r>
    </w:p>
    <w:p w:rsidR="0042410F" w:rsidRPr="00B2242A" w:rsidRDefault="0042410F" w:rsidP="0042410F">
      <w:pPr>
        <w:pStyle w:val="AufzhlungVerfgung"/>
        <w:numPr>
          <w:ilvl w:val="0"/>
          <w:numId w:val="8"/>
        </w:numPr>
        <w:spacing w:line="280" w:lineRule="atLeast"/>
      </w:pPr>
      <w:r>
        <w:t>Hindernisfreies Bauen</w:t>
      </w:r>
    </w:p>
    <w:p w:rsidR="0042410F" w:rsidRDefault="0042410F" w:rsidP="0042410F">
      <w:pPr>
        <w:pStyle w:val="Standardeinzug"/>
        <w:rPr>
          <w:b/>
        </w:rPr>
      </w:pPr>
      <w:r>
        <w:rPr>
          <w:b/>
        </w:rPr>
        <w:t>Bundesamt für Strassen (ASTRA)</w:t>
      </w:r>
    </w:p>
    <w:p w:rsidR="0042410F" w:rsidRDefault="0042410F" w:rsidP="0042410F">
      <w:pPr>
        <w:pStyle w:val="AufzhlungVerfgung"/>
        <w:numPr>
          <w:ilvl w:val="0"/>
          <w:numId w:val="8"/>
        </w:numPr>
        <w:spacing w:line="280" w:lineRule="atLeast"/>
      </w:pPr>
      <w:r>
        <w:t>Im Bereich der Autobahn: Genehmigung</w:t>
      </w:r>
      <w:r>
        <w:rPr>
          <w:rStyle w:val="Funotenzeichen"/>
        </w:rPr>
        <w:footnoteReference w:id="6"/>
      </w:r>
    </w:p>
    <w:p w:rsidR="0042410F" w:rsidRDefault="0042410F" w:rsidP="0042410F">
      <w:pPr>
        <w:pStyle w:val="AufzhlungVerfgung"/>
        <w:numPr>
          <w:ilvl w:val="0"/>
          <w:numId w:val="8"/>
        </w:numPr>
        <w:spacing w:line="280" w:lineRule="atLeast"/>
      </w:pPr>
      <w:r>
        <w:t>Auf Terrain der Nationalstrasse: Bewilligung</w:t>
      </w:r>
      <w:r>
        <w:rPr>
          <w:rStyle w:val="Funotenzeichen"/>
        </w:rPr>
        <w:footnoteReference w:id="7"/>
      </w:r>
    </w:p>
    <w:p w:rsidR="0042410F" w:rsidRDefault="0042410F" w:rsidP="0042410F">
      <w:pPr>
        <w:pStyle w:val="AufzhlungVerfgung"/>
        <w:numPr>
          <w:ilvl w:val="0"/>
          <w:numId w:val="8"/>
        </w:numPr>
        <w:spacing w:line="280" w:lineRule="atLeast"/>
      </w:pPr>
      <w:r>
        <w:t>Innerhalb Baulinien der Nationalstrasse: Stellungnahme</w:t>
      </w:r>
      <w:r>
        <w:rPr>
          <w:rStyle w:val="Funotenzeichen"/>
        </w:rPr>
        <w:footnoteReference w:id="8"/>
      </w:r>
    </w:p>
    <w:p w:rsidR="0042410F" w:rsidRDefault="0042410F" w:rsidP="0042410F">
      <w:pPr>
        <w:pStyle w:val="AufzhlungVerfgung"/>
        <w:numPr>
          <w:ilvl w:val="0"/>
          <w:numId w:val="8"/>
        </w:numPr>
        <w:spacing w:line="280" w:lineRule="atLeast"/>
      </w:pPr>
      <w:r>
        <w:t>Bei Reklamen: Vorbeurteilung</w:t>
      </w:r>
      <w:r>
        <w:rPr>
          <w:rStyle w:val="Funotenzeichen"/>
        </w:rPr>
        <w:footnoteReference w:id="9"/>
      </w:r>
      <w:r>
        <w:t xml:space="preserve"> </w:t>
      </w:r>
      <w:r w:rsidRPr="000E692A">
        <w:rPr>
          <w:highlight w:val="yellow"/>
        </w:rPr>
        <w:t>(ansässige und tätige Firma; Anschrift aus Firmennamen, Branchenhinweise, Signet; 1 Firmenanschrift pro Firma je Fahrtrichtung einsehbar</w:t>
      </w:r>
      <w:r>
        <w:t>)</w:t>
      </w:r>
    </w:p>
    <w:p w:rsidR="0042410F" w:rsidRDefault="0042410F" w:rsidP="0042410F">
      <w:pPr>
        <w:pStyle w:val="Standardeinzug"/>
        <w:rPr>
          <w:b/>
        </w:rPr>
      </w:pPr>
      <w:r>
        <w:rPr>
          <w:b/>
        </w:rPr>
        <w:t>Amt für Wald und Naturgefahren (AWN), Waldabteilung</w:t>
      </w:r>
    </w:p>
    <w:p w:rsidR="0042410F" w:rsidRDefault="0042410F" w:rsidP="0042410F">
      <w:pPr>
        <w:pStyle w:val="AufzhlungVerfgung"/>
        <w:numPr>
          <w:ilvl w:val="0"/>
          <w:numId w:val="8"/>
        </w:numPr>
        <w:spacing w:line="280" w:lineRule="atLeast"/>
      </w:pPr>
      <w:r>
        <w:t xml:space="preserve">Bauten in </w:t>
      </w:r>
      <w:proofErr w:type="spellStart"/>
      <w:r>
        <w:t>Waldnähe</w:t>
      </w:r>
      <w:proofErr w:type="spellEnd"/>
    </w:p>
    <w:p w:rsidR="0042410F" w:rsidRDefault="0042410F" w:rsidP="0042410F">
      <w:pPr>
        <w:pStyle w:val="AufzhlungVerfgung"/>
        <w:numPr>
          <w:ilvl w:val="0"/>
          <w:numId w:val="8"/>
        </w:numPr>
        <w:spacing w:line="280" w:lineRule="atLeast"/>
      </w:pPr>
      <w:r>
        <w:t>Bauen im Wald</w:t>
      </w:r>
    </w:p>
    <w:p w:rsidR="0042410F" w:rsidRDefault="0042410F" w:rsidP="0042410F">
      <w:pPr>
        <w:pStyle w:val="AufzhlungVerfgung"/>
        <w:numPr>
          <w:ilvl w:val="0"/>
          <w:numId w:val="8"/>
        </w:numPr>
        <w:spacing w:line="280" w:lineRule="atLeast"/>
      </w:pPr>
      <w:r>
        <w:t>Waldrodung</w:t>
      </w:r>
    </w:p>
    <w:p w:rsidR="0042410F" w:rsidRDefault="0042410F" w:rsidP="0042410F">
      <w:pPr>
        <w:pStyle w:val="Standardeinzug"/>
        <w:rPr>
          <w:b/>
        </w:rPr>
      </w:pPr>
      <w:r>
        <w:rPr>
          <w:b/>
        </w:rPr>
        <w:t>Amt für Landwirtschaft und Natur (LANAT), Naturförderung (ANF)</w:t>
      </w:r>
    </w:p>
    <w:p w:rsidR="0042410F" w:rsidRDefault="0042410F" w:rsidP="0042410F">
      <w:pPr>
        <w:pStyle w:val="AufzhlungVerfgung"/>
        <w:numPr>
          <w:ilvl w:val="0"/>
          <w:numId w:val="8"/>
        </w:numPr>
        <w:spacing w:line="280" w:lineRule="atLeast"/>
      </w:pPr>
      <w:r>
        <w:t>Naturschutz</w:t>
      </w:r>
    </w:p>
    <w:p w:rsidR="0042410F" w:rsidRPr="00B2242A" w:rsidRDefault="0042410F" w:rsidP="0042410F">
      <w:pPr>
        <w:pStyle w:val="AufzhlungVerfgung"/>
        <w:numPr>
          <w:ilvl w:val="0"/>
          <w:numId w:val="8"/>
        </w:numPr>
        <w:spacing w:line="280" w:lineRule="atLeast"/>
      </w:pPr>
      <w:r>
        <w:t>Waldrodung</w:t>
      </w:r>
    </w:p>
    <w:p w:rsidR="0042410F" w:rsidRDefault="0042410F" w:rsidP="0042410F">
      <w:pPr>
        <w:pStyle w:val="Standardeinzug"/>
        <w:rPr>
          <w:b/>
        </w:rPr>
      </w:pPr>
      <w:r>
        <w:rPr>
          <w:b/>
        </w:rPr>
        <w:t>Amt für Landwirtschaft und Natur, Fischereiinspektorat (FI)</w:t>
      </w:r>
    </w:p>
    <w:p w:rsidR="0042410F" w:rsidRDefault="0042410F" w:rsidP="0042410F">
      <w:pPr>
        <w:pStyle w:val="AufzhlungVerfgung"/>
        <w:numPr>
          <w:ilvl w:val="0"/>
          <w:numId w:val="8"/>
        </w:numPr>
        <w:spacing w:line="280" w:lineRule="atLeast"/>
      </w:pPr>
      <w:r>
        <w:t>Fischereipolizei</w:t>
      </w:r>
    </w:p>
    <w:p w:rsidR="0042410F" w:rsidRDefault="0042410F" w:rsidP="0042410F">
      <w:pPr>
        <w:pStyle w:val="Standardeinzug"/>
        <w:rPr>
          <w:b/>
        </w:rPr>
      </w:pPr>
      <w:r>
        <w:rPr>
          <w:b/>
        </w:rPr>
        <w:t>Amt für Landwirtschaft und Natur, Jagdinspektorat (JI)</w:t>
      </w:r>
    </w:p>
    <w:p w:rsidR="0042410F" w:rsidRDefault="0042410F" w:rsidP="0042410F">
      <w:pPr>
        <w:pStyle w:val="AufzhlungVerfgung"/>
        <w:numPr>
          <w:ilvl w:val="0"/>
          <w:numId w:val="8"/>
        </w:numPr>
        <w:spacing w:line="280" w:lineRule="atLeast"/>
      </w:pPr>
      <w:r>
        <w:t>Wildtierschutz</w:t>
      </w:r>
    </w:p>
    <w:p w:rsidR="0042410F" w:rsidRDefault="0042410F" w:rsidP="0042410F">
      <w:pPr>
        <w:pStyle w:val="Standardeinzug"/>
        <w:rPr>
          <w:b/>
        </w:rPr>
      </w:pPr>
      <w:r w:rsidRPr="006738DD">
        <w:rPr>
          <w:b/>
        </w:rPr>
        <w:t>Amt für Landwirtschaft und Natur</w:t>
      </w:r>
      <w:r>
        <w:rPr>
          <w:b/>
        </w:rPr>
        <w:t xml:space="preserve"> (LANAT)</w:t>
      </w:r>
      <w:r w:rsidRPr="006738DD">
        <w:rPr>
          <w:b/>
        </w:rPr>
        <w:t>, Strukturverbesserung und Produktion</w:t>
      </w:r>
    </w:p>
    <w:p w:rsidR="0042410F" w:rsidRDefault="0042410F" w:rsidP="0042410F">
      <w:pPr>
        <w:pStyle w:val="AufzhlungVerfgung"/>
        <w:numPr>
          <w:ilvl w:val="0"/>
          <w:numId w:val="8"/>
        </w:numPr>
        <w:spacing w:line="280" w:lineRule="atLeast"/>
      </w:pPr>
      <w:r>
        <w:t>Bodenschutz</w:t>
      </w:r>
    </w:p>
    <w:p w:rsidR="0042410F" w:rsidRDefault="0042410F" w:rsidP="0042410F">
      <w:pPr>
        <w:pStyle w:val="AufzhlungVerfgung"/>
        <w:numPr>
          <w:ilvl w:val="0"/>
          <w:numId w:val="8"/>
        </w:numPr>
        <w:spacing w:line="280" w:lineRule="atLeast"/>
      </w:pPr>
      <w:r>
        <w:t>Stellungnahme Fruchtfolgefläche</w:t>
      </w:r>
    </w:p>
    <w:p w:rsidR="0042410F" w:rsidRDefault="0042410F" w:rsidP="0042410F">
      <w:pPr>
        <w:pStyle w:val="Standardeinzug"/>
        <w:rPr>
          <w:b/>
        </w:rPr>
      </w:pPr>
      <w:r w:rsidRPr="006738DD">
        <w:rPr>
          <w:b/>
        </w:rPr>
        <w:lastRenderedPageBreak/>
        <w:t>Amt für Wald und Naturgefahren</w:t>
      </w:r>
      <w:r>
        <w:rPr>
          <w:b/>
        </w:rPr>
        <w:t xml:space="preserve"> (AWN)</w:t>
      </w:r>
      <w:r w:rsidRPr="006738DD">
        <w:rPr>
          <w:b/>
        </w:rPr>
        <w:t xml:space="preserve">, </w:t>
      </w:r>
      <w:r>
        <w:rPr>
          <w:b/>
        </w:rPr>
        <w:t>Abteilung</w:t>
      </w:r>
      <w:r w:rsidRPr="006738DD">
        <w:rPr>
          <w:b/>
        </w:rPr>
        <w:t xml:space="preserve"> Naturgefahren</w:t>
      </w:r>
    </w:p>
    <w:p w:rsidR="0042410F" w:rsidRDefault="0042410F" w:rsidP="0042410F">
      <w:pPr>
        <w:pStyle w:val="AufzhlungVerfgung"/>
        <w:numPr>
          <w:ilvl w:val="0"/>
          <w:numId w:val="8"/>
        </w:numPr>
        <w:spacing w:line="280" w:lineRule="atLeast"/>
      </w:pPr>
      <w:r w:rsidRPr="006738DD">
        <w:t>Naturgefahren (Hangmuren, Rutschungen, etc.)</w:t>
      </w:r>
    </w:p>
    <w:p w:rsidR="0042410F" w:rsidRDefault="0042410F" w:rsidP="0042410F">
      <w:pPr>
        <w:pStyle w:val="Standardeinzug"/>
        <w:rPr>
          <w:b/>
        </w:rPr>
      </w:pPr>
      <w:r>
        <w:rPr>
          <w:b/>
        </w:rPr>
        <w:t>BKW Energie AG</w:t>
      </w:r>
    </w:p>
    <w:p w:rsidR="0042410F" w:rsidRDefault="0042410F" w:rsidP="0042410F">
      <w:pPr>
        <w:pStyle w:val="AufzhlungVerfgung"/>
        <w:numPr>
          <w:ilvl w:val="0"/>
          <w:numId w:val="8"/>
        </w:numPr>
        <w:spacing w:line="280" w:lineRule="atLeast"/>
      </w:pPr>
      <w:r>
        <w:t>Elektrizitätsanschluss</w:t>
      </w:r>
    </w:p>
    <w:p w:rsidR="0042410F" w:rsidRDefault="0042410F" w:rsidP="0042410F">
      <w:pPr>
        <w:pStyle w:val="Standardeinzug"/>
        <w:rPr>
          <w:b/>
        </w:rPr>
      </w:pPr>
      <w:r>
        <w:rPr>
          <w:b/>
        </w:rPr>
        <w:t>Regionale Energieberatungsstelle</w:t>
      </w:r>
    </w:p>
    <w:p w:rsidR="0042410F" w:rsidRDefault="0042410F" w:rsidP="0042410F">
      <w:pPr>
        <w:pStyle w:val="AufzhlungVerfgung"/>
        <w:numPr>
          <w:ilvl w:val="0"/>
          <w:numId w:val="8"/>
        </w:numPr>
        <w:spacing w:line="280" w:lineRule="atLeast"/>
      </w:pPr>
      <w:r>
        <w:t>Energietechnischer Massnahmennachweis</w:t>
      </w:r>
    </w:p>
    <w:p w:rsidR="0042410F" w:rsidRDefault="0042410F" w:rsidP="0042410F">
      <w:pPr>
        <w:pStyle w:val="Standardeinzug"/>
        <w:rPr>
          <w:b/>
        </w:rPr>
      </w:pPr>
      <w:r>
        <w:rPr>
          <w:b/>
        </w:rPr>
        <w:t>MINERGIE-Zertifizierungsstelle Kanton Bern</w:t>
      </w:r>
    </w:p>
    <w:p w:rsidR="0042410F" w:rsidRDefault="0042410F" w:rsidP="0042410F">
      <w:pPr>
        <w:pStyle w:val="AufzhlungVerfgung"/>
        <w:numPr>
          <w:ilvl w:val="0"/>
          <w:numId w:val="8"/>
        </w:numPr>
        <w:spacing w:line="280" w:lineRule="atLeast"/>
      </w:pPr>
      <w:r>
        <w:t>EMN / Minergie-Label</w:t>
      </w:r>
    </w:p>
    <w:p w:rsidR="0042410F" w:rsidRDefault="0042410F" w:rsidP="0042410F">
      <w:pPr>
        <w:pStyle w:val="Standardeinzug"/>
        <w:rPr>
          <w:b/>
        </w:rPr>
      </w:pPr>
      <w:r>
        <w:rPr>
          <w:b/>
        </w:rPr>
        <w:t>Kantonale Denkmalpflege (KDP)</w:t>
      </w:r>
    </w:p>
    <w:p w:rsidR="0042410F" w:rsidRDefault="0042410F" w:rsidP="0042410F">
      <w:pPr>
        <w:pStyle w:val="AufzhlungVerfgung"/>
        <w:numPr>
          <w:ilvl w:val="0"/>
          <w:numId w:val="8"/>
        </w:numPr>
        <w:spacing w:line="280" w:lineRule="atLeast"/>
      </w:pPr>
      <w:r>
        <w:t>Schützenswertes K-Objekt</w:t>
      </w:r>
      <w:r>
        <w:fldChar w:fldCharType="begin"/>
      </w:r>
      <w:bookmarkStart w:id="0" w:name="__Fieldmark__4309_3909189112"/>
      <w:bookmarkStart w:id="1" w:name="__Fieldmark__198_159631292"/>
      <w:r>
        <w:fldChar w:fldCharType="end"/>
      </w:r>
      <w:bookmarkEnd w:id="0"/>
      <w:bookmarkEnd w:id="1"/>
    </w:p>
    <w:p w:rsidR="0042410F" w:rsidRDefault="0042410F" w:rsidP="0042410F">
      <w:pPr>
        <w:pStyle w:val="AufzhlungVerfgung"/>
        <w:numPr>
          <w:ilvl w:val="0"/>
          <w:numId w:val="8"/>
        </w:numPr>
        <w:spacing w:line="280" w:lineRule="atLeast"/>
      </w:pPr>
      <w:r>
        <w:t>Erhaltenswertes K-Objekt</w:t>
      </w:r>
      <w:r>
        <w:fldChar w:fldCharType="begin"/>
      </w:r>
      <w:bookmarkStart w:id="2" w:name="__Fieldmark__4316_3909189112"/>
      <w:bookmarkStart w:id="3" w:name="__Fieldmark__204_159631292"/>
      <w:r>
        <w:fldChar w:fldCharType="end"/>
      </w:r>
      <w:bookmarkEnd w:id="2"/>
      <w:bookmarkEnd w:id="3"/>
    </w:p>
    <w:p w:rsidR="0042410F" w:rsidRDefault="0042410F" w:rsidP="0042410F">
      <w:pPr>
        <w:pStyle w:val="AufzhlungVerfgung"/>
        <w:numPr>
          <w:ilvl w:val="0"/>
          <w:numId w:val="8"/>
        </w:numPr>
        <w:spacing w:line="280" w:lineRule="atLeast"/>
      </w:pPr>
      <w:r>
        <w:t>Baute innerhalb Baugruppe</w:t>
      </w:r>
      <w:r>
        <w:fldChar w:fldCharType="begin"/>
      </w:r>
      <w:bookmarkStart w:id="4" w:name="__Fieldmark__4323_3909189112"/>
      <w:bookmarkStart w:id="5" w:name="__Fieldmark__210_159631292"/>
      <w:r>
        <w:fldChar w:fldCharType="end"/>
      </w:r>
      <w:bookmarkEnd w:id="4"/>
      <w:bookmarkEnd w:id="5"/>
    </w:p>
    <w:p w:rsidR="0042410F" w:rsidRDefault="0042410F" w:rsidP="0042410F">
      <w:pPr>
        <w:pStyle w:val="Standardeinzug"/>
        <w:rPr>
          <w:b/>
        </w:rPr>
      </w:pPr>
      <w:r>
        <w:rPr>
          <w:b/>
        </w:rPr>
        <w:t>Berner Heimatschutz (BHS)</w:t>
      </w:r>
    </w:p>
    <w:p w:rsidR="0042410F" w:rsidRDefault="0042410F" w:rsidP="0042410F">
      <w:pPr>
        <w:pStyle w:val="AufzhlungVerfgung"/>
        <w:numPr>
          <w:ilvl w:val="0"/>
          <w:numId w:val="8"/>
        </w:numPr>
        <w:spacing w:line="280" w:lineRule="atLeast"/>
      </w:pPr>
      <w:r>
        <w:t>Erhaltenswertes Objekt</w:t>
      </w:r>
      <w:r>
        <w:fldChar w:fldCharType="begin"/>
      </w:r>
      <w:bookmarkStart w:id="6" w:name="__Fieldmark__4332_3909189112"/>
      <w:bookmarkStart w:id="7" w:name="__Fieldmark__218_159631292"/>
      <w:r>
        <w:fldChar w:fldCharType="end"/>
      </w:r>
      <w:bookmarkEnd w:id="6"/>
      <w:bookmarkEnd w:id="7"/>
    </w:p>
    <w:p w:rsidR="0042410F" w:rsidRDefault="0042410F" w:rsidP="0042410F">
      <w:pPr>
        <w:pStyle w:val="AufzhlungVerfgung"/>
        <w:numPr>
          <w:ilvl w:val="0"/>
          <w:numId w:val="8"/>
        </w:numPr>
        <w:spacing w:line="280" w:lineRule="atLeast"/>
      </w:pPr>
      <w:r>
        <w:t>Ästhetik, Einpassung ins Orts- und Landschaftsbild</w:t>
      </w:r>
    </w:p>
    <w:p w:rsidR="0042410F" w:rsidRDefault="0042410F" w:rsidP="0042410F">
      <w:pPr>
        <w:pStyle w:val="Standardeinzug"/>
        <w:rPr>
          <w:b/>
        </w:rPr>
      </w:pPr>
      <w:r>
        <w:rPr>
          <w:b/>
        </w:rPr>
        <w:t>Archäologischer Dienst</w:t>
      </w:r>
    </w:p>
    <w:p w:rsidR="0042410F" w:rsidRDefault="0042410F" w:rsidP="0042410F">
      <w:pPr>
        <w:pStyle w:val="AufzhlungVerfgung"/>
        <w:numPr>
          <w:ilvl w:val="0"/>
          <w:numId w:val="8"/>
        </w:numPr>
        <w:spacing w:line="280" w:lineRule="atLeast"/>
      </w:pPr>
      <w:r>
        <w:t>Archäologische Schutzzone</w:t>
      </w:r>
    </w:p>
    <w:p w:rsidR="0042410F" w:rsidRDefault="0042410F" w:rsidP="0042410F">
      <w:pPr>
        <w:pStyle w:val="Standardeinzug"/>
        <w:rPr>
          <w:b/>
        </w:rPr>
      </w:pPr>
      <w:r>
        <w:rPr>
          <w:b/>
        </w:rPr>
        <w:t>Kantonale Kommission der Orts- und Landschaftsbilder (OLK)</w:t>
      </w:r>
    </w:p>
    <w:p w:rsidR="0042410F" w:rsidRDefault="0042410F" w:rsidP="0042410F">
      <w:pPr>
        <w:pStyle w:val="AufzhlungVerfgung"/>
        <w:numPr>
          <w:ilvl w:val="0"/>
          <w:numId w:val="8"/>
        </w:numPr>
        <w:spacing w:line="280" w:lineRule="atLeast"/>
      </w:pPr>
      <w:r>
        <w:t>Ästhetik, Einpassung ins Ort- und Landschaftsbild</w:t>
      </w:r>
    </w:p>
    <w:p w:rsidR="0042410F" w:rsidRDefault="0042410F" w:rsidP="0042410F">
      <w:pPr>
        <w:pStyle w:val="Standardeinzug"/>
        <w:rPr>
          <w:b/>
        </w:rPr>
      </w:pPr>
      <w:r>
        <w:rPr>
          <w:b/>
        </w:rPr>
        <w:t>Kantonspolizei, Fachstelle Lärmakustik/Lasertechnik</w:t>
      </w:r>
    </w:p>
    <w:p w:rsidR="0042410F" w:rsidRDefault="0042410F" w:rsidP="0042410F">
      <w:pPr>
        <w:pStyle w:val="AufzhlungVerfgung"/>
        <w:numPr>
          <w:ilvl w:val="0"/>
          <w:numId w:val="8"/>
        </w:numPr>
        <w:spacing w:line="280" w:lineRule="atLeast"/>
      </w:pPr>
      <w:r>
        <w:t>Lärm (gemäss Auftragsformular)</w:t>
      </w:r>
    </w:p>
    <w:p w:rsidR="0042410F" w:rsidRDefault="0042410F" w:rsidP="0042410F">
      <w:pPr>
        <w:pStyle w:val="Standardeinzug"/>
        <w:rPr>
          <w:b/>
        </w:rPr>
      </w:pPr>
      <w:r>
        <w:rPr>
          <w:b/>
        </w:rPr>
        <w:t>Beratungsstelle für Unfallverhütung (</w:t>
      </w:r>
      <w:proofErr w:type="spellStart"/>
      <w:r>
        <w:rPr>
          <w:b/>
        </w:rPr>
        <w:t>BfU</w:t>
      </w:r>
      <w:proofErr w:type="spellEnd"/>
      <w:r>
        <w:rPr>
          <w:b/>
        </w:rPr>
        <w:t>)</w:t>
      </w:r>
    </w:p>
    <w:p w:rsidR="0042410F" w:rsidRDefault="0042410F" w:rsidP="0042410F">
      <w:pPr>
        <w:pStyle w:val="AufzhlungVerfgung"/>
        <w:numPr>
          <w:ilvl w:val="0"/>
          <w:numId w:val="8"/>
        </w:numPr>
        <w:spacing w:line="280" w:lineRule="atLeast"/>
      </w:pPr>
      <w:r>
        <w:t>Verkehrssicherheit</w:t>
      </w:r>
    </w:p>
    <w:p w:rsidR="0042410F" w:rsidRDefault="0042410F" w:rsidP="0042410F">
      <w:pPr>
        <w:pStyle w:val="AufzhlungVerfgung"/>
        <w:numPr>
          <w:ilvl w:val="0"/>
          <w:numId w:val="8"/>
        </w:numPr>
        <w:spacing w:line="280" w:lineRule="atLeast"/>
      </w:pPr>
      <w:r>
        <w:t>Weitere Stellungnahmen (z.B. Spielgeräte, etc.)</w:t>
      </w:r>
    </w:p>
    <w:p w:rsidR="0042410F" w:rsidRDefault="0042410F" w:rsidP="0042410F">
      <w:pPr>
        <w:pStyle w:val="Standardeinzug"/>
        <w:rPr>
          <w:b/>
        </w:rPr>
      </w:pPr>
      <w:r>
        <w:rPr>
          <w:b/>
        </w:rPr>
        <w:t>SBB Immobilien und Immobilienrechte / BLS AG</w:t>
      </w:r>
    </w:p>
    <w:p w:rsidR="0042410F" w:rsidRDefault="0042410F" w:rsidP="0042410F">
      <w:pPr>
        <w:pStyle w:val="AufzhlungVerfgung"/>
        <w:numPr>
          <w:ilvl w:val="0"/>
          <w:numId w:val="8"/>
        </w:numPr>
        <w:spacing w:line="280" w:lineRule="atLeast"/>
      </w:pPr>
      <w:r>
        <w:t>Eisenbahnrechtliche Zustimmung</w:t>
      </w:r>
    </w:p>
    <w:p w:rsidR="0042410F" w:rsidRDefault="0042410F" w:rsidP="0042410F">
      <w:pPr>
        <w:pStyle w:val="Standardeinzug"/>
        <w:rPr>
          <w:b/>
        </w:rPr>
      </w:pPr>
      <w:r>
        <w:rPr>
          <w:b/>
        </w:rPr>
        <w:t>EBL Telecom Media AG</w:t>
      </w:r>
    </w:p>
    <w:p w:rsidR="0042410F" w:rsidRDefault="0042410F" w:rsidP="0042410F">
      <w:pPr>
        <w:pStyle w:val="AufzhlungVerfgung"/>
        <w:numPr>
          <w:ilvl w:val="0"/>
          <w:numId w:val="8"/>
        </w:numPr>
        <w:spacing w:line="280" w:lineRule="atLeast"/>
      </w:pPr>
      <w:r>
        <w:t>Anschluss Gemeinschaftsantenne</w:t>
      </w:r>
    </w:p>
    <w:p w:rsidR="0042410F" w:rsidRDefault="0042410F" w:rsidP="0042410F">
      <w:pPr>
        <w:pStyle w:val="Standardeinzug"/>
        <w:rPr>
          <w:b/>
        </w:rPr>
      </w:pPr>
      <w:r>
        <w:rPr>
          <w:b/>
        </w:rPr>
        <w:t>UPC Schweiz GmbH</w:t>
      </w:r>
    </w:p>
    <w:p w:rsidR="0042410F" w:rsidRDefault="0042410F" w:rsidP="0042410F">
      <w:pPr>
        <w:pStyle w:val="AufzhlungVerfgung"/>
        <w:numPr>
          <w:ilvl w:val="0"/>
          <w:numId w:val="8"/>
        </w:numPr>
        <w:spacing w:line="280" w:lineRule="atLeast"/>
      </w:pPr>
      <w:r>
        <w:t>Anschluss Gemeinschaftsantenne</w:t>
      </w:r>
    </w:p>
    <w:p w:rsidR="0042410F" w:rsidRDefault="0042410F" w:rsidP="0042410F">
      <w:pPr>
        <w:pStyle w:val="Standardeinzug"/>
        <w:rPr>
          <w:b/>
        </w:rPr>
      </w:pPr>
      <w:r>
        <w:rPr>
          <w:b/>
        </w:rPr>
        <w:t xml:space="preserve">Swisscom </w:t>
      </w:r>
      <w:proofErr w:type="spellStart"/>
      <w:r>
        <w:rPr>
          <w:b/>
        </w:rPr>
        <w:t>Fixnet</w:t>
      </w:r>
      <w:proofErr w:type="spellEnd"/>
      <w:r>
        <w:rPr>
          <w:b/>
        </w:rPr>
        <w:t xml:space="preserve"> AG</w:t>
      </w:r>
    </w:p>
    <w:p w:rsidR="0042410F" w:rsidRDefault="0042410F" w:rsidP="0042410F">
      <w:pPr>
        <w:pStyle w:val="AufzhlungVerfgung"/>
        <w:numPr>
          <w:ilvl w:val="0"/>
          <w:numId w:val="8"/>
        </w:numPr>
        <w:spacing w:line="280" w:lineRule="atLeast"/>
      </w:pPr>
      <w:r>
        <w:lastRenderedPageBreak/>
        <w:t>Anschluss Fernmeldenetz</w:t>
      </w:r>
    </w:p>
    <w:p w:rsidR="0042410F" w:rsidRDefault="0042410F" w:rsidP="0042410F">
      <w:pPr>
        <w:pStyle w:val="Standardeinzug"/>
        <w:rPr>
          <w:b/>
        </w:rPr>
      </w:pPr>
      <w:proofErr w:type="spellStart"/>
      <w:r w:rsidRPr="006738DD">
        <w:rPr>
          <w:b/>
        </w:rPr>
        <w:t>Eidg</w:t>
      </w:r>
      <w:proofErr w:type="spellEnd"/>
      <w:r w:rsidRPr="006738DD">
        <w:rPr>
          <w:b/>
        </w:rPr>
        <w:t>. Schiessoffizier</w:t>
      </w:r>
    </w:p>
    <w:p w:rsidR="0042410F" w:rsidRDefault="0042410F" w:rsidP="0042410F">
      <w:pPr>
        <w:pStyle w:val="AufzhlungVerfgung"/>
        <w:numPr>
          <w:ilvl w:val="0"/>
          <w:numId w:val="8"/>
        </w:numPr>
        <w:spacing w:line="280" w:lineRule="atLeast"/>
        <w:rPr>
          <w:b/>
        </w:rPr>
      </w:pPr>
      <w:r>
        <w:t>Unterhalt, etc. Schiessanlagen</w:t>
      </w:r>
      <w:r w:rsidRPr="00692425">
        <w:t xml:space="preserve"> </w:t>
      </w:r>
      <w:r w:rsidRPr="00692425">
        <w:rPr>
          <w:highlight w:val="yellow"/>
        </w:rPr>
        <w:t>(sämtliche militärischen Schiessanlagen (300m und Pistolen)</w:t>
      </w:r>
    </w:p>
    <w:p w:rsidR="0042410F" w:rsidRDefault="0042410F" w:rsidP="0042410F">
      <w:pPr>
        <w:pStyle w:val="Standardeinzug"/>
        <w:rPr>
          <w:b/>
        </w:rPr>
      </w:pPr>
      <w:r>
        <w:rPr>
          <w:b/>
        </w:rPr>
        <w:t>Amt für Bevölkerungsschutz, Sport und Militär (BSM), Schiessplatzexperte</w:t>
      </w:r>
    </w:p>
    <w:p w:rsidR="0042410F" w:rsidRDefault="0042410F" w:rsidP="0042410F">
      <w:pPr>
        <w:pStyle w:val="AufzhlungVerfgung"/>
        <w:numPr>
          <w:ilvl w:val="0"/>
          <w:numId w:val="8"/>
        </w:numPr>
        <w:spacing w:line="280" w:lineRule="atLeast"/>
      </w:pPr>
      <w:r>
        <w:t xml:space="preserve">Unterhalt, etc. Schiessanlagen </w:t>
      </w:r>
      <w:r w:rsidRPr="00692425">
        <w:rPr>
          <w:highlight w:val="yellow"/>
        </w:rPr>
        <w:t>(Kleinkaliber, Jagd, Bogen, Armbrust und dgl. exkl. Pistolen)</w:t>
      </w:r>
    </w:p>
    <w:p w:rsidR="0042410F" w:rsidRDefault="0042410F" w:rsidP="0042410F">
      <w:pPr>
        <w:pStyle w:val="Standardeinzug"/>
        <w:rPr>
          <w:b/>
        </w:rPr>
      </w:pPr>
      <w:r>
        <w:rPr>
          <w:b/>
        </w:rPr>
        <w:t>Kantonspolizei Bern - Seepolizei</w:t>
      </w:r>
    </w:p>
    <w:p w:rsidR="0042410F" w:rsidRDefault="0042410F" w:rsidP="0042410F">
      <w:pPr>
        <w:pStyle w:val="AufzhlungVerfgung"/>
        <w:numPr>
          <w:ilvl w:val="0"/>
          <w:numId w:val="8"/>
        </w:numPr>
        <w:spacing w:line="280" w:lineRule="atLeast"/>
      </w:pPr>
      <w:r w:rsidRPr="00B213B5">
        <w:t>Schifffahrt</w:t>
      </w:r>
    </w:p>
    <w:p w:rsidR="0042410F" w:rsidRPr="00B213B5" w:rsidRDefault="0042410F" w:rsidP="0042410F">
      <w:pPr>
        <w:pStyle w:val="Standardeinzug"/>
        <w:rPr>
          <w:b/>
        </w:rPr>
      </w:pPr>
      <w:r w:rsidRPr="00B213B5">
        <w:rPr>
          <w:b/>
        </w:rPr>
        <w:t>Strassenverkehrs- und Schifffahrtsamt</w:t>
      </w:r>
    </w:p>
    <w:p w:rsidR="0042410F" w:rsidRDefault="0042410F" w:rsidP="0042410F">
      <w:pPr>
        <w:pStyle w:val="AufzhlungVerfgung"/>
        <w:numPr>
          <w:ilvl w:val="0"/>
          <w:numId w:val="8"/>
        </w:numPr>
        <w:spacing w:line="280" w:lineRule="atLeast"/>
      </w:pPr>
      <w:r w:rsidRPr="00B213B5">
        <w:t>Schifffahrt</w:t>
      </w:r>
    </w:p>
    <w:p w:rsidR="0042410F" w:rsidRPr="00896EB0" w:rsidRDefault="0042410F" w:rsidP="0042410F">
      <w:pPr>
        <w:pStyle w:val="Standardeinzug"/>
        <w:rPr>
          <w:b/>
        </w:rPr>
      </w:pPr>
      <w:r w:rsidRPr="00896EB0">
        <w:rPr>
          <w:b/>
        </w:rPr>
        <w:t>Alters- und Behindertenamt</w:t>
      </w:r>
    </w:p>
    <w:p w:rsidR="0042410F" w:rsidRDefault="0042410F" w:rsidP="0042410F">
      <w:pPr>
        <w:pStyle w:val="AufzhlungVerfgung"/>
        <w:numPr>
          <w:ilvl w:val="0"/>
          <w:numId w:val="8"/>
        </w:numPr>
        <w:spacing w:line="280" w:lineRule="atLeast"/>
      </w:pPr>
      <w:r>
        <w:rPr>
          <w:lang w:eastAsia="de-DE"/>
        </w:rPr>
        <w:fldChar w:fldCharType="begin">
          <w:ffData>
            <w:name w:val=""/>
            <w:enabled/>
            <w:calcOnExit w:val="0"/>
            <w:ddList/>
          </w:ffData>
        </w:fldChar>
      </w:r>
      <w:r>
        <w:rPr>
          <w:lang w:eastAsia="de-DE"/>
        </w:rPr>
        <w:instrText xml:space="preserve"> FORMDROPDOWN </w:instrText>
      </w:r>
      <w:r w:rsidR="00FB082A">
        <w:rPr>
          <w:lang w:eastAsia="de-DE"/>
        </w:rPr>
      </w:r>
      <w:r w:rsidR="00FB082A">
        <w:rPr>
          <w:lang w:eastAsia="de-DE"/>
        </w:rPr>
        <w:fldChar w:fldCharType="separate"/>
      </w:r>
      <w:r>
        <w:rPr>
          <w:lang w:eastAsia="de-DE"/>
        </w:rPr>
        <w:fldChar w:fldCharType="end"/>
      </w:r>
    </w:p>
    <w:p w:rsidR="0042410F" w:rsidRPr="00B213B5" w:rsidRDefault="0042410F" w:rsidP="0042410F">
      <w:pPr>
        <w:pStyle w:val="Standardeinzug"/>
        <w:rPr>
          <w:b/>
        </w:rPr>
      </w:pPr>
      <w:r>
        <w:rPr>
          <w:b/>
        </w:rPr>
        <w:t>Amt für öffentlichen Verkehr (</w:t>
      </w:r>
      <w:proofErr w:type="spellStart"/>
      <w:r>
        <w:rPr>
          <w:b/>
        </w:rPr>
        <w:t>AöV</w:t>
      </w:r>
      <w:proofErr w:type="spellEnd"/>
      <w:r>
        <w:rPr>
          <w:b/>
        </w:rPr>
        <w:t>)</w:t>
      </w:r>
    </w:p>
    <w:p w:rsidR="0042410F" w:rsidRDefault="0042410F" w:rsidP="0042410F">
      <w:pPr>
        <w:pStyle w:val="AufzhlungVerfgung"/>
        <w:numPr>
          <w:ilvl w:val="0"/>
          <w:numId w:val="8"/>
        </w:numPr>
        <w:spacing w:line="280" w:lineRule="atLeast"/>
      </w:pPr>
      <w:r>
        <w:t>Bahnlärm</w:t>
      </w:r>
    </w:p>
    <w:p w:rsidR="0042410F" w:rsidRDefault="0042410F" w:rsidP="0042410F">
      <w:pPr>
        <w:pStyle w:val="AufzhlungVerfgung"/>
        <w:numPr>
          <w:ilvl w:val="0"/>
          <w:numId w:val="8"/>
        </w:numPr>
        <w:spacing w:line="280" w:lineRule="atLeast"/>
      </w:pPr>
      <w:r>
        <w:t>Busbetriebe</w:t>
      </w:r>
    </w:p>
    <w:p w:rsidR="00F92689" w:rsidRDefault="00C86EEB" w:rsidP="00682DA2">
      <w:pPr>
        <w:pStyle w:val="berschrift2"/>
      </w:pPr>
      <w:r>
        <w:rPr>
          <w:lang w:eastAsia="de-DE"/>
        </w:rPr>
        <w:t>Zeitplan</w:t>
      </w:r>
    </w:p>
    <w:p w:rsidR="00C86EEB" w:rsidRDefault="00C86EEB" w:rsidP="00C86EEB">
      <w:pPr>
        <w:pStyle w:val="berschrift3"/>
      </w:pPr>
      <w:r w:rsidRPr="00127B82">
        <w:rPr>
          <w:lang w:eastAsia="de-DE"/>
        </w:rPr>
        <w:t xml:space="preserve">Die Amts- und Fachberichte sind </w:t>
      </w:r>
      <w:r>
        <w:rPr>
          <w:lang w:eastAsia="de-DE"/>
        </w:rPr>
        <w:t>dem {{</w:t>
      </w:r>
      <w:r w:rsidRPr="00127B82">
        <w:rPr>
          <w:lang w:eastAsia="de-DE"/>
        </w:rPr>
        <w:t>MEINE_ORGANISATION_NAME</w:t>
      </w:r>
      <w:r>
        <w:rPr>
          <w:lang w:eastAsia="de-DE"/>
        </w:rPr>
        <w:t xml:space="preserve">}} </w:t>
      </w:r>
      <w:r w:rsidRPr="00127B82">
        <w:rPr>
          <w:lang w:eastAsia="de-DE"/>
        </w:rPr>
        <w:t xml:space="preserve">bis am </w:t>
      </w:r>
      <w:r>
        <w:rPr>
          <w:lang w:eastAsia="de-DE"/>
        </w:rPr>
        <w:fldChar w:fldCharType="begin">
          <w:ffData>
            <w:name w:val=""/>
            <w:enabled/>
            <w:calcOnExit w:val="0"/>
            <w:ddList>
              <w:listEntry w:val="(Datum)"/>
            </w:ddList>
          </w:ffData>
        </w:fldChar>
      </w:r>
      <w:r>
        <w:rPr>
          <w:lang w:eastAsia="de-DE"/>
        </w:rPr>
        <w:instrText xml:space="preserve"> FORMDROPDOWN </w:instrText>
      </w:r>
      <w:r w:rsidR="00FB082A">
        <w:rPr>
          <w:lang w:eastAsia="de-DE"/>
        </w:rPr>
      </w:r>
      <w:r w:rsidR="00FB082A">
        <w:rPr>
          <w:lang w:eastAsia="de-DE"/>
        </w:rPr>
        <w:fldChar w:fldCharType="separate"/>
      </w:r>
      <w:r>
        <w:rPr>
          <w:lang w:eastAsia="de-DE"/>
        </w:rPr>
        <w:fldChar w:fldCharType="end"/>
      </w:r>
      <w:r w:rsidRPr="00127B82">
        <w:rPr>
          <w:lang w:eastAsia="de-DE"/>
        </w:rPr>
        <w:t xml:space="preserve"> </w:t>
      </w:r>
      <w:r>
        <w:rPr>
          <w:lang w:eastAsia="de-DE"/>
        </w:rPr>
        <w:t>zuzu</w:t>
      </w:r>
      <w:r w:rsidRPr="00127B82">
        <w:rPr>
          <w:lang w:eastAsia="de-DE"/>
        </w:rPr>
        <w:t>stellen.</w:t>
      </w:r>
    </w:p>
    <w:p w:rsidR="00C86EEB" w:rsidRDefault="00C86EEB" w:rsidP="00C86EEB">
      <w:pPr>
        <w:pStyle w:val="berschrift3"/>
      </w:pPr>
      <w:r>
        <w:rPr>
          <w:lang w:eastAsia="de-DE"/>
        </w:rPr>
        <w:t xml:space="preserve">Publikation im Anzeiger vom </w:t>
      </w:r>
      <w:r w:rsidRPr="006738DD">
        <w:t>{{</w:t>
      </w:r>
      <w:r w:rsidRPr="00B85D88">
        <w:rPr>
          <w:color w:val="161616"/>
        </w:rPr>
        <w:t>PUBLIKATION_1_ANZEIGER</w:t>
      </w:r>
      <w:r w:rsidRPr="006738DD">
        <w:t>}}</w:t>
      </w:r>
      <w:r w:rsidRPr="00B85D88">
        <w:rPr>
          <w:color w:val="161616"/>
        </w:rPr>
        <w:t xml:space="preserve"> und </w:t>
      </w:r>
      <w:r w:rsidRPr="006738DD">
        <w:t>{{</w:t>
      </w:r>
      <w:r w:rsidRPr="00B85D88">
        <w:rPr>
          <w:color w:val="161616"/>
        </w:rPr>
        <w:t>PUBLIKATION_2_ANZEIGER</w:t>
      </w:r>
      <w:r w:rsidRPr="006738DD">
        <w:t>}}</w:t>
      </w:r>
      <w:r>
        <w:t>.</w:t>
      </w:r>
    </w:p>
    <w:p w:rsidR="00C86EEB" w:rsidRDefault="00C86EEB" w:rsidP="00C86EEB">
      <w:pPr>
        <w:pStyle w:val="berschrift3"/>
      </w:pPr>
      <w:r>
        <w:t>Publikation im Amtsblatt vom {{</w:t>
      </w:r>
      <w:r w:rsidRPr="0062100D">
        <w:t>PUBLIKATION_AMTSBLATT</w:t>
      </w:r>
      <w:r>
        <w:t>}}.</w:t>
      </w:r>
    </w:p>
    <w:p w:rsidR="00C86EEB" w:rsidRDefault="00C86EEB" w:rsidP="00C86EEB">
      <w:pPr>
        <w:pStyle w:val="berschrift3"/>
      </w:pPr>
      <w:r>
        <w:t xml:space="preserve">Auflage- und </w:t>
      </w:r>
      <w:proofErr w:type="spellStart"/>
      <w:r>
        <w:t>Einsprachefrist</w:t>
      </w:r>
      <w:proofErr w:type="spellEnd"/>
      <w:r>
        <w:t>: {{</w:t>
      </w:r>
      <w:r w:rsidRPr="0062100D">
        <w:t>PUBLIKATION_START</w:t>
      </w:r>
      <w:r>
        <w:t>}} bis {{</w:t>
      </w:r>
      <w:r w:rsidRPr="00B06DF1">
        <w:t>PUBLIKATION_ENDE</w:t>
      </w:r>
      <w:r>
        <w:t>}}.</w:t>
      </w:r>
    </w:p>
    <w:p w:rsidR="00C86EEB" w:rsidRDefault="00C86EEB" w:rsidP="00C86EEB">
      <w:pPr>
        <w:pStyle w:val="berschrift3"/>
      </w:pPr>
      <w:r>
        <w:t>Weitere Beweismassnahmen werden angeordnet, wenn und sobald sich dies als nötig erweisen sollte.</w:t>
      </w:r>
    </w:p>
    <w:p w:rsidR="00C86EEB" w:rsidRDefault="00C86EEB" w:rsidP="00C86EEB">
      <w:pPr>
        <w:pStyle w:val="berschrift3"/>
      </w:pPr>
      <w:r>
        <w:t>Mit dem Abschluss des Baubewilligungsverfahrens kann innert 30 Tagen nach Eingang sämtlicher Amts- und Fachberichte gerechnet werden, sofern das Bauvorhaben von keiner Seite bestritten wird.</w:t>
      </w:r>
    </w:p>
    <w:p w:rsidR="00C86EEB" w:rsidRDefault="00C86EEB" w:rsidP="00C86EEB">
      <w:pPr>
        <w:pStyle w:val="berschrift2"/>
      </w:pPr>
      <w:r>
        <w:t>Das Verfahrensprogramm beruht auf einer ersten, summarischen Beurteilung der eingereichten Unterlagen. Änderungen des Programms auf Grund neuer Erkenntnisse im Lauf des Verfahrens bleiben vorbehalten. Die Einhaltung des Zeitplanes setzt insbesondere voraus, dass</w:t>
      </w:r>
    </w:p>
    <w:p w:rsidR="00B665EA" w:rsidRDefault="00B665EA" w:rsidP="00B665EA">
      <w:pPr>
        <w:pStyle w:val="AufzhlungVerfgung"/>
        <w:numPr>
          <w:ilvl w:val="0"/>
          <w:numId w:val="8"/>
        </w:numPr>
        <w:spacing w:line="280" w:lineRule="atLeast"/>
        <w:rPr>
          <w:lang w:eastAsia="de-DE"/>
        </w:rPr>
      </w:pPr>
      <w:r>
        <w:rPr>
          <w:lang w:eastAsia="de-DE"/>
        </w:rPr>
        <w:t>die eingereichten Unterlagen vollständig und richtig sind,</w:t>
      </w:r>
    </w:p>
    <w:p w:rsidR="00B665EA" w:rsidRDefault="00B665EA" w:rsidP="00B665EA">
      <w:pPr>
        <w:pStyle w:val="AufzhlungVerfgung"/>
        <w:numPr>
          <w:ilvl w:val="0"/>
          <w:numId w:val="8"/>
        </w:numPr>
        <w:spacing w:line="280" w:lineRule="atLeast"/>
        <w:rPr>
          <w:lang w:eastAsia="de-DE"/>
        </w:rPr>
      </w:pPr>
      <w:r>
        <w:rPr>
          <w:lang w:eastAsia="de-DE"/>
        </w:rPr>
        <w:t>keine Projektänderungen erfolgen,</w:t>
      </w:r>
    </w:p>
    <w:p w:rsidR="00B665EA" w:rsidRDefault="00B665EA" w:rsidP="00B665EA">
      <w:pPr>
        <w:pStyle w:val="AufzhlungVerfgung"/>
        <w:numPr>
          <w:ilvl w:val="0"/>
          <w:numId w:val="8"/>
        </w:numPr>
        <w:spacing w:line="280" w:lineRule="atLeast"/>
        <w:rPr>
          <w:lang w:eastAsia="de-DE"/>
        </w:rPr>
      </w:pPr>
      <w:r>
        <w:rPr>
          <w:lang w:eastAsia="de-DE"/>
        </w:rPr>
        <w:t>der vorgesehene Verfahrensablauf auch sonst keine Änderung erfährt,</w:t>
      </w:r>
    </w:p>
    <w:p w:rsidR="00B665EA" w:rsidRDefault="00B665EA" w:rsidP="00B665EA">
      <w:pPr>
        <w:pStyle w:val="AufzhlungVerfgung"/>
        <w:numPr>
          <w:ilvl w:val="0"/>
          <w:numId w:val="8"/>
        </w:numPr>
        <w:spacing w:line="280" w:lineRule="atLeast"/>
        <w:rPr>
          <w:lang w:eastAsia="de-DE"/>
        </w:rPr>
      </w:pPr>
      <w:r>
        <w:rPr>
          <w:lang w:eastAsia="de-DE"/>
        </w:rPr>
        <w:t>keine Fristen erstreckt werden müssen,</w:t>
      </w:r>
    </w:p>
    <w:p w:rsidR="00C86EEB" w:rsidRDefault="00B665EA" w:rsidP="00B665EA">
      <w:pPr>
        <w:pStyle w:val="AufzhlungVerfgung"/>
      </w:pPr>
      <w:r>
        <w:rPr>
          <w:lang w:eastAsia="de-DE"/>
        </w:rPr>
        <w:t>bei der Leitbehörde keine Kapazitätsengpässe entstehen.</w:t>
      </w:r>
    </w:p>
    <w:p w:rsidR="00B665EA" w:rsidRDefault="00B665EA" w:rsidP="00B665EA">
      <w:pPr>
        <w:pStyle w:val="berschrift2"/>
      </w:pPr>
      <w:r>
        <w:lastRenderedPageBreak/>
        <w:t>Eröffnung</w:t>
      </w:r>
    </w:p>
    <w:p w:rsidR="00B665EA" w:rsidRDefault="00B665EA" w:rsidP="00B665EA">
      <w:pPr>
        <w:pStyle w:val="berschrift3"/>
      </w:pPr>
      <w:r>
        <w:rPr>
          <w:lang w:eastAsia="de-DE"/>
        </w:rPr>
        <w:t>Eröffnung per A-Post:</w:t>
      </w:r>
    </w:p>
    <w:p w:rsidR="00B665EA" w:rsidRDefault="00B665EA" w:rsidP="00B665EA">
      <w:pPr>
        <w:pStyle w:val="AufzhlungVerfgung"/>
        <w:numPr>
          <w:ilvl w:val="0"/>
          <w:numId w:val="8"/>
        </w:numPr>
        <w:spacing w:line="280" w:lineRule="atLeast"/>
        <w:rPr>
          <w:lang w:eastAsia="de-DE"/>
        </w:rPr>
      </w:pPr>
      <w:r w:rsidRPr="00E45FBD">
        <w:rPr>
          <w:rFonts w:cs="Arial"/>
        </w:rPr>
        <w:t xml:space="preserve">{{ALLE_VERTRETER_NAME_ADRESSE | </w:t>
      </w:r>
      <w:proofErr w:type="spellStart"/>
      <w:r w:rsidRPr="00E45FBD">
        <w:t>multiline</w:t>
      </w:r>
      <w:proofErr w:type="spellEnd"/>
      <w:r w:rsidRPr="00E45FBD">
        <w:t xml:space="preserve">}} </w:t>
      </w:r>
      <w:r w:rsidRPr="00E45FBD">
        <w:rPr>
          <w:lang w:eastAsia="de-DE"/>
        </w:rPr>
        <w:fldChar w:fldCharType="begin">
          <w:ffData>
            <w:name w:val=""/>
            <w:enabled/>
            <w:calcOnExit w:val="0"/>
            <w:ddList>
              <w:listEntry w:val="zuhanden der Bauherrschaft"/>
            </w:ddList>
          </w:ffData>
        </w:fldChar>
      </w:r>
      <w:r w:rsidRPr="00E45FBD">
        <w:rPr>
          <w:lang w:eastAsia="de-DE"/>
        </w:rPr>
        <w:instrText xml:space="preserve"> FORMDROPDOWN </w:instrText>
      </w:r>
      <w:r w:rsidR="00FB082A">
        <w:rPr>
          <w:lang w:eastAsia="de-DE"/>
        </w:rPr>
      </w:r>
      <w:r w:rsidR="00FB082A">
        <w:rPr>
          <w:lang w:eastAsia="de-DE"/>
        </w:rPr>
        <w:fldChar w:fldCharType="separate"/>
      </w:r>
      <w:r w:rsidRPr="00E45FBD">
        <w:rPr>
          <w:lang w:eastAsia="de-DE"/>
        </w:rPr>
        <w:fldChar w:fldCharType="end"/>
      </w:r>
      <w:r w:rsidRPr="00E45FBD">
        <w:t xml:space="preserve"> {{ALLE_GESUCHSTELLER_NAME_ADRESSE | </w:t>
      </w:r>
      <w:proofErr w:type="spellStart"/>
      <w:r w:rsidRPr="00E45FBD">
        <w:t>multiline</w:t>
      </w:r>
      <w:proofErr w:type="spellEnd"/>
      <w:r w:rsidRPr="00E45FBD">
        <w:t xml:space="preserve">}} </w:t>
      </w:r>
      <w:r w:rsidRPr="00E45FBD">
        <w:rPr>
          <w:highlight w:val="yellow"/>
        </w:rPr>
        <w:t>(ink</w:t>
      </w:r>
      <w:r>
        <w:rPr>
          <w:highlight w:val="yellow"/>
        </w:rPr>
        <w:t xml:space="preserve">l. Beilagen gemäss Ziffer </w:t>
      </w:r>
      <w:r>
        <w:rPr>
          <w:lang w:eastAsia="de-DE"/>
        </w:rPr>
        <w:fldChar w:fldCharType="begin">
          <w:ffData>
            <w:name w:val=""/>
            <w:enabled/>
            <w:calcOnExit w:val="0"/>
            <w:ddList>
              <w:listEntry w:val="(Nr)"/>
            </w:ddList>
          </w:ffData>
        </w:fldChar>
      </w:r>
      <w:r>
        <w:rPr>
          <w:lang w:eastAsia="de-DE"/>
        </w:rPr>
        <w:instrText xml:space="preserve"> FORMDROPDOWN </w:instrText>
      </w:r>
      <w:r w:rsidR="00FB082A">
        <w:rPr>
          <w:lang w:eastAsia="de-DE"/>
        </w:rPr>
      </w:r>
      <w:r w:rsidR="00FB082A">
        <w:rPr>
          <w:lang w:eastAsia="de-DE"/>
        </w:rPr>
        <w:fldChar w:fldCharType="separate"/>
      </w:r>
      <w:r>
        <w:rPr>
          <w:lang w:eastAsia="de-DE"/>
        </w:rPr>
        <w:fldChar w:fldCharType="end"/>
      </w:r>
      <w:r w:rsidRPr="00E45FBD">
        <w:rPr>
          <w:highlight w:val="yellow"/>
        </w:rPr>
        <w:t>)</w:t>
      </w:r>
    </w:p>
    <w:p w:rsidR="00B665EA" w:rsidRDefault="00B665EA" w:rsidP="00B665EA">
      <w:pPr>
        <w:pStyle w:val="AufzhlungVerfgung"/>
      </w:pPr>
      <w:r>
        <w:t>{{ALLE_</w:t>
      </w:r>
      <w:r w:rsidRPr="00B06DF1">
        <w:t>PROJEKTVERFASSER_NAME_ADRESSE</w:t>
      </w:r>
      <w:r>
        <w:t xml:space="preserve"> </w:t>
      </w:r>
      <w:r w:rsidRPr="00E45FBD">
        <w:t xml:space="preserve">| </w:t>
      </w:r>
      <w:proofErr w:type="spellStart"/>
      <w:r w:rsidRPr="00E45FBD">
        <w:t>multiline</w:t>
      </w:r>
      <w:proofErr w:type="spellEnd"/>
      <w:r>
        <w:t>}}</w:t>
      </w:r>
    </w:p>
    <w:p w:rsidR="00D144EC" w:rsidRPr="00FB082A" w:rsidRDefault="00FB082A" w:rsidP="00FB082A">
      <w:pPr>
        <w:pStyle w:val="AufzhlungVerfgung"/>
        <w:rPr>
          <w:color w:val="FF0000"/>
        </w:rPr>
      </w:pPr>
      <w:r w:rsidRPr="00FB082A">
        <w:rPr>
          <w:color w:val="FF0000"/>
          <w:lang w:eastAsia="de-DE"/>
        </w:rPr>
        <w:t>{{GEMEINDE_NAME_ADRESSE}}</w:t>
      </w:r>
      <w:bookmarkStart w:id="8" w:name="_GoBack"/>
      <w:bookmarkEnd w:id="8"/>
    </w:p>
    <w:p w:rsidR="00B665EA" w:rsidRDefault="00B665EA" w:rsidP="00B665EA">
      <w:pPr>
        <w:pStyle w:val="berschrift3"/>
      </w:pPr>
      <w:r>
        <w:rPr>
          <w:lang w:eastAsia="de-DE"/>
        </w:rPr>
        <w:t xml:space="preserve">Eröffnung mittels Zirkulation in </w:t>
      </w:r>
      <w:proofErr w:type="spellStart"/>
      <w:r>
        <w:rPr>
          <w:lang w:eastAsia="de-DE"/>
        </w:rPr>
        <w:t>eBau</w:t>
      </w:r>
      <w:proofErr w:type="spellEnd"/>
      <w:r>
        <w:rPr>
          <w:lang w:eastAsia="de-DE"/>
        </w:rPr>
        <w:t>:</w:t>
      </w:r>
    </w:p>
    <w:p w:rsidR="00B665EA" w:rsidRDefault="00FB082A" w:rsidP="00B665EA">
      <w:pPr>
        <w:pStyle w:val="AufzhlungVerfgung"/>
        <w:numPr>
          <w:ilvl w:val="0"/>
          <w:numId w:val="8"/>
        </w:numPr>
        <w:spacing w:line="280" w:lineRule="atLeast"/>
        <w:rPr>
          <w:lang w:eastAsia="de-DE"/>
        </w:rPr>
      </w:pPr>
      <w:r w:rsidRPr="00FB082A">
        <w:t>Gemeinde {{GEMEINDE}}</w:t>
      </w:r>
      <w:r>
        <w:t xml:space="preserve"> </w:t>
      </w:r>
      <w:r w:rsidR="00B665EA">
        <w:rPr>
          <w:lang w:eastAsia="de-DE"/>
        </w:rPr>
        <w:t xml:space="preserve">{% </w:t>
      </w:r>
      <w:proofErr w:type="spellStart"/>
      <w:r w:rsidR="00B665EA">
        <w:rPr>
          <w:lang w:eastAsia="de-DE"/>
        </w:rPr>
        <w:t>for</w:t>
      </w:r>
      <w:proofErr w:type="spellEnd"/>
      <w:r w:rsidR="00B665EA">
        <w:rPr>
          <w:lang w:eastAsia="de-DE"/>
        </w:rPr>
        <w:t xml:space="preserve"> fachstelle in ZIRKULATION_ALLE %}</w:t>
      </w:r>
    </w:p>
    <w:p w:rsidR="00B665EA" w:rsidRDefault="00B665EA" w:rsidP="00B665EA">
      <w:pPr>
        <w:pStyle w:val="AufzhlungVerfgung"/>
        <w:numPr>
          <w:ilvl w:val="0"/>
          <w:numId w:val="8"/>
        </w:numPr>
        <w:spacing w:line="280" w:lineRule="atLeast"/>
        <w:rPr>
          <w:lang w:eastAsia="de-DE"/>
        </w:rPr>
      </w:pPr>
      <w:proofErr w:type="gramStart"/>
      <w:r>
        <w:rPr>
          <w:lang w:eastAsia="de-DE"/>
        </w:rPr>
        <w:t>{{ fachstelle.NAME</w:t>
      </w:r>
      <w:proofErr w:type="gramEnd"/>
      <w:r>
        <w:rPr>
          <w:lang w:eastAsia="de-DE"/>
        </w:rPr>
        <w:t xml:space="preserve"> }}{% </w:t>
      </w:r>
      <w:proofErr w:type="spellStart"/>
      <w:r>
        <w:rPr>
          <w:lang w:eastAsia="de-DE"/>
        </w:rPr>
        <w:t>endfor</w:t>
      </w:r>
      <w:proofErr w:type="spellEnd"/>
      <w:r>
        <w:rPr>
          <w:lang w:eastAsia="de-DE"/>
        </w:rPr>
        <w:t xml:space="preserve"> %}</w:t>
      </w:r>
    </w:p>
    <w:p w:rsidR="00B665EA" w:rsidRDefault="00B665EA" w:rsidP="00B665EA">
      <w:pPr>
        <w:pStyle w:val="AufzhlungVerfgung"/>
        <w:numPr>
          <w:ilvl w:val="0"/>
          <w:numId w:val="0"/>
        </w:numPr>
        <w:ind w:left="1069"/>
        <w:rPr>
          <w:lang w:eastAsia="de-DE"/>
        </w:rPr>
      </w:pPr>
      <w:r w:rsidRPr="00C33D5D">
        <w:rPr>
          <w:highlight w:val="yellow"/>
          <w:lang w:eastAsia="de-DE"/>
        </w:rPr>
        <w:t>Alternative zu einzeln aufgeführten Amts- und Fachstellen:</w:t>
      </w:r>
    </w:p>
    <w:p w:rsidR="00B665EA" w:rsidRDefault="00B665EA" w:rsidP="00B665EA">
      <w:pPr>
        <w:pStyle w:val="AufzhlungVerfgung"/>
      </w:pPr>
      <w:r>
        <w:rPr>
          <w:lang w:eastAsia="de-DE"/>
        </w:rPr>
        <w:t>Amts- und Fachstellen gemäss Ziffer 2</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FB082A">
              <w:rPr>
                <w:lang w:eastAsia="de-DE"/>
              </w:rPr>
            </w:r>
            <w:r w:rsidR="00FB082A">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FB082A">
              <w:rPr>
                <w:lang w:eastAsia="de-DE"/>
              </w:rPr>
            </w:r>
            <w:r w:rsidR="00FB082A">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p>
    <w:p w:rsidR="00496AC7" w:rsidRPr="005007D3"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FB082A">
                            <w:t>6</w:t>
                          </w:r>
                          <w:r w:rsidRPr="00495178">
                            <w:fldChar w:fldCharType="end"/>
                          </w:r>
                          <w:r w:rsidRPr="00495178">
                            <w:t>/</w:t>
                          </w:r>
                          <w:r w:rsidR="00FB082A">
                            <w:fldChar w:fldCharType="begin"/>
                          </w:r>
                          <w:r w:rsidR="00FB082A">
                            <w:instrText xml:space="preserve"> NUMPAGES   \* MERGEFORMAT </w:instrText>
                          </w:r>
                          <w:r w:rsidR="00FB082A">
                            <w:fldChar w:fldCharType="separate"/>
                          </w:r>
                          <w:r w:rsidR="00FB082A">
                            <w:t>6</w:t>
                          </w:r>
                          <w:r w:rsidR="00FB082A">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FB082A">
                      <w:t>6</w:t>
                    </w:r>
                    <w:r w:rsidRPr="00495178">
                      <w:fldChar w:fldCharType="end"/>
                    </w:r>
                    <w:r w:rsidRPr="00495178">
                      <w:t>/</w:t>
                    </w:r>
                    <w:r w:rsidR="00FB082A">
                      <w:fldChar w:fldCharType="begin"/>
                    </w:r>
                    <w:r w:rsidR="00FB082A">
                      <w:instrText xml:space="preserve"> NUMPAGES   \* MERGEFORMAT </w:instrText>
                    </w:r>
                    <w:r w:rsidR="00FB082A">
                      <w:fldChar w:fldCharType="separate"/>
                    </w:r>
                    <w:r w:rsidR="00FB082A">
                      <w:t>6</w:t>
                    </w:r>
                    <w:r w:rsidR="00FB082A">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42410F" w:rsidRDefault="0042410F">
      <w:pPr>
        <w:pStyle w:val="Funotentext"/>
      </w:pPr>
      <w:r>
        <w:rPr>
          <w:rStyle w:val="Funotenzeichen"/>
        </w:rPr>
        <w:footnoteRef/>
      </w:r>
      <w:r>
        <w:t xml:space="preserve"> </w:t>
      </w:r>
      <w:r>
        <w:tab/>
      </w:r>
      <w:r w:rsidRPr="00016D05">
        <w:rPr>
          <w:rFonts w:cs="Arial"/>
          <w:szCs w:val="16"/>
        </w:rPr>
        <w:t>Art. 6</w:t>
      </w:r>
      <w:r w:rsidRPr="00E02900">
        <w:rPr>
          <w:rFonts w:cs="Arial"/>
          <w:szCs w:val="16"/>
        </w:rPr>
        <w:t xml:space="preserve"> </w:t>
      </w:r>
      <w:r>
        <w:t>Koordinationsgesetz vom 21. März 1994 (</w:t>
      </w:r>
      <w:proofErr w:type="spellStart"/>
      <w:r>
        <w:t>KoG</w:t>
      </w:r>
      <w:proofErr w:type="spellEnd"/>
      <w:r>
        <w:t>; BSG 724.1).</w:t>
      </w:r>
    </w:p>
  </w:footnote>
  <w:footnote w:id="2">
    <w:p w:rsidR="0042410F" w:rsidRDefault="0042410F" w:rsidP="0042410F">
      <w:pPr>
        <w:pStyle w:val="Funotentext"/>
      </w:pPr>
      <w:r>
        <w:rPr>
          <w:rStyle w:val="Funotenzeichen"/>
        </w:rPr>
        <w:footnoteRef/>
      </w:r>
      <w:r>
        <w:t xml:space="preserve"> </w:t>
      </w:r>
      <w:r>
        <w:tab/>
        <w:t>Art. 20 Dekret über das Baubewilligungsverfahren vom 22. März 1994 (</w:t>
      </w:r>
      <w:proofErr w:type="spellStart"/>
      <w:r>
        <w:t>BewD</w:t>
      </w:r>
      <w:proofErr w:type="spellEnd"/>
      <w:r>
        <w:t>; BSG 725.1).</w:t>
      </w:r>
    </w:p>
  </w:footnote>
  <w:footnote w:id="3">
    <w:p w:rsidR="0042410F" w:rsidRDefault="0042410F" w:rsidP="0042410F">
      <w:pPr>
        <w:pStyle w:val="Funotentext"/>
      </w:pPr>
      <w:r>
        <w:rPr>
          <w:rStyle w:val="Funotenzeichen"/>
        </w:rPr>
        <w:footnoteRef/>
      </w:r>
      <w:r>
        <w:t xml:space="preserve"> </w:t>
      </w:r>
      <w:r>
        <w:tab/>
        <w:t>Art. 4a Verordnung über das bäuerliche Bodenrecht vom 4. Oktober 1994 (VBB; SR 211.412.110).</w:t>
      </w:r>
    </w:p>
  </w:footnote>
  <w:footnote w:id="4">
    <w:p w:rsidR="0042410F" w:rsidRDefault="0042410F" w:rsidP="0042410F">
      <w:pPr>
        <w:pStyle w:val="Funotentext"/>
      </w:pPr>
      <w:r>
        <w:rPr>
          <w:rStyle w:val="Funotenzeichen"/>
        </w:rPr>
        <w:footnoteRef/>
      </w:r>
      <w:r>
        <w:t xml:space="preserve"> </w:t>
      </w:r>
      <w:r>
        <w:tab/>
        <w:t>Art. 41c Gewässerschutzverordnung vom 28. Oktober 1998 (</w:t>
      </w:r>
      <w:proofErr w:type="spellStart"/>
      <w:r>
        <w:t>GSchV</w:t>
      </w:r>
      <w:proofErr w:type="spellEnd"/>
      <w:r>
        <w:t>; SR 814.201).</w:t>
      </w:r>
    </w:p>
  </w:footnote>
  <w:footnote w:id="5">
    <w:p w:rsidR="0042410F" w:rsidRDefault="0042410F" w:rsidP="0042410F">
      <w:pPr>
        <w:pStyle w:val="Funotentext"/>
      </w:pPr>
      <w:r>
        <w:rPr>
          <w:rStyle w:val="Funotenzeichen"/>
        </w:rPr>
        <w:footnoteRef/>
      </w:r>
      <w:r>
        <w:t xml:space="preserve"> </w:t>
      </w:r>
      <w:r>
        <w:tab/>
        <w:t>Art. 5 Abs. 3 Gesetz über See- und Flussufer vom 6. Juni 1982 (SFG; BSG 704.1).</w:t>
      </w:r>
    </w:p>
  </w:footnote>
  <w:footnote w:id="6">
    <w:p w:rsidR="0042410F" w:rsidRDefault="0042410F" w:rsidP="0042410F">
      <w:pPr>
        <w:pStyle w:val="Funotentext"/>
      </w:pPr>
      <w:r>
        <w:rPr>
          <w:rStyle w:val="Funotenzeichen"/>
        </w:rPr>
        <w:footnoteRef/>
      </w:r>
      <w:r>
        <w:t xml:space="preserve"> </w:t>
      </w:r>
      <w:r>
        <w:tab/>
        <w:t xml:space="preserve">Art. 99 Abs. 1 </w:t>
      </w:r>
      <w:proofErr w:type="spellStart"/>
      <w:r>
        <w:t>Signalisationsverordnung</w:t>
      </w:r>
      <w:proofErr w:type="spellEnd"/>
      <w:r>
        <w:t xml:space="preserve"> vom 5. September 1979 (SSV; SR 741.21).</w:t>
      </w:r>
    </w:p>
  </w:footnote>
  <w:footnote w:id="7">
    <w:p w:rsidR="0042410F" w:rsidRDefault="0042410F" w:rsidP="0042410F">
      <w:pPr>
        <w:pStyle w:val="Funotentext"/>
      </w:pPr>
      <w:r>
        <w:rPr>
          <w:rStyle w:val="Funotenzeichen"/>
        </w:rPr>
        <w:footnoteRef/>
      </w:r>
      <w:r>
        <w:t xml:space="preserve"> </w:t>
      </w:r>
      <w:r>
        <w:tab/>
        <w:t>Art. 29 Abs. 1 Nationalstrassenverordnung vom 7. November 2007 (NSV; SR 725.111).</w:t>
      </w:r>
    </w:p>
  </w:footnote>
  <w:footnote w:id="8">
    <w:p w:rsidR="0042410F" w:rsidRDefault="0042410F" w:rsidP="0042410F">
      <w:pPr>
        <w:pStyle w:val="Funotentext"/>
      </w:pPr>
      <w:r>
        <w:rPr>
          <w:rStyle w:val="Funotenzeichen"/>
        </w:rPr>
        <w:footnoteRef/>
      </w:r>
      <w:r>
        <w:t xml:space="preserve"> </w:t>
      </w:r>
      <w:r>
        <w:tab/>
        <w:t>Art. 24 Abs. 2 Bundesgesetz über die Nationalstrassen vom 8. März 1960 (NSG; SR 725.11).</w:t>
      </w:r>
    </w:p>
  </w:footnote>
  <w:footnote w:id="9">
    <w:p w:rsidR="0042410F" w:rsidRDefault="0042410F" w:rsidP="0042410F">
      <w:pPr>
        <w:pStyle w:val="Funotentext"/>
      </w:pPr>
      <w:r>
        <w:rPr>
          <w:rStyle w:val="Funotenzeichen"/>
        </w:rPr>
        <w:footnoteRef/>
      </w:r>
      <w:r>
        <w:t xml:space="preserve"> </w:t>
      </w:r>
      <w:r>
        <w:tab/>
        <w:t xml:space="preserve">Art. 95 ff </w:t>
      </w:r>
      <w:proofErr w:type="spellStart"/>
      <w:r>
        <w:t>Signalisationsverordnung</w:t>
      </w:r>
      <w:proofErr w:type="spellEnd"/>
      <w:r>
        <w:t xml:space="preserve"> vom 5. September 1979 (SSV; SR 724.21).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41B"/>
    <w:rsid w:val="00411C63"/>
    <w:rsid w:val="004136ED"/>
    <w:rsid w:val="00414316"/>
    <w:rsid w:val="0041440D"/>
    <w:rsid w:val="00423FFC"/>
    <w:rsid w:val="0042410F"/>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63E30"/>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665EA"/>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6EEB"/>
    <w:rsid w:val="00C873A0"/>
    <w:rsid w:val="00CA022A"/>
    <w:rsid w:val="00CA052B"/>
    <w:rsid w:val="00CA1D01"/>
    <w:rsid w:val="00CB18D4"/>
    <w:rsid w:val="00CB3A63"/>
    <w:rsid w:val="00CC2811"/>
    <w:rsid w:val="00CC315B"/>
    <w:rsid w:val="00CC3F3A"/>
    <w:rsid w:val="00CE4BE9"/>
    <w:rsid w:val="00CF034C"/>
    <w:rsid w:val="00D07ED9"/>
    <w:rsid w:val="00D144EC"/>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B082A"/>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7312D28"/>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3"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uiPriority w:val="3"/>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D09E9-0C85-42F9-B72B-909C036CB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6</Pages>
  <Words>982</Words>
  <Characters>6191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16</cp:revision>
  <dcterms:created xsi:type="dcterms:W3CDTF">2021-03-29T08:32:00Z</dcterms:created>
  <dcterms:modified xsi:type="dcterms:W3CDTF">2021-11-18T14:29:00Z</dcterms:modified>
</cp:coreProperties>
</file>