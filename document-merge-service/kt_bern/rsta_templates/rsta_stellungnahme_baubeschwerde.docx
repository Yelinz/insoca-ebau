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E6AA0">
        <w:tc>
          <w:tcPr>
            <w:tcW w:w="720" w:type="dxa"/>
            <w:shd w:val="clear" w:color="auto" w:fill="auto"/>
          </w:tcPr>
          <w:p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:rsidR="00DE550D" w:rsidRDefault="00FB4667" w:rsidP="00DD6033">
            <w:pPr>
              <w:pStyle w:val="Absender"/>
            </w:pPr>
            <w:r>
              <w:t>eBau Nummer</w:t>
            </w:r>
          </w:p>
          <w:p w:rsidR="00A07233" w:rsidRPr="00A52110" w:rsidRDefault="00A07233" w:rsidP="00DD6033">
            <w:pPr>
              <w:pStyle w:val="Absender"/>
            </w:pPr>
            <w:r>
              <w:t>Ihr Zeichen</w:t>
            </w:r>
          </w:p>
        </w:tc>
        <w:tc>
          <w:tcPr>
            <w:tcW w:w="3240" w:type="dxa"/>
            <w:shd w:val="clear" w:color="auto" w:fill="auto"/>
          </w:tcPr>
          <w:p w:rsidR="00DE550D" w:rsidRDefault="00FB4667" w:rsidP="00DD6033">
            <w:pPr>
              <w:pStyle w:val="Absender"/>
            </w:pPr>
            <w:r w:rsidRPr="00FB4667">
              <w:t>{{EBAU_NR}} / {{DOSSIER_NR}}</w:t>
            </w:r>
          </w:p>
          <w:p w:rsidR="00A07233" w:rsidRPr="00DD6033" w:rsidRDefault="00A07233" w:rsidP="00DD6033">
            <w:pPr>
              <w:pStyle w:val="Absender"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r. BVD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41D26">
              <w:rPr>
                <w:lang w:eastAsia="de-DE"/>
              </w:rPr>
            </w:r>
            <w:r w:rsidR="00741D26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FB4667" w:rsidRPr="00EB48B4" w:rsidRDefault="00EB48B4" w:rsidP="00DD6033">
            <w:pPr>
              <w:pStyle w:val="KeinLeerraum"/>
              <w:rPr>
                <w:rFonts w:cs="Arial"/>
                <w:b/>
                <w:lang w:eastAsia="de-DE"/>
              </w:rPr>
            </w:pPr>
            <w:r w:rsidRPr="00EB48B4">
              <w:rPr>
                <w:rFonts w:cs="Arial"/>
                <w:b/>
                <w:lang w:eastAsia="de-DE"/>
              </w:rPr>
              <w:t>Einschreiben</w:t>
            </w:r>
          </w:p>
          <w:p w:rsidR="00EB48B4" w:rsidRDefault="00EB48B4" w:rsidP="00DD6033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Bau- und Verkehrsdirektion</w:t>
            </w:r>
          </w:p>
          <w:p w:rsidR="00EB48B4" w:rsidRDefault="00EB48B4" w:rsidP="00DD6033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Rechtsamt</w:t>
            </w:r>
          </w:p>
          <w:p w:rsidR="00EB48B4" w:rsidRDefault="00EB48B4" w:rsidP="00DD6033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Reiterstrasse 11</w:t>
            </w:r>
          </w:p>
          <w:p w:rsidR="00EB48B4" w:rsidRPr="006A103A" w:rsidRDefault="00EB48B4" w:rsidP="00DD6033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3011 Bern</w:t>
            </w: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Default="00EB48B4" w:rsidP="00DD6033">
      <w:pPr>
        <w:pStyle w:val="BetreffTitel"/>
        <w:rPr>
          <w:rStyle w:val="Platzhaltertext"/>
          <w:color w:val="auto"/>
        </w:rPr>
      </w:pPr>
      <w:r>
        <w:rPr>
          <w:rStyle w:val="Platzhaltertext"/>
          <w:color w:val="auto"/>
        </w:rPr>
        <w:t>Stellungnahme</w:t>
      </w:r>
    </w:p>
    <w:p w:rsidR="00EB48B4" w:rsidRDefault="00EB48B4" w:rsidP="00EB48B4">
      <w:pPr>
        <w:rPr>
          <w:rStyle w:val="Platzhaltertext"/>
          <w:color w:val="auto"/>
        </w:rPr>
      </w:pPr>
      <w:r>
        <w:rPr>
          <w:rStyle w:val="Platzhaltertext"/>
          <w:color w:val="auto"/>
        </w:rPr>
        <w:t>in der Beschwerdesache</w:t>
      </w:r>
    </w:p>
    <w:p w:rsidR="00152552" w:rsidRDefault="00EB48B4" w:rsidP="00EB48B4">
      <w:pPr>
        <w:pStyle w:val="KeinLeerraum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scherdeführer/in Name und Adresse"/>
            </w:ddList>
          </w:ffData>
        </w:fldChar>
      </w:r>
      <w:r>
        <w:rPr>
          <w:lang w:eastAsia="de-DE"/>
        </w:rPr>
        <w:instrText xml:space="preserve"> FORMDROPDOWN </w:instrText>
      </w:r>
      <w:r w:rsidR="00741D26">
        <w:rPr>
          <w:lang w:eastAsia="de-DE"/>
        </w:rPr>
      </w:r>
      <w:r w:rsidR="00741D26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EB48B4" w:rsidRDefault="00EB48B4" w:rsidP="00EB48B4">
      <w:pPr>
        <w:rPr>
          <w:lang w:eastAsia="de-DE"/>
        </w:rPr>
      </w:pPr>
      <w:r>
        <w:t xml:space="preserve">vertreten durch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treter/in Name und Adresse"/>
            </w:ddList>
          </w:ffData>
        </w:fldChar>
      </w:r>
      <w:r>
        <w:rPr>
          <w:lang w:eastAsia="de-DE"/>
        </w:rPr>
        <w:instrText xml:space="preserve"> FORMDROPDOWN </w:instrText>
      </w:r>
      <w:r w:rsidR="00741D26">
        <w:rPr>
          <w:lang w:eastAsia="de-DE"/>
        </w:rPr>
      </w:r>
      <w:r w:rsidR="00741D26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EB48B4" w:rsidRDefault="00EB48B4" w:rsidP="00EB48B4">
      <w:pPr>
        <w:pStyle w:val="Ausrichtungrechtsfett"/>
        <w:rPr>
          <w:rFonts w:eastAsia="Times New Roman"/>
          <w:noProof/>
          <w:szCs w:val="20"/>
        </w:rPr>
      </w:pPr>
      <w:r w:rsidRPr="00EB48B4">
        <w:rPr>
          <w:b w:val="0"/>
        </w:rPr>
        <w:t>-</w:t>
      </w:r>
      <w:r>
        <w:t xml:space="preserve"> Beschwerdeführende</w:t>
      </w:r>
      <w:r>
        <w:rPr>
          <w:rFonts w:eastAsia="Times New Roman"/>
          <w:noProof/>
          <w:szCs w:val="20"/>
        </w:rPr>
        <w:fldChar w:fldCharType="begin">
          <w:ffData>
            <w:name w:val=""/>
            <w:enabled/>
            <w:calcOnExit w:val="0"/>
            <w:ddList>
              <w:listEntry w:val="r"/>
            </w:ddList>
          </w:ffData>
        </w:fldChar>
      </w:r>
      <w:r>
        <w:rPr>
          <w:rFonts w:eastAsia="Times New Roman"/>
          <w:noProof/>
          <w:szCs w:val="20"/>
        </w:rPr>
        <w:instrText xml:space="preserve"> FORMDROPDOWN </w:instrText>
      </w:r>
      <w:r w:rsidR="00741D26">
        <w:rPr>
          <w:rFonts w:eastAsia="Times New Roman"/>
          <w:noProof/>
          <w:szCs w:val="20"/>
        </w:rPr>
      </w:r>
      <w:r w:rsidR="00741D26">
        <w:rPr>
          <w:rFonts w:eastAsia="Times New Roman"/>
          <w:noProof/>
          <w:szCs w:val="20"/>
        </w:rPr>
        <w:fldChar w:fldCharType="separate"/>
      </w:r>
      <w:r>
        <w:rPr>
          <w:rFonts w:eastAsia="Times New Roman"/>
          <w:noProof/>
          <w:szCs w:val="20"/>
        </w:rPr>
        <w:fldChar w:fldCharType="end"/>
      </w:r>
      <w:r>
        <w:rPr>
          <w:rFonts w:eastAsia="Times New Roman"/>
          <w:noProof/>
          <w:szCs w:val="20"/>
        </w:rPr>
        <w:t xml:space="preserve"> -</w:t>
      </w:r>
    </w:p>
    <w:p w:rsidR="00A07233" w:rsidRDefault="00A07233" w:rsidP="00EB48B4">
      <w:r>
        <w:t>gegen</w:t>
      </w:r>
    </w:p>
    <w:p w:rsidR="00A07233" w:rsidRDefault="00A07233" w:rsidP="00EB48B4">
      <w:pPr>
        <w:rPr>
          <w:rFonts w:cs="Arial"/>
        </w:rPr>
      </w:pPr>
      <w:r w:rsidRPr="00A07233">
        <w:t xml:space="preserve">{{GESUCHSTELLER_NAME_ADRESSE}} {{VERTRETER_NAME_ADRESSE </w:t>
      </w:r>
      <w:proofErr w:type="spellStart"/>
      <w:r w:rsidRPr="00A07233">
        <w:t>and</w:t>
      </w:r>
      <w:proofErr w:type="spellEnd"/>
      <w:r w:rsidRPr="00A07233">
        <w:t xml:space="preserve"> ", vertreten</w:t>
      </w:r>
      <w:r>
        <w:rPr>
          <w:rFonts w:cs="Arial"/>
        </w:rPr>
        <w:t xml:space="preserve"> durch Rechtsanwalt / Rechtsanwältin </w:t>
      </w:r>
      <w:r>
        <w:rPr>
          <w:rFonts w:cs="Arial"/>
          <w:szCs w:val="24"/>
        </w:rPr>
        <w:t>"</w:t>
      </w:r>
      <w:r>
        <w:rPr>
          <w:rFonts w:cs="Arial"/>
        </w:rPr>
        <w:t xml:space="preserve"> + VERTRETER_NAME_ADRESSE}}</w:t>
      </w:r>
    </w:p>
    <w:p w:rsidR="00A07233" w:rsidRPr="00A07233" w:rsidRDefault="00A07233" w:rsidP="00A07233">
      <w:pPr>
        <w:pStyle w:val="Ausrichtungrechtsfett"/>
      </w:pPr>
      <w:r w:rsidRPr="00A07233">
        <w:t>- Beschwerdegegner</w:t>
      </w:r>
      <w:r w:rsidRPr="00A07233">
        <w:fldChar w:fldCharType="begin">
          <w:ffData>
            <w:name w:val=""/>
            <w:enabled/>
            <w:calcOnExit w:val="0"/>
            <w:ddList>
              <w:listEntry w:val="in"/>
            </w:ddList>
          </w:ffData>
        </w:fldChar>
      </w:r>
      <w:r w:rsidRPr="00A07233">
        <w:instrText xml:space="preserve"> FORMDROPDOWN </w:instrText>
      </w:r>
      <w:r w:rsidR="00741D26">
        <w:fldChar w:fldCharType="separate"/>
      </w:r>
      <w:r w:rsidRPr="00A07233">
        <w:fldChar w:fldCharType="end"/>
      </w:r>
      <w:r w:rsidRPr="00A07233">
        <w:t xml:space="preserve"> -</w:t>
      </w:r>
    </w:p>
    <w:p w:rsidR="00EB48B4" w:rsidRDefault="00A07233" w:rsidP="00EB48B4">
      <w:r>
        <w:t>und</w:t>
      </w:r>
    </w:p>
    <w:p w:rsidR="00EB48B4" w:rsidRDefault="00EB48B4" w:rsidP="00EB48B4">
      <w:r>
        <w:t>{{MEINE_ORGANISATION_NAME_ADRESSE}}</w:t>
      </w:r>
    </w:p>
    <w:p w:rsidR="00EB48B4" w:rsidRDefault="00EB48B4" w:rsidP="00EB48B4">
      <w:r>
        <w:t>{{GEMEINDE_NAME_ADRESSE}}</w:t>
      </w:r>
    </w:p>
    <w:p w:rsidR="00EB48B4" w:rsidRDefault="00EB48B4" w:rsidP="00EB48B4">
      <w:r>
        <w:t>betreffend {{</w:t>
      </w:r>
      <w:r w:rsidRPr="00EB48B4">
        <w:t>BESCHREIBUNG_BAUVORHABEN</w:t>
      </w:r>
      <w:r>
        <w:t>}}</w:t>
      </w:r>
    </w:p>
    <w:p w:rsidR="00A07233" w:rsidRDefault="00A07233" w:rsidP="00EB48B4">
      <w:r>
        <w:t>Wir beantragen die Abweisung der Beschwerde soweit darauf einzutreten ist und verweisen auf die Erwägungen im angefochtenen Gesamtbauentscheid.</w:t>
      </w:r>
    </w:p>
    <w:p w:rsidR="00A07233" w:rsidRPr="00A07233" w:rsidRDefault="00A07233" w:rsidP="00EB48B4">
      <w:pPr>
        <w:rPr>
          <w:color w:val="FF0000"/>
        </w:rPr>
      </w:pPr>
      <w:r w:rsidRPr="00A07233">
        <w:rPr>
          <w:color w:val="FF0000"/>
        </w:rPr>
        <w:t>oder</w:t>
      </w:r>
    </w:p>
    <w:p w:rsidR="00A07233" w:rsidRDefault="00A07233" w:rsidP="00EB48B4">
      <w:pPr>
        <w:rPr>
          <w:lang w:eastAsia="de-DE"/>
        </w:rPr>
      </w:pPr>
      <w:r>
        <w:t xml:space="preserve">Sie haben uns mit Verfügung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741D26">
        <w:rPr>
          <w:lang w:eastAsia="de-DE"/>
        </w:rPr>
      </w:r>
      <w:r w:rsidR="00741D26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eingeladen, die vollständigen </w:t>
      </w:r>
      <w:proofErr w:type="spellStart"/>
      <w:r>
        <w:rPr>
          <w:lang w:eastAsia="de-DE"/>
        </w:rPr>
        <w:t>Baugesuchsakten</w:t>
      </w:r>
      <w:proofErr w:type="spellEnd"/>
      <w:r>
        <w:rPr>
          <w:lang w:eastAsia="de-DE"/>
        </w:rPr>
        <w:t xml:space="preserve"> der Bauherrschaft sowie eine Vernehmlassung zur erwähnten Beschwerde in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Anzahl)"/>
            </w:ddList>
          </w:ffData>
        </w:fldChar>
      </w:r>
      <w:r>
        <w:rPr>
          <w:lang w:eastAsia="de-DE"/>
        </w:rPr>
        <w:instrText xml:space="preserve"> FORMDROPDOWN </w:instrText>
      </w:r>
      <w:r w:rsidR="00741D26">
        <w:rPr>
          <w:lang w:eastAsia="de-DE"/>
        </w:rPr>
      </w:r>
      <w:r w:rsidR="00741D26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Exemplaren einzureichen.</w:t>
      </w:r>
    </w:p>
    <w:p w:rsidR="00A07233" w:rsidRDefault="00A07233" w:rsidP="00EB48B4">
      <w:r>
        <w:lastRenderedPageBreak/>
        <w:t>Die Akten legen wir diesem Brief bei. Die massgebenden bewilligten Pläne sind im Besitz der Bauverwaltung der Gemeinde {{GEMEINDE}}. Wir gehen davon aus, dass Sie diese entsprechend bei der Gemeinde einfordern werden.</w:t>
      </w:r>
    </w:p>
    <w:p w:rsidR="00A07233" w:rsidRPr="00EB48B4" w:rsidRDefault="00A07233" w:rsidP="00EB48B4">
      <w:r>
        <w:t xml:space="preserve">Nach Durchsicht der Beschwerdeschrift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741D26">
        <w:rPr>
          <w:lang w:eastAsia="de-DE"/>
        </w:rPr>
      </w:r>
      <w:r w:rsidR="00741D26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proofErr w:type="spellStart"/>
      <w:r>
        <w:t>verzichten</w:t>
      </w:r>
      <w:proofErr w:type="spellEnd"/>
      <w:r>
        <w:t xml:space="preserve"> wir unter Verweis auf die Akten im Verfahren </w:t>
      </w:r>
      <w:proofErr w:type="spellStart"/>
      <w:r>
        <w:t>eBau</w:t>
      </w:r>
      <w:proofErr w:type="spellEnd"/>
      <w:r>
        <w:t xml:space="preserve"> {{DOSSIER_NR}} </w:t>
      </w:r>
      <w:r>
        <w:rPr>
          <w:rFonts w:cs="Arial"/>
        </w:rPr>
        <w:t xml:space="preserve">auf das Einreichen einer förmlichen </w:t>
      </w:r>
      <w:proofErr w:type="spellStart"/>
      <w:r>
        <w:rPr>
          <w:rFonts w:cs="Arial"/>
        </w:rPr>
        <w:t>Vernehmlassungseingabe</w:t>
      </w:r>
      <w:proofErr w:type="spellEnd"/>
      <w:r>
        <w:rPr>
          <w:rFonts w:cs="Arial"/>
        </w:rPr>
        <w:t>.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E25771" w:rsidRPr="007E6AA0" w:rsidTr="007E6AA0">
        <w:tc>
          <w:tcPr>
            <w:tcW w:w="3965" w:type="dxa"/>
            <w:shd w:val="clear" w:color="auto" w:fill="auto"/>
          </w:tcPr>
          <w:p w:rsidR="00E25771" w:rsidRPr="007E6AA0" w:rsidRDefault="00E25771" w:rsidP="001F2716">
            <w:pPr>
              <w:keepNext/>
              <w:keepLines/>
            </w:pPr>
            <w:r w:rsidRPr="007E6AA0">
              <w:t>Freundliche Grüsse</w:t>
            </w:r>
          </w:p>
        </w:tc>
      </w:tr>
      <w:tr w:rsidR="00E25771" w:rsidRPr="007E6AA0" w:rsidTr="007E6AA0">
        <w:tc>
          <w:tcPr>
            <w:tcW w:w="3965" w:type="dxa"/>
            <w:shd w:val="clear" w:color="auto" w:fill="auto"/>
          </w:tcPr>
          <w:p w:rsidR="00E25771" w:rsidRPr="008D57A7" w:rsidRDefault="00FB4667" w:rsidP="001F2716">
            <w:pPr>
              <w:pStyle w:val="BetreffTitel"/>
              <w:keepNext/>
              <w:keepLines/>
            </w:pPr>
            <w:r>
              <w:t>Regierungsstatthalteramt</w:t>
            </w:r>
            <w:r w:rsidR="002C53F6">
              <w:br/>
            </w:r>
            <w:r>
              <w:t>{{MEINE_ORGANISATION_NAME_KURZ}}</w:t>
            </w:r>
          </w:p>
        </w:tc>
      </w:tr>
      <w:tr w:rsidR="00E25771" w:rsidRPr="007E6AA0" w:rsidTr="007E6AA0">
        <w:trPr>
          <w:trHeight w:val="850"/>
        </w:trPr>
        <w:tc>
          <w:tcPr>
            <w:tcW w:w="3965" w:type="dxa"/>
            <w:shd w:val="clear" w:color="auto" w:fill="auto"/>
          </w:tcPr>
          <w:p w:rsidR="00E25771" w:rsidRPr="007E6AA0" w:rsidRDefault="00E25771" w:rsidP="007E6AA0">
            <w:pPr>
              <w:keepNext/>
              <w:keepLines/>
            </w:pPr>
          </w:p>
        </w:tc>
      </w:tr>
      <w:tr w:rsidR="00E25771" w:rsidRPr="007E6AA0" w:rsidTr="007E6AA0">
        <w:trPr>
          <w:trHeight w:hRule="exact" w:val="851"/>
        </w:trPr>
        <w:tc>
          <w:tcPr>
            <w:tcW w:w="3965" w:type="dxa"/>
            <w:shd w:val="clear" w:color="auto" w:fill="auto"/>
          </w:tcPr>
          <w:p w:rsidR="00E25771" w:rsidRPr="007E6AA0" w:rsidRDefault="002933B4" w:rsidP="00A07233">
            <w:pPr>
              <w:pStyle w:val="KeinLeerraum"/>
            </w:pPr>
            <w:r w:rsidRPr="002933B4">
              <w:t>{{ZUSTAENDIG_NAME}}</w:t>
            </w:r>
          </w:p>
        </w:tc>
      </w:tr>
    </w:tbl>
    <w:p w:rsidR="00A07233" w:rsidRDefault="00A07233" w:rsidP="00A07233">
      <w:pPr>
        <w:pStyle w:val="KeinLeerraum"/>
      </w:pPr>
      <w:r>
        <w:t xml:space="preserve">In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Anzahl)"/>
            </w:ddList>
          </w:ffData>
        </w:fldChar>
      </w:r>
      <w:r>
        <w:rPr>
          <w:lang w:eastAsia="de-DE"/>
        </w:rPr>
        <w:instrText xml:space="preserve"> FORMDROPDOWN </w:instrText>
      </w:r>
      <w:r w:rsidR="00741D26">
        <w:rPr>
          <w:lang w:eastAsia="de-DE"/>
        </w:rPr>
      </w:r>
      <w:r w:rsidR="00741D26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Exemplaren</w:t>
      </w:r>
    </w:p>
    <w:p w:rsidR="00327140" w:rsidRPr="00A07233" w:rsidRDefault="00DD6033" w:rsidP="00A07233">
      <w:pPr>
        <w:pStyle w:val="KeinLeerraum"/>
      </w:pPr>
      <w:r w:rsidRPr="00741D26">
        <w:rPr>
          <w:highlight w:val="yellow"/>
        </w:rPr>
        <w:t>Beilage:</w:t>
      </w:r>
      <w:r w:rsidR="00A07233" w:rsidRPr="00741D26">
        <w:rPr>
          <w:highlight w:val="yellow"/>
        </w:rPr>
        <w:t xml:space="preserve"> Baudossier</w:t>
      </w:r>
      <w:bookmarkStart w:id="0" w:name="_GoBack"/>
      <w:bookmarkEnd w:id="0"/>
    </w:p>
    <w:sectPr w:rsidR="00327140" w:rsidRPr="00A07233" w:rsidSect="00ED2DA3">
      <w:headerReference w:type="default" r:id="rId7"/>
      <w:footerReference w:type="default" r:id="rId8"/>
      <w:headerReference w:type="first" r:id="rId9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741D26" w:rsidRPr="00741D26">
      <w:rPr>
        <w:noProof/>
        <w:lang w:val="de-DE"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fldSimple w:instr="NUMPAGES  \* Arabic  \* MERGEFORMAT">
      <w:r w:rsidR="00741D26" w:rsidRPr="00741D26">
        <w:rPr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E6AA0" w:rsidRDefault="000760D8" w:rsidP="00C6476B">
          <w:pPr>
            <w:pStyle w:val="KopfDirektion9ptFett"/>
          </w:pPr>
        </w:p>
      </w:tc>
    </w:tr>
    <w:tr w:rsidR="000760D8" w:rsidRPr="007E6AA0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3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8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9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234B5"/>
    <w:rsid w:val="00063B3E"/>
    <w:rsid w:val="000760D8"/>
    <w:rsid w:val="00090866"/>
    <w:rsid w:val="000A1533"/>
    <w:rsid w:val="000C3879"/>
    <w:rsid w:val="000C3AEA"/>
    <w:rsid w:val="000D5FE5"/>
    <w:rsid w:val="000F7F45"/>
    <w:rsid w:val="00152552"/>
    <w:rsid w:val="0015559D"/>
    <w:rsid w:val="00157EDE"/>
    <w:rsid w:val="00164CE8"/>
    <w:rsid w:val="00170109"/>
    <w:rsid w:val="001F2716"/>
    <w:rsid w:val="001F5496"/>
    <w:rsid w:val="002467CE"/>
    <w:rsid w:val="002933B4"/>
    <w:rsid w:val="002B17C6"/>
    <w:rsid w:val="002C53F6"/>
    <w:rsid w:val="00307CF9"/>
    <w:rsid w:val="003131E0"/>
    <w:rsid w:val="00324B78"/>
    <w:rsid w:val="003251AC"/>
    <w:rsid w:val="00327140"/>
    <w:rsid w:val="00342F40"/>
    <w:rsid w:val="003575E2"/>
    <w:rsid w:val="003D740A"/>
    <w:rsid w:val="003E6199"/>
    <w:rsid w:val="003F6D59"/>
    <w:rsid w:val="0041029E"/>
    <w:rsid w:val="0042736B"/>
    <w:rsid w:val="004425C2"/>
    <w:rsid w:val="00453748"/>
    <w:rsid w:val="00456EEE"/>
    <w:rsid w:val="00480786"/>
    <w:rsid w:val="00496374"/>
    <w:rsid w:val="004C17BE"/>
    <w:rsid w:val="00515202"/>
    <w:rsid w:val="005546A8"/>
    <w:rsid w:val="00556BE1"/>
    <w:rsid w:val="00562EDF"/>
    <w:rsid w:val="0059437F"/>
    <w:rsid w:val="005A1975"/>
    <w:rsid w:val="005B4A2B"/>
    <w:rsid w:val="005C6F8E"/>
    <w:rsid w:val="005D106D"/>
    <w:rsid w:val="005D5528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704D7E"/>
    <w:rsid w:val="00730CDC"/>
    <w:rsid w:val="00741D26"/>
    <w:rsid w:val="007D553D"/>
    <w:rsid w:val="007E2CFC"/>
    <w:rsid w:val="007E6AA0"/>
    <w:rsid w:val="007F62B3"/>
    <w:rsid w:val="0080266E"/>
    <w:rsid w:val="008109D4"/>
    <w:rsid w:val="008118C8"/>
    <w:rsid w:val="008131ED"/>
    <w:rsid w:val="008241E3"/>
    <w:rsid w:val="00825D87"/>
    <w:rsid w:val="008519B7"/>
    <w:rsid w:val="008D57A7"/>
    <w:rsid w:val="00913807"/>
    <w:rsid w:val="009453CA"/>
    <w:rsid w:val="00954DF4"/>
    <w:rsid w:val="009773BD"/>
    <w:rsid w:val="00994AE1"/>
    <w:rsid w:val="009B08EE"/>
    <w:rsid w:val="009C0A93"/>
    <w:rsid w:val="009D476C"/>
    <w:rsid w:val="009E2BBD"/>
    <w:rsid w:val="00A07233"/>
    <w:rsid w:val="00A10EDD"/>
    <w:rsid w:val="00A368F8"/>
    <w:rsid w:val="00A52110"/>
    <w:rsid w:val="00A71ABD"/>
    <w:rsid w:val="00A922BD"/>
    <w:rsid w:val="00A9626B"/>
    <w:rsid w:val="00AD0C62"/>
    <w:rsid w:val="00AE2523"/>
    <w:rsid w:val="00AE4394"/>
    <w:rsid w:val="00AE5F2E"/>
    <w:rsid w:val="00AE63FE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36A67"/>
    <w:rsid w:val="00C46E3D"/>
    <w:rsid w:val="00C6476B"/>
    <w:rsid w:val="00CC2326"/>
    <w:rsid w:val="00CC5498"/>
    <w:rsid w:val="00CE1A46"/>
    <w:rsid w:val="00CF6440"/>
    <w:rsid w:val="00D32604"/>
    <w:rsid w:val="00D551EB"/>
    <w:rsid w:val="00D67F3A"/>
    <w:rsid w:val="00DA1857"/>
    <w:rsid w:val="00DA6D2C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B48B4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503E6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1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1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1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1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1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1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1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1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5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2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3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1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6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4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7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8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9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AED9C579.dotm</Template>
  <TotalTime>0</TotalTime>
  <Pages>2</Pages>
  <Words>242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Stebler Romi, JGK-RSTA-Seeland</cp:lastModifiedBy>
  <cp:revision>9</cp:revision>
  <cp:lastPrinted>2018-04-06T07:19:00Z</cp:lastPrinted>
  <dcterms:created xsi:type="dcterms:W3CDTF">2020-02-06T14:30:00Z</dcterms:created>
  <dcterms:modified xsi:type="dcterms:W3CDTF">2020-02-24T14:38:00Z</dcterms:modified>
</cp:coreProperties>
</file>