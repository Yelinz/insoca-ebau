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325"/>
        <w:gridCol w:w="1374"/>
        <w:gridCol w:w="4660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 xml:space="preserve">Telefon </w:t>
            </w:r>
            <w:r>
              <w:rPr>
                <w:rStyle w:val="PlaceholderText"/>
                <w:color w:val="auto"/>
              </w:rPr>
              <w:t>{{LEITBEHOERDE_PHONE}}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</w:rPr>
            </w:pPr>
            <w:r>
              <w:rPr/>
            </w:r>
          </w:p>
        </w:tc>
      </w:tr>
      <w:tr>
        <w:trPr/>
        <w:tc>
          <w:tcPr>
            <w:tcW w:w="3325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  <w:tc>
          <w:tcPr>
            <w:tcW w:w="6034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</w:tr>
      <w:tr>
        <w:trPr>
          <w:trHeight w:val="284" w:hRule="exact"/>
        </w:trPr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835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>
                <w:rFonts w:eastAsia="Times New Roman"/>
                <w:b/>
                <w:bCs/>
                <w:sz w:val="40"/>
                <w:szCs w:val="40"/>
                <w:lang w:val="de-DE"/>
              </w:rPr>
              <w:t>{{FORM_NAME}}</w:t>
            </w:r>
            <w:r>
              <w:rPr>
                <w:rFonts w:eastAsia="Times New Roman"/>
                <w:b/>
                <w:bCs/>
                <w:sz w:val="24"/>
                <w:szCs w:val="24"/>
                <w:highlight w:val="green"/>
                <w:lang w:val="de-DE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b/>
                <w:b/>
                <w:bCs/>
                <w:sz w:val="24"/>
                <w:szCs w:val="24"/>
                <w:lang w:val="de-DE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de-DE"/>
              </w:rPr>
              <w:t>{{EBAU_NUMBER}} / {{INSTANCE_ID}}</w:t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Gemeinde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{{MUNICIPALITY}}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Bauherrschaft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textAlignment w:val="baseline"/>
              <w:rPr/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{{GESUCHSTELLER_NAME_ADDRESS}}</w:t>
            </w:r>
          </w:p>
        </w:tc>
      </w:tr>
      <w:tr>
        <w:trPr>
          <w:trHeight w:val="170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2230" w:leader="none"/>
              </w:tabs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 w:val="24"/>
                <w:szCs w:val="24"/>
                <w:highlight w:val="green"/>
                <w:lang w:val="de-DE"/>
              </w:rPr>
            </w:pPr>
            <w:r>
              <w:rPr>
                <w:rFonts w:eastAsia="Times New Roman"/>
                <w:sz w:val="24"/>
                <w:szCs w:val="24"/>
                <w:highlight w:val="green"/>
                <w:lang w:val="de-DE"/>
              </w:rPr>
            </w:r>
          </w:p>
        </w:tc>
      </w:tr>
      <w:tr>
        <w:trPr>
          <w:trHeight w:val="1134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de-DE"/>
              </w:rPr>
            </w:pPr>
            <w:r>
              <w:rPr>
                <w:rFonts w:eastAsia="Times New Roman"/>
                <w:sz w:val="24"/>
                <w:szCs w:val="24"/>
                <w:lang w:val="de-DE"/>
              </w:rPr>
              <w:t>Eingangsdatum</w:t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false"/>
              <w:bidi w:val="0"/>
              <w:spacing w:lineRule="atLeast" w:line="280" w:before="0" w:after="220"/>
              <w:jc w:val="left"/>
              <w:rPr>
                <w:rFonts w:eastAsia="Times New Roman"/>
                <w:sz w:val="24"/>
                <w:szCs w:val="24"/>
                <w:lang w:val="en-GB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>{{TODAY}}</w:t>
            </w:r>
          </w:p>
        </w:tc>
      </w:tr>
      <w:tr>
        <w:trPr>
          <w:trHeight w:val="2551" w:hRule="exact"/>
        </w:trPr>
        <w:tc>
          <w:tcPr>
            <w:tcW w:w="4699" w:type="dxa"/>
            <w:gridSpan w:val="2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  <w:sz w:val="24"/>
                <w:szCs w:val="24"/>
              </w:rPr>
            </w:pPr>
            <w:r>
              <w:rPr>
                <w:vanish/>
                <w:sz w:val="24"/>
                <w:szCs w:val="24"/>
              </w:rPr>
            </w:r>
          </w:p>
        </w:tc>
        <w:tc>
          <w:tcPr>
            <w:tcW w:w="46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6350</wp:posOffset>
                </wp:positionH>
                <wp:positionV relativeFrom="paragraph">
                  <wp:posOffset>-9679940</wp:posOffset>
                </wp:positionV>
                <wp:extent cx="6021070" cy="5173345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280" cy="517284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0.5pt;margin-top:-762.2pt;width:474pt;height:407.25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-18415</wp:posOffset>
                </wp:positionH>
                <wp:positionV relativeFrom="paragraph">
                  <wp:posOffset>-2390140</wp:posOffset>
                </wp:positionV>
                <wp:extent cx="5954395" cy="23253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680" cy="232488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3f3f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92d050" stroked="t" style="position:absolute;margin-left:-1.45pt;margin-top:-188.2pt;width:468.75pt;height:183pt">
                <w10:wrap type="none"/>
                <v:fill o:detectmouseclick="t" type="solid" color2="#6d2faf" opacity="0.19"/>
                <v:stroke color="#3f3f3f" weight="12600" joinstyle="round" endcap="flat"/>
              </v:rect>
            </w:pict>
          </mc:Fallback>
        </mc:AlternateConten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>
              <w:sz w:val="22"/>
            </w:rPr>
          </w:pPr>
          <w:r>
            <w:rPr>
              <w:sz w:val="22"/>
            </w:rPr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ind w:left="709" w:hanging="709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2"/>
      <w:szCs w:val="52"/>
      <w:lang w:eastAsia="en-US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7" w:customStyle="1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9">
    <w:name w:val="ListLabel 2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ind w:left="1066" w:hanging="357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/>
    <w:rPr>
      <w:rFonts w:eastAsia="Times New Roman"/>
      <w:b/>
      <w:spacing w:val="5"/>
      <w:kern w:val="2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exact" w:line="280" w:before="0" w:after="220"/>
      <w:ind w:left="709" w:hanging="709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ABCAufzhlung" w:customStyle="1">
    <w:name w:val="ABC Aufzählung"/>
    <w:basedOn w:val="Normal"/>
    <w:qFormat/>
    <w:pPr>
      <w:ind w:left="709" w:hanging="709"/>
    </w:pPr>
    <w:rPr>
      <w:rFonts w:eastAsia="Times New Roman"/>
      <w:szCs w:val="24"/>
      <w:lang w:val="de-DE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23</Words>
  <Characters>329</Characters>
  <CharactersWithSpaces>337</CharactersWithSpaces>
  <Paragraphs>16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2019-11-26T15:56:00Z</dcterms:created>
  <dc:creator/>
  <dc:description/>
  <dc:language>en-US</dc:language>
  <cp:lastModifiedBy/>
  <cp:lastPrinted>2012-08-17T12:24:00Z</cp:lastPrinted>
  <dcterms:modified xsi:type="dcterms:W3CDTF">2019-12-17T15:11:24Z</dcterms:modified>
  <cp:revision>21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ContentTypeId">
    <vt:lpwstr>0x0101006DBD32AEE9400C4E99D8FEB259299E39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6f0474a9-a861-4c5d-8de0-33aea9e4418b</vt:lpwstr>
  </property>
</Properties>
</file>