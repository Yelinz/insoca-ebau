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901"/>
        <w:gridCol w:w="3240"/>
      </w:tblGrid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 xml:space="preserve">Direktwahl: </w:t>
            </w:r>
            <w:r>
              <w:rPr/>
              <w:t>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  <w:highlight w:val="green"/>
              </w:rPr>
              <w:t>«G_Abkürzung» «G_Nr_Intern»/«G_Jahr»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Stellungnahme</w:t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4600" cy="17945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945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Verwaltungsgericht des Kantons Bern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Verwaltungsrechtliche Abteilung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Speichergasse 12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pt;height:141.3pt;mso-wrap-distance-left:7.1pt;mso-wrap-distance-right:7.1pt;mso-wrap-distance-top:0pt;mso-wrap-distance-bottom:0pt;margin-top:142.95pt;mso-position-vertical-relative:page;margin-left:354.45pt;mso-position-horizontal-relative:page">
                <v:textbox inset="0in,0in,0in,0in"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Verwaltungsgericht des Kantons Bern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Verwaltungsrechtliche Abteilung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Speichergasse 12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  <w:highlight w:val="green"/>
        </w:rPr>
        <w:t xml:space="preserve">Bet1-9 </w:t>
      </w:r>
      <w:r>
        <w:rPr>
          <w:b/>
          <w:highlight w:val="green"/>
        </w:rPr>
        <w:t xml:space="preserve">«Bet_2_Firma», «Bet_2_Vorname» «Bet_2_Name», </w:t>
      </w:r>
      <w:r>
        <w:rPr>
          <w:highlight w:val="green"/>
        </w:rPr>
        <w:t xml:space="preserve">«Bet_2_Strasse», «Bet_2_Plz» «Bet_2_Ort»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</w:t>
      </w:r>
      <w:r>
        <w:rPr>
          <w:b/>
          <w:bCs/>
        </w:rPr>
        <w:t>NAME_ADDRESS</w:t>
      </w:r>
      <w:r>
        <w:rPr>
          <w:b/>
          <w:bCs/>
        </w:rPr>
        <w:t>}}</w:t>
      </w:r>
      <w:r>
        <w:rPr>
          <w:rFonts w:cs="Arial"/>
        </w:rPr>
        <w:t xml:space="preserve"> vertret</w:t>
      </w:r>
      <w:r>
        <w:rPr>
          <w:rFonts w:cs="Arial"/>
        </w:rPr>
        <w:t>e</w:t>
      </w:r>
      <w:r>
        <w:rPr>
          <w:rFonts w:cs="Arial"/>
        </w:rPr>
        <w:t xml:space="preserve">n durch </w:t>
      </w:r>
      <w:r>
        <w:rPr>
          <w:rFonts w:cs="Arial"/>
          <w:highlight w:val="green"/>
        </w:rPr>
        <w:t>Rechtsanwalt / Rechtsanwältin</w:t>
      </w:r>
      <w:r>
        <w:rPr>
          <w:rFonts w:cs="Arial"/>
        </w:rPr>
        <w:t xml:space="preserve"> {{VERTRETER_NAME_ADDRESS}}</w:t>
      </w:r>
    </w:p>
    <w:p>
      <w:pPr>
        <w:pStyle w:val="Normal"/>
        <w:jc w:val="right"/>
        <w:rPr/>
      </w:pPr>
      <w:r>
        <w:rPr>
          <w:b/>
        </w:rPr>
        <w:t xml:space="preserve">- </w:t>
      </w:r>
      <w:r>
        <w:rPr>
          <w:b/>
        </w:rPr>
      </w:r>
      <w:r>
        <w:rPr>
          <w:b/>
        </w:rPr>
        <w:t xml:space="preserve">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>{{MUNICIPALITY}}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betreffend </w:t>
      </w:r>
      <w:r>
        <w:rPr>
          <w:b w:val="false"/>
          <w:bCs w:val="false"/>
        </w:rPr>
        <w:t>{{BAUVORHABEN}}</w:t>
      </w:r>
    </w:p>
    <w:p>
      <w:pPr>
        <w:pStyle w:val="Normal"/>
        <w:keepNext w:val="true"/>
        <w:rPr>
          <w:highlight w:val="green"/>
          <w:lang w:eastAsia="de-DE"/>
        </w:rPr>
      </w:pPr>
      <w:r>
        <w:rPr>
          <w:highlight w:val="green"/>
          <w:lang w:eastAsia="de-DE"/>
        </w:rPr>
        <w:t>«Bet_B_Anrede»«Bet_B_Name»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 xml:space="preserve">Wir beantragen die Abweisung der Beschwerde soweit darauf einzutreten ist. </w:t>
      </w:r>
      <w:r>
        <w:fldChar w:fldCharType="begin">
          <w:ffData>
            <w:name w:val="__Fieldmark__995_2528924149"/>
            <w:enabled/>
            <w:ddList>
              <w:result w:val="0"/>
              <w:listEntry w:val="(Begründung)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0" w:name="__Fieldmark__995_2528924149"/>
      <w:bookmarkStart w:id="1" w:name="__Fieldmark__995_2528924149"/>
      <w:bookmarkStart w:id="2" w:name="__Fieldmark__995_2528924149"/>
      <w:bookmarkEnd w:id="2"/>
      <w:r>
        <w:rPr/>
      </w:r>
      <w:r>
        <w:rPr/>
        <w:fldChar w:fldCharType="end"/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>
                <w:highlight w:val="green"/>
              </w:rPr>
            </w:pPr>
            <w:r>
              <w:rPr>
                <w:highlight w:val="green"/>
              </w:rPr>
              <w:t>«M_Statth»</w:t>
            </w:r>
          </w:p>
          <w:p>
            <w:pPr>
              <w:pStyle w:val="NoSpacing"/>
              <w:keepLines/>
              <w:rPr>
                <w:highlight w:val="green"/>
              </w:rPr>
            </w:pPr>
            <w:r>
              <w:rPr>
                <w:highlight w:val="green"/>
              </w:rPr>
              <w:t>Statthalter / Statthalterin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fldChar w:fldCharType="begin">
          <w:ffData>
            <w:name w:val="__Fieldmark__1013_2528924149"/>
            <w:enabled/>
            <w:ddList>
              <w:result w:val="0"/>
              <w:listEntry w:val="(Anzahl)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3" w:name="__Fieldmark__1013_2528924149"/>
      <w:bookmarkStart w:id="4" w:name="__Fieldmark__1013_2528924149"/>
      <w:bookmarkStart w:id="5" w:name="__Fieldmark__1013_2528924149"/>
      <w:bookmarkEnd w:id="5"/>
      <w:r>
        <w:rPr/>
      </w:r>
      <w:r>
        <w:rPr/>
        <w:fldChar w:fldCharType="end"/>
      </w:r>
      <w:r>
        <w:rPr/>
        <w:t xml:space="preserve"> Exemplaren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/>
      <w:instrText> NUMPAGES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8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2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right="0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right="0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eastAsia="Times New Roma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ind w:left="1066" w:right="0" w:hanging="357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ind w:left="709" w:right="0" w:hanging="709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spacing w:before="0" w:after="220"/>
      <w:ind w:left="709" w:right="0" w:hanging="709"/>
    </w:pPr>
    <w:rPr/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bg_stellungnahme beschwerde vg.dotx</Template>
  <TotalTime>18</TotalTime>
  <Application>LibreOffice/6.0.7.3$Linux_X86_64 LibreOffice_project/00m0$Build-3</Application>
  <Pages>2</Pages>
  <Words>85</Words>
  <Characters>929</Characters>
  <CharactersWithSpaces>978</CharactersWithSpaces>
  <Paragraphs>38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2019-11-26T14:33:59Z</dcterms:created>
  <dc:creator/>
  <dc:description/>
  <dc:language>en-US</dc:language>
  <cp:lastModifiedBy/>
  <cp:lastPrinted>2018-04-06T07:20:00Z</cp:lastPrinted>
  <dcterms:modified xsi:type="dcterms:W3CDTF">2019-12-06T13:28:05Z</dcterms:modified>
  <cp:revision>28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